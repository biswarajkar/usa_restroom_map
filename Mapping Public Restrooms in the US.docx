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rPr>
          <w:noProof/>
          <w:color w:val="775F55" w:themeColor="text2"/>
          <w:sz w:val="32"/>
          <w:szCs w:val="32"/>
        </w:rPr>
      </w:sdtEndPr>
      <w:sdtContent>
        <w:p w14:paraId="63AAF62A" w14:textId="77777777" w:rsidR="00532EC5" w:rsidRDefault="004E7E2A" w:rsidP="000B3550">
          <w:pPr>
            <w:ind w:left="0"/>
            <w:jc w:val="both"/>
            <w:rPr>
              <w:noProof/>
              <w:color w:val="775F55" w:themeColor="text2"/>
              <w:sz w:val="32"/>
              <w:szCs w:val="40"/>
            </w:rPr>
          </w:pPr>
          <w:r>
            <w:rPr>
              <w:noProof/>
              <w:lang w:eastAsia="en-US"/>
            </w:rPr>
            <mc:AlternateContent>
              <mc:Choice Requires="wpg">
                <w:drawing>
                  <wp:anchor distT="0" distB="0" distL="114300" distR="114300" simplePos="0" relativeHeight="251659264" behindDoc="0" locked="0" layoutInCell="1" allowOverlap="1" wp14:anchorId="4219C92F" wp14:editId="7247EB56">
                    <wp:simplePos x="0" y="0"/>
                    <wp:positionH relativeFrom="margin">
                      <wp:align>left</wp:align>
                    </wp:positionH>
                    <wp:positionV relativeFrom="margin">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D386D3F" id="Group 38" o:spid="_x0000_s1026" alt="Title: Decorative sidebar" style="position:absolute;margin-left:0;margin-top:0;width:18pt;height:10in;z-index:251659264;mso-width-percent:29;mso-height-percent:909;mso-position-horizontal:left;mso-position-horizontal-relative:margin;mso-position-vertical:center;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margin" anchory="margin"/>
                  </v:group>
                </w:pict>
              </mc:Fallback>
            </mc:AlternateContent>
          </w:r>
          <w:r>
            <w:rPr>
              <w:noProof/>
              <w:lang w:eastAsia="en-US"/>
            </w:rPr>
            <mc:AlternateContent>
              <mc:Choice Requires="wps">
                <w:drawing>
                  <wp:anchor distT="0" distB="0" distL="114300" distR="114300" simplePos="0" relativeHeight="251661312" behindDoc="0" locked="1" layoutInCell="1" allowOverlap="1" wp14:anchorId="4C1C3C3A" wp14:editId="06949FE6">
                    <wp:simplePos x="0" y="0"/>
                    <wp:positionH relativeFrom="margin">
                      <wp:align>right</wp:align>
                    </wp:positionH>
                    <wp:positionV relativeFrom="margin">
                      <wp:posOffset>7524750</wp:posOffset>
                    </wp:positionV>
                    <wp:extent cx="4746625" cy="981075"/>
                    <wp:effectExtent l="0" t="0" r="0" b="9525"/>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4746625" cy="981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43E6D" w14:textId="77777777" w:rsidR="0071655F" w:rsidRDefault="0071655F">
                                <w:pPr>
                                  <w:pStyle w:val="Subtitle"/>
                                </w:pPr>
                                <w:r>
                                  <w:t xml:space="preserve">Presented by: </w:t>
                                </w:r>
                                <w:sdt>
                                  <w:sdtPr>
                                    <w:rPr>
                                      <w:b/>
                                    </w:r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Pr="00A657AA">
                                      <w:rPr>
                                        <w:b/>
                                      </w:rPr>
                                      <w:t>Biswaraj Kar</w:t>
                                    </w:r>
                                  </w:sdtContent>
                                </w:sdt>
                              </w:p>
                              <w:p w14:paraId="6B9BA2DA" w14:textId="77777777" w:rsidR="0071655F" w:rsidRDefault="008E027E">
                                <w:pPr>
                                  <w:pStyle w:val="Contactinfo"/>
                                </w:pPr>
                                <w:sdt>
                                  <w:sdtPr>
                                    <w:alias w:val="Company"/>
                                    <w:tag w:val=""/>
                                    <w:id w:val="733736139"/>
                                    <w:dataBinding w:prefixMappings="xmlns:ns0='http://schemas.openxmlformats.org/officeDocument/2006/extended-properties' " w:xpath="/ns0:Properties[1]/ns0:Company[1]" w:storeItemID="{6668398D-A668-4E3E-A5EB-62B293D839F1}"/>
                                    <w:text/>
                                  </w:sdtPr>
                                  <w:sdtEndPr/>
                                  <w:sdtContent>
                                    <w:r w:rsidR="0071655F">
                                      <w:t>Northeastern University</w:t>
                                    </w:r>
                                  </w:sdtContent>
                                </w:sdt>
                              </w:p>
                              <w:p w14:paraId="4CC37B6F" w14:textId="77777777" w:rsidR="0071655F" w:rsidRDefault="008E027E">
                                <w:pPr>
                                  <w:pStyle w:val="Contactinfo"/>
                                </w:pPr>
                                <w:sdt>
                                  <w:sdtPr>
                                    <w:alias w:val="Company Address"/>
                                    <w:tag w:val=""/>
                                    <w:id w:val="-1515219664"/>
                                    <w:dataBinding w:prefixMappings="xmlns:ns0='http://schemas.microsoft.com/office/2006/coverPageProps' " w:xpath="/ns0:CoverPageProperties[1]/ns0:CompanyAddress[1]" w:storeItemID="{55AF091B-3C7A-41E3-B477-F2FDAA23CFDA}"/>
                                    <w:text/>
                                  </w:sdtPr>
                                  <w:sdtEndPr/>
                                  <w:sdtContent>
                                    <w:r w:rsidR="0071655F">
                                      <w:t>College of computer and information sciences</w:t>
                                    </w:r>
                                  </w:sdtContent>
                                </w:sdt>
                              </w:p>
                              <w:p w14:paraId="02631D15" w14:textId="77777777" w:rsidR="0071655F" w:rsidRDefault="0071655F">
                                <w:pPr>
                                  <w:pStyle w:val="Contactinfo"/>
                                </w:pPr>
                                <w:r>
                                  <w:t xml:space="preserve">Project Report for </w:t>
                                </w:r>
                                <w:r w:rsidRPr="00AA3D65">
                                  <w:rPr>
                                    <w:b/>
                                  </w:rPr>
                                  <w:t>GIS Advanced Spatial Analysis (ENVR5260)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1C3C3A" id="_x0000_t202" coordsize="21600,21600" o:spt="202" path="m0,0l0,21600,21600,21600,21600,0xe">
                    <v:stroke joinstyle="miter"/>
                    <v:path gradientshapeok="t" o:connecttype="rect"/>
                  </v:shapetype>
                  <v:shape id="Text Box 35" o:spid="_x0000_s1026" type="#_x0000_t202" alt="Presenter, company name and address" style="position:absolute;left:0;text-align:left;margin-left:322.55pt;margin-top:592.5pt;width:373.75pt;height:77.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" filled="f" stroked="f" strokeweight=".5pt">
                    <v:textbox inset="0,0,0,0">
                      <w:txbxContent>
                        <w:p w14:paraId="08C43E6D" w14:textId="77777777" w:rsidR="0071655F" w:rsidRDefault="0071655F">
                          <w:pPr>
                            <w:pStyle w:val="Subtitle"/>
                          </w:pPr>
                          <w:r>
                            <w:t xml:space="preserve">Presented by: </w:t>
                          </w:r>
                          <w:sdt>
                            <w:sdtPr>
                              <w:rPr>
                                <w:b/>
                              </w:r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Content>
                              <w:r w:rsidRPr="00A657AA">
                                <w:rPr>
                                  <w:b/>
                                </w:rPr>
                                <w:t>Biswaraj Kar</w:t>
                              </w:r>
                            </w:sdtContent>
                          </w:sdt>
                        </w:p>
                        <w:p w14:paraId="6B9BA2DA" w14:textId="77777777" w:rsidR="0071655F" w:rsidRDefault="0071655F">
                          <w:pPr>
                            <w:pStyle w:val="Contactinfo"/>
                          </w:pPr>
                          <w:sdt>
                            <w:sdtPr>
                              <w:alias w:val="Company"/>
                              <w:tag w:val=""/>
                              <w:id w:val="733736139"/>
                              <w:placeholder>
                                <w:docPart w:val="2E9718488F7D49168DAC8529E62459CC"/>
                              </w:placeholder>
                              <w:dataBinding w:prefixMappings="xmlns:ns0='http://schemas.openxmlformats.org/officeDocument/2006/extended-properties' " w:xpath="/ns0:Properties[1]/ns0:Company[1]" w:storeItemID="{6668398D-A668-4E3E-A5EB-62B293D839F1}"/>
                              <w:text/>
                            </w:sdtPr>
                            <w:sdtContent>
                              <w:r>
                                <w:t>Northeastern University</w:t>
                              </w:r>
                            </w:sdtContent>
                          </w:sdt>
                        </w:p>
                        <w:p w14:paraId="4CC37B6F" w14:textId="77777777" w:rsidR="0071655F" w:rsidRDefault="0071655F">
                          <w:pPr>
                            <w:pStyle w:val="Contactinfo"/>
                          </w:pPr>
                          <w:sdt>
                            <w:sdtPr>
                              <w:alias w:val="Company Address"/>
                              <w:tag w:val=""/>
                              <w:id w:val="-1515219664"/>
                              <w:placeholder>
                                <w:docPart w:val="30F8E3554C1346C3A93BC18479373368"/>
                              </w:placeholder>
                              <w:dataBinding w:prefixMappings="xmlns:ns0='http://schemas.microsoft.com/office/2006/coverPageProps' " w:xpath="/ns0:CoverPageProperties[1]/ns0:CompanyAddress[1]" w:storeItemID="{55AF091B-3C7A-41E3-B477-F2FDAA23CFDA}"/>
                              <w:text/>
                            </w:sdtPr>
                            <w:sdtContent>
                              <w:r>
                                <w:t>College of computer and information sciences</w:t>
                              </w:r>
                            </w:sdtContent>
                          </w:sdt>
                        </w:p>
                        <w:p w14:paraId="02631D15" w14:textId="77777777" w:rsidR="0071655F" w:rsidRDefault="0071655F">
                          <w:pPr>
                            <w:pStyle w:val="Contactinfo"/>
                          </w:pPr>
                          <w:r>
                            <w:t xml:space="preserve">Project Report for </w:t>
                          </w:r>
                          <w:r w:rsidRPr="00AA3D65">
                            <w:rPr>
                              <w:b/>
                            </w:rPr>
                            <w:t>GIS Advanced Spatial Analysis (ENVR5260)</w:t>
                          </w:r>
                        </w:p>
                      </w:txbxContent>
                    </v:textbox>
                    <w10:wrap type="square" anchorx="margin" anchory="margin"/>
                    <w10:anchorlock/>
                  </v:shape>
                </w:pict>
              </mc:Fallback>
            </mc:AlternateContent>
          </w:r>
          <w:r>
            <w:rPr>
              <w:noProof/>
              <w:lang w:eastAsia="en-US"/>
            </w:rPr>
            <mc:AlternateContent>
              <mc:Choice Requires="wps">
                <w:drawing>
                  <wp:anchor distT="0" distB="0" distL="114300" distR="114300" simplePos="0" relativeHeight="251660288" behindDoc="0" locked="1" layoutInCell="1" allowOverlap="1" wp14:anchorId="014C8D76" wp14:editId="70DB9725">
                    <wp:simplePos x="0" y="0"/>
                    <wp:positionH relativeFrom="margin">
                      <wp:align>right</wp:align>
                    </wp:positionH>
                    <wp:positionV relativeFrom="page">
                      <wp:posOffset>2581275</wp:posOffset>
                    </wp:positionV>
                    <wp:extent cx="4810125" cy="525780"/>
                    <wp:effectExtent l="0" t="0" r="952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481012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2FAF68" w14:textId="77777777" w:rsidR="0071655F" w:rsidRDefault="0071655F">
                                <w:pPr>
                                  <w:pStyle w:val="Logo"/>
                                </w:pP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14:paraId="7B69144D" w14:textId="77777777" w:rsidR="0071655F" w:rsidRDefault="0071655F">
                                    <w:pPr>
                                      <w:pStyle w:val="Title"/>
                                    </w:pPr>
                                    <w:r>
                                      <w:t>Mapping Public restrooms in the U.S.</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14:paraId="093CC0FE" w14:textId="77777777" w:rsidR="0071655F" w:rsidRDefault="0071655F">
                                    <w:pPr>
                                      <w:pStyle w:val="Subtitle"/>
                                    </w:pPr>
                                    <w:r>
                                      <w:t>A guide for travellers and patients with oab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14C8D76" id="Text Box 37" o:spid="_x0000_s1027" type="#_x0000_t202" alt="Title and subtitle" style="position:absolute;left:0;text-align:left;margin-left:327.55pt;margin-top:203.25pt;width:378.7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" filled="f" stroked="f" strokeweight=".5pt">
                    <v:textbox inset="0,0,0,0">
                      <w:txbxContent>
                        <w:p w14:paraId="772FAF68" w14:textId="77777777" w:rsidR="0071655F" w:rsidRDefault="0071655F">
                          <w:pPr>
                            <w:pStyle w:val="Logo"/>
                          </w:pP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Content>
                            <w:p w14:paraId="7B69144D" w14:textId="77777777" w:rsidR="0071655F" w:rsidRDefault="0071655F">
                              <w:pPr>
                                <w:pStyle w:val="Title"/>
                              </w:pPr>
                              <w:r>
                                <w:t>Mapping Public restrooms in the U.S.</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Content>
                            <w:p w14:paraId="093CC0FE" w14:textId="77777777" w:rsidR="0071655F" w:rsidRDefault="0071655F">
                              <w:pPr>
                                <w:pStyle w:val="Subtitle"/>
                              </w:pPr>
                              <w:r>
                                <w:t>A guide for travellers and patients with oab</w:t>
                              </w:r>
                            </w:p>
                          </w:sdtContent>
                        </w:sdt>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2336" behindDoc="0" locked="1" layoutInCell="1" allowOverlap="1" wp14:anchorId="334257E3" wp14:editId="13325EA2">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59309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59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6BA51" w14:textId="4B6A4CCF" w:rsidR="0071655F" w:rsidRDefault="0071655F">
                                <w:pPr>
                                  <w:pStyle w:val="Subtitle"/>
                                </w:pPr>
                                <w:r>
                                  <w:t xml:space="preserve">Version </w:t>
                                </w:r>
                                <w:sdt>
                                  <w:sdtPr>
                                    <w:id w:val="725191026"/>
                                  </w:sdtPr>
                                  <w:sdtEndPr/>
                                  <w:sdtContent>
                                    <w:r w:rsidR="00AA3D65">
                                      <w:t>2.0</w:t>
                                    </w:r>
                                  </w:sdtContent>
                                </w:sdt>
                              </w:p>
                              <w:sdt>
                                <w:sdtPr>
                                  <w:alias w:val="Date"/>
                                  <w:tag w:val=""/>
                                  <w:id w:val="1001242125"/>
                                  <w:dataBinding w:prefixMappings="xmlns:ns0='http://schemas.microsoft.com/office/2006/coverPageProps' " w:xpath="/ns0:CoverPageProperties[1]/ns0:PublishDate[1]" w:storeItemID="{55AF091B-3C7A-41E3-B477-F2FDAA23CFDA}"/>
                                  <w:date w:fullDate="2016-06-30T00:00:00Z">
                                    <w:dateFormat w:val="MMMM d, yyyy"/>
                                    <w:lid w:val="en-US"/>
                                    <w:storeMappedDataAs w:val="dateTime"/>
                                    <w:calendar w:val="gregorian"/>
                                  </w:date>
                                </w:sdtPr>
                                <w:sdtEndPr/>
                                <w:sdtContent>
                                  <w:p w14:paraId="3A56B0D5" w14:textId="77777777" w:rsidR="0071655F" w:rsidRDefault="0071655F">
                                    <w:pPr>
                                      <w:pStyle w:val="Subtitle"/>
                                    </w:pPr>
                                    <w:r>
                                      <w:t>June 30,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w14:anchorId="334257E3" id="Text Box 33" o:spid="_x0000_s1028" type="#_x0000_t202" alt="Version number and date" style="position:absolute;left:0;text-align:left;margin-left:237.05pt;margin-top:0;width:288.25pt;height:46.7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" filled="f" stroked="f" strokeweight=".5pt">
                    <v:textbox style="mso-fit-shape-to-text:t" inset="0,0,0,0">
                      <w:txbxContent>
                        <w:p w14:paraId="5EF6BA51" w14:textId="4B6A4CCF" w:rsidR="0071655F" w:rsidRDefault="0071655F">
                          <w:pPr>
                            <w:pStyle w:val="Subtitle"/>
                          </w:pPr>
                          <w:r>
                            <w:t xml:space="preserve">Version </w:t>
                          </w:r>
                          <w:sdt>
                            <w:sdtPr>
                              <w:id w:val="725191026"/>
                            </w:sdtPr>
                            <w:sdtContent>
                              <w:r w:rsidR="00AA3D65">
                                <w:t>2.0</w:t>
                              </w:r>
                            </w:sdtContent>
                          </w:sdt>
                        </w:p>
                        <w:sdt>
                          <w:sdtPr>
                            <w:alias w:val="Date"/>
                            <w:tag w:val=""/>
                            <w:id w:val="1001242125"/>
                            <w:dataBinding w:prefixMappings="xmlns:ns0='http://schemas.microsoft.com/office/2006/coverPageProps' " w:xpath="/ns0:CoverPageProperties[1]/ns0:PublishDate[1]" w:storeItemID="{55AF091B-3C7A-41E3-B477-F2FDAA23CFDA}"/>
                            <w:date w:fullDate="2016-06-30T00:00:00Z">
                              <w:dateFormat w:val="MMMM d, yyyy"/>
                              <w:lid w:val="en-US"/>
                              <w:storeMappedDataAs w:val="dateTime"/>
                              <w:calendar w:val="gregorian"/>
                            </w:date>
                          </w:sdtPr>
                          <w:sdtContent>
                            <w:p w14:paraId="3A56B0D5" w14:textId="77777777" w:rsidR="0071655F" w:rsidRDefault="0071655F">
                              <w:pPr>
                                <w:pStyle w:val="Subtitle"/>
                              </w:pPr>
                              <w:r>
                                <w:t>June 30, 2016</w:t>
                              </w:r>
                            </w:p>
                          </w:sdtContent>
                        </w:sdt>
                      </w:txbxContent>
                    </v:textbox>
                    <w10:wrap type="square" anchorx="margin" anchory="page"/>
                    <w10:anchorlock/>
                  </v:shape>
                </w:pict>
              </mc:Fallback>
            </mc:AlternateContent>
          </w:r>
          <w:r>
            <w:rPr>
              <w:noProof/>
              <w:color w:val="775F55" w:themeColor="text2"/>
              <w:sz w:val="32"/>
              <w:szCs w:val="32"/>
            </w:rPr>
            <w:br w:type="page"/>
          </w:r>
        </w:p>
      </w:sdtContent>
    </w:sdt>
    <w:sdt>
      <w:sdtPr>
        <w:alias w:val="Title"/>
        <w:tag w:val=""/>
        <w:id w:val="1722478048"/>
        <w:dataBinding w:prefixMappings="xmlns:ns0='http://purl.org/dc/elements/1.1/' xmlns:ns1='http://schemas.openxmlformats.org/package/2006/metadata/core-properties' " w:xpath="/ns1:coreProperties[1]/ns0:title[1]" w:storeItemID="{6C3C8BC8-F283-45AE-878A-BAB7291924A1}"/>
        <w:text/>
      </w:sdtPr>
      <w:sdtEndPr/>
      <w:sdtContent>
        <w:p w14:paraId="30B28DAA" w14:textId="77777777" w:rsidR="00532EC5" w:rsidRDefault="00A657AA" w:rsidP="000B3550">
          <w:pPr>
            <w:pStyle w:val="Heading1"/>
            <w:ind w:left="0"/>
            <w:jc w:val="both"/>
          </w:pPr>
          <w:r>
            <w:t>Mapping Public restrooms in the U.S.</w:t>
          </w:r>
        </w:p>
      </w:sdtContent>
    </w:sdt>
    <w:p w14:paraId="4CF17585" w14:textId="65E02F0C" w:rsidR="00532EC5" w:rsidRDefault="00D71475" w:rsidP="000B3550">
      <w:pPr>
        <w:pStyle w:val="Heading2"/>
        <w:ind w:left="0"/>
        <w:jc w:val="both"/>
      </w:pPr>
      <w:r>
        <w:t>Project</w:t>
      </w:r>
      <w:r w:rsidR="004E7E2A">
        <w:t xml:space="preserve"> </w:t>
      </w:r>
      <w:r>
        <w:t>Outline</w:t>
      </w:r>
    </w:p>
    <w:p w14:paraId="66364316" w14:textId="77777777" w:rsidR="00A657AA" w:rsidRPr="00132EE8" w:rsidRDefault="00A657AA" w:rsidP="000B3550">
      <w:pPr>
        <w:ind w:left="0"/>
        <w:jc w:val="both"/>
        <w:rPr>
          <w:szCs w:val="24"/>
        </w:rPr>
      </w:pPr>
      <w:r w:rsidRPr="00132EE8">
        <w:rPr>
          <w:szCs w:val="24"/>
        </w:rPr>
        <w:t>The project aims to map public restrooms and fee toilets across the city of Boston and other major cities and national parks in the United States. This would help travelers, tourists, women, senior-citizens and people with urinary and bladder problems to easily find facilities and plan their travel with confidence.</w:t>
      </w:r>
    </w:p>
    <w:p w14:paraId="4AB87FAE" w14:textId="77777777" w:rsidR="00A657AA" w:rsidRPr="00132EE8" w:rsidRDefault="00A657AA" w:rsidP="000B3550">
      <w:pPr>
        <w:ind w:left="0"/>
        <w:jc w:val="both"/>
        <w:rPr>
          <w:szCs w:val="24"/>
        </w:rPr>
      </w:pPr>
      <w:r w:rsidRPr="00132EE8">
        <w:rPr>
          <w:szCs w:val="24"/>
        </w:rPr>
        <w:t>Unfortunately, in spite of having so much information online, currently there is no single resource in public which gives this information in a user-friendly mapped interface to locate restrooms across American cities. Data does exist scattered among various websites, wikis and some city government websites, hence, being very difficult to find or interpret.</w:t>
      </w:r>
    </w:p>
    <w:p w14:paraId="767A0D4C" w14:textId="435D24C1" w:rsidR="000B3550" w:rsidRDefault="00A657AA" w:rsidP="000B3550">
      <w:pPr>
        <w:ind w:left="0"/>
        <w:jc w:val="both"/>
        <w:rPr>
          <w:szCs w:val="24"/>
        </w:rPr>
      </w:pPr>
      <w:r w:rsidRPr="00132EE8">
        <w:rPr>
          <w:szCs w:val="24"/>
        </w:rPr>
        <w:t>The project aims to list and map all the washroom data available in the public domain across many sources and help the public plan their travel or visits across the country, specifically patients with overactive bladder conditions.</w:t>
      </w:r>
    </w:p>
    <w:p w14:paraId="42F77574" w14:textId="77777777" w:rsidR="000B3550" w:rsidRPr="000B3550" w:rsidRDefault="000B3550" w:rsidP="000B3550">
      <w:pPr>
        <w:jc w:val="both"/>
      </w:pPr>
    </w:p>
    <w:p w14:paraId="60F6BDCC" w14:textId="77777777" w:rsidR="000B3550" w:rsidRDefault="000B3550" w:rsidP="000B3550">
      <w:pPr>
        <w:pStyle w:val="Heading2"/>
        <w:ind w:left="0"/>
        <w:jc w:val="both"/>
      </w:pPr>
      <w:r w:rsidRPr="00333379">
        <w:rPr>
          <w:noProof/>
          <w:lang w:eastAsia="en-US"/>
        </w:rPr>
        <w:drawing>
          <wp:anchor distT="0" distB="0" distL="114300" distR="114300" simplePos="0" relativeHeight="251680768" behindDoc="0" locked="0" layoutInCell="1" allowOverlap="1" wp14:anchorId="6F097700" wp14:editId="59271AD5">
            <wp:simplePos x="0" y="0"/>
            <wp:positionH relativeFrom="column">
              <wp:posOffset>3709035</wp:posOffset>
            </wp:positionH>
            <wp:positionV relativeFrom="paragraph">
              <wp:posOffset>234315</wp:posOffset>
            </wp:positionV>
            <wp:extent cx="2451735" cy="1162050"/>
            <wp:effectExtent l="0" t="0" r="0" b="6350"/>
            <wp:wrapTight wrapText="bothSides">
              <wp:wrapPolygon edited="0">
                <wp:start x="0" y="0"/>
                <wp:lineTo x="0" y="21246"/>
                <wp:lineTo x="21259" y="21246"/>
                <wp:lineTo x="2125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1735" cy="1162050"/>
                    </a:xfrm>
                    <a:prstGeom prst="rect">
                      <a:avLst/>
                    </a:prstGeom>
                  </pic:spPr>
                </pic:pic>
              </a:graphicData>
            </a:graphic>
            <wp14:sizeRelH relativeFrom="margin">
              <wp14:pctWidth>0</wp14:pctWidth>
            </wp14:sizeRelH>
            <wp14:sizeRelV relativeFrom="margin">
              <wp14:pctHeight>0</wp14:pctHeight>
            </wp14:sizeRelV>
          </wp:anchor>
        </w:drawing>
      </w:r>
      <w:r>
        <w:t>Background Research</w:t>
      </w:r>
    </w:p>
    <w:p w14:paraId="74DC24C1" w14:textId="29C040F9" w:rsidR="000B3550" w:rsidRDefault="000B3550" w:rsidP="000B3550">
      <w:pPr>
        <w:ind w:left="0"/>
        <w:jc w:val="both"/>
        <w:rPr>
          <w:noProof/>
          <w:lang w:eastAsia="en-US"/>
        </w:rPr>
      </w:pPr>
      <w:r w:rsidRPr="00333379">
        <w:rPr>
          <w:i/>
        </w:rPr>
        <w:t>National Association for Continence</w:t>
      </w:r>
      <w:r w:rsidRPr="00333379">
        <w:t>’s Urinary Incontinence Survey found that Overall, 26% of women ages 18 and older reported experiencing an involuntary loss of urine when coughing, sneezing, laughing or doing physical activity during the last 30 days.</w:t>
      </w:r>
      <w:r w:rsidR="00D17913">
        <w:t xml:space="preserve"> And non-availability of restrooms is a </w:t>
      </w:r>
      <w:r w:rsidR="0070590E">
        <w:t>major</w:t>
      </w:r>
      <w:r w:rsidR="00D17913">
        <w:t xml:space="preserve"> concern.</w:t>
      </w:r>
      <w:r w:rsidR="00D17913">
        <w:rPr>
          <w:noProof/>
          <w:vertAlign w:val="superscript"/>
          <w:lang w:eastAsia="en-US"/>
        </w:rPr>
        <w:t>[6</w:t>
      </w:r>
      <w:r w:rsidRPr="000B3550">
        <w:rPr>
          <w:noProof/>
          <w:vertAlign w:val="superscript"/>
          <w:lang w:eastAsia="en-US"/>
        </w:rPr>
        <w:t>]</w:t>
      </w:r>
    </w:p>
    <w:p w14:paraId="3C7B04A9" w14:textId="499B6049" w:rsidR="000B3550" w:rsidRDefault="000B3550" w:rsidP="000B3550">
      <w:pPr>
        <w:ind w:left="0"/>
        <w:jc w:val="both"/>
        <w:rPr>
          <w:noProof/>
          <w:lang w:eastAsia="en-US"/>
        </w:rPr>
      </w:pPr>
      <w:r w:rsidRPr="00333379">
        <w:rPr>
          <w:noProof/>
          <w:lang w:eastAsia="en-US"/>
        </w:rPr>
        <w:t xml:space="preserve">The </w:t>
      </w:r>
      <w:r w:rsidRPr="00333379">
        <w:rPr>
          <w:i/>
          <w:noProof/>
          <w:lang w:eastAsia="en-US"/>
        </w:rPr>
        <w:t>U.S. Department of Health and Human Services</w:t>
      </w:r>
      <w:r w:rsidRPr="00333379">
        <w:rPr>
          <w:noProof/>
          <w:lang w:eastAsia="en-US"/>
        </w:rPr>
        <w:t xml:space="preserve"> Deputy Assistant Secretary for Women's Health, Dr. Wanda Jones has noted</w:t>
      </w:r>
      <w:r>
        <w:rPr>
          <w:noProof/>
          <w:lang w:eastAsia="en-US"/>
        </w:rPr>
        <w:t xml:space="preserve"> </w:t>
      </w:r>
      <w:r w:rsidRPr="00333379">
        <w:rPr>
          <w:noProof/>
          <w:lang w:eastAsia="en-US"/>
        </w:rPr>
        <w:t xml:space="preserve">research showing that obesity is an important </w:t>
      </w:r>
      <w:r>
        <w:rPr>
          <w:noProof/>
          <w:lang w:eastAsia="en-US"/>
        </w:rPr>
        <w:t xml:space="preserve">risk factor for </w:t>
      </w:r>
      <w:r w:rsidRPr="00333379">
        <w:rPr>
          <w:noProof/>
          <w:lang w:eastAsia="en-US"/>
        </w:rPr>
        <w:t xml:space="preserve">incontinence among women.  </w:t>
      </w:r>
      <w:r>
        <w:rPr>
          <w:noProof/>
          <w:lang w:eastAsia="en-US"/>
        </w:rPr>
        <w:t>T</w:t>
      </w:r>
      <w:r w:rsidRPr="00333379">
        <w:rPr>
          <w:noProof/>
          <w:lang w:eastAsia="en-US"/>
        </w:rPr>
        <w:t xml:space="preserve">he limited research available indicates that </w:t>
      </w:r>
      <w:r>
        <w:rPr>
          <w:noProof/>
          <w:lang w:eastAsia="en-US"/>
        </w:rPr>
        <w:t>w</w:t>
      </w:r>
      <w:r w:rsidRPr="00333379">
        <w:rPr>
          <w:noProof/>
          <w:lang w:eastAsia="en-US"/>
        </w:rPr>
        <w:t>omen afraid of bladder leakage are less likely to report engaging in physical activities</w:t>
      </w:r>
      <w:r>
        <w:rPr>
          <w:noProof/>
          <w:lang w:eastAsia="en-US"/>
        </w:rPr>
        <w:t xml:space="preserve"> </w:t>
      </w:r>
      <w:r w:rsidRPr="00333379">
        <w:rPr>
          <w:noProof/>
          <w:lang w:eastAsia="en-US"/>
        </w:rPr>
        <w:t>that put them out of range of toilet facilities.</w:t>
      </w:r>
      <w:r w:rsidRPr="000B3550">
        <w:rPr>
          <w:noProof/>
          <w:vertAlign w:val="superscript"/>
          <w:lang w:eastAsia="en-US"/>
        </w:rPr>
        <w:t xml:space="preserve"> </w:t>
      </w:r>
      <w:r w:rsidR="00333A5A">
        <w:rPr>
          <w:noProof/>
          <w:vertAlign w:val="superscript"/>
          <w:lang w:eastAsia="en-US"/>
        </w:rPr>
        <w:t>[2</w:t>
      </w:r>
      <w:r w:rsidRPr="000B3550">
        <w:rPr>
          <w:noProof/>
          <w:vertAlign w:val="superscript"/>
          <w:lang w:eastAsia="en-US"/>
        </w:rPr>
        <w:t>]</w:t>
      </w:r>
    </w:p>
    <w:p w14:paraId="566EADAC" w14:textId="72F9B57B" w:rsidR="000B3550" w:rsidRDefault="000B3550" w:rsidP="000B3550">
      <w:pPr>
        <w:ind w:left="0"/>
        <w:jc w:val="both"/>
        <w:rPr>
          <w:iCs/>
          <w:noProof/>
        </w:rPr>
      </w:pPr>
      <w:r>
        <w:rPr>
          <w:noProof/>
          <w:lang w:eastAsia="en-US"/>
        </w:rPr>
        <w:t xml:space="preserve">The author </w:t>
      </w:r>
      <w:r w:rsidRPr="000B3550">
        <w:rPr>
          <w:noProof/>
        </w:rPr>
        <w:t xml:space="preserve">of </w:t>
      </w:r>
      <w:r w:rsidRPr="000B3550">
        <w:rPr>
          <w:i/>
          <w:iCs/>
          <w:noProof/>
        </w:rPr>
        <w:t>Forced Retention of Bodily Waste: The Most Overlooked Form of Child Maltreatment</w:t>
      </w:r>
      <w:r>
        <w:rPr>
          <w:iCs/>
          <w:noProof/>
        </w:rPr>
        <w:t>, L.A. Couture noted that “w</w:t>
      </w:r>
      <w:r w:rsidRPr="000B3550">
        <w:rPr>
          <w:iCs/>
          <w:noProof/>
        </w:rPr>
        <w:t>hen school children are not allowed sufficient restroom breaks, it impacts their physical health and reduces their classroom concentration. Many school teachers view toilet use as a privilege rather than a human need”</w:t>
      </w:r>
      <w:r>
        <w:rPr>
          <w:iCs/>
          <w:noProof/>
        </w:rPr>
        <w:t>.</w:t>
      </w:r>
      <w:r w:rsidRPr="000B3550">
        <w:rPr>
          <w:noProof/>
          <w:vertAlign w:val="superscript"/>
          <w:lang w:eastAsia="en-US"/>
        </w:rPr>
        <w:t xml:space="preserve"> </w:t>
      </w:r>
      <w:r w:rsidR="00333A5A">
        <w:rPr>
          <w:noProof/>
          <w:vertAlign w:val="superscript"/>
          <w:lang w:eastAsia="en-US"/>
        </w:rPr>
        <w:t>[2</w:t>
      </w:r>
      <w:r w:rsidRPr="000B3550">
        <w:rPr>
          <w:noProof/>
          <w:vertAlign w:val="superscript"/>
          <w:lang w:eastAsia="en-US"/>
        </w:rPr>
        <w:t>]</w:t>
      </w:r>
    </w:p>
    <w:p w14:paraId="1063D533" w14:textId="7F58CDB6" w:rsidR="000B3550" w:rsidRPr="000B3550" w:rsidRDefault="000B3550" w:rsidP="000B3550">
      <w:pPr>
        <w:ind w:left="0"/>
        <w:jc w:val="both"/>
      </w:pPr>
      <w:r>
        <w:t xml:space="preserve">As per the </w:t>
      </w:r>
      <w:r w:rsidRPr="000B3550">
        <w:rPr>
          <w:i/>
        </w:rPr>
        <w:t>Urology Care Foundation</w:t>
      </w:r>
      <w:r w:rsidR="00333A5A">
        <w:rPr>
          <w:noProof/>
          <w:vertAlign w:val="superscript"/>
          <w:lang w:eastAsia="en-US"/>
        </w:rPr>
        <w:t>[3</w:t>
      </w:r>
      <w:r w:rsidRPr="000B3550">
        <w:rPr>
          <w:noProof/>
          <w:vertAlign w:val="superscript"/>
          <w:lang w:eastAsia="en-US"/>
        </w:rPr>
        <w:t>]</w:t>
      </w:r>
      <w:r>
        <w:t xml:space="preserve"> report, about 33 million Americans have overactive bladder. As many as 30% of men and 40% of women in the United States live with OAB symptoms. But the real number of people with OAB is most likely much larger. That's because many people living with OAB don't ask for help. Some are embarrassed. They don't know how to talk to their health care provider about their symptoms. Other people don't ask for help because they think there aren't any treatments for OAB.</w:t>
      </w:r>
      <w:r w:rsidRPr="000B3550">
        <w:rPr>
          <w:noProof/>
          <w:vertAlign w:val="superscript"/>
          <w:lang w:eastAsia="en-US"/>
        </w:rPr>
        <w:t xml:space="preserve"> </w:t>
      </w:r>
      <w:r>
        <w:rPr>
          <w:noProof/>
          <w:vertAlign w:val="superscript"/>
          <w:lang w:eastAsia="en-US"/>
        </w:rPr>
        <w:t>[2</w:t>
      </w:r>
      <w:r w:rsidRPr="000B3550">
        <w:rPr>
          <w:noProof/>
          <w:vertAlign w:val="superscript"/>
          <w:lang w:eastAsia="en-US"/>
        </w:rPr>
        <w:t>]</w:t>
      </w:r>
    </w:p>
    <w:p w14:paraId="49DE76A2" w14:textId="77777777" w:rsidR="000B3550" w:rsidRPr="000B3550" w:rsidRDefault="000B3550" w:rsidP="000B3550">
      <w:pPr>
        <w:jc w:val="both"/>
      </w:pPr>
    </w:p>
    <w:p w14:paraId="3901CEEB" w14:textId="6A4EB22A" w:rsidR="00A657AA" w:rsidRDefault="00D71475" w:rsidP="000B3550">
      <w:pPr>
        <w:pStyle w:val="Heading2"/>
        <w:ind w:left="0"/>
        <w:jc w:val="both"/>
      </w:pPr>
      <w:r>
        <w:t>Why Should We Care</w:t>
      </w:r>
      <w:r w:rsidR="00A657AA">
        <w:t>?</w:t>
      </w:r>
    </w:p>
    <w:p w14:paraId="156BD0F6" w14:textId="77777777" w:rsidR="00A657AA" w:rsidRDefault="00A657AA" w:rsidP="000B3550">
      <w:pPr>
        <w:ind w:left="0"/>
        <w:jc w:val="both"/>
      </w:pPr>
      <w:r>
        <w:t>People vary widely in how often they need to use the bathroom. During the daytime, most go 1 to 6 hours between bathroom breaks. For those at the high end, the availability of a toilet is of little concern in the routine of daily life.  Those at the other end of the spectrum hesitate to travel or participate in outdoor activities that put them out of range of toilet facilities. For a small but significant percent of population, those at the left of the</w:t>
      </w:r>
      <w:r w:rsidR="00897456">
        <w:t xml:space="preserve"> curve, life is more difficult.</w:t>
      </w:r>
    </w:p>
    <w:p w14:paraId="643C1AB2" w14:textId="77777777" w:rsidR="00897456" w:rsidRDefault="00897456" w:rsidP="000B3550">
      <w:pPr>
        <w:ind w:left="0"/>
        <w:jc w:val="both"/>
      </w:pPr>
    </w:p>
    <w:p w14:paraId="174080E1" w14:textId="169AB37D" w:rsidR="00132EE8" w:rsidRDefault="00A657AA" w:rsidP="000B3550">
      <w:pPr>
        <w:ind w:left="0"/>
        <w:jc w:val="both"/>
      </w:pPr>
      <w:r>
        <w:lastRenderedPageBreak/>
        <w:t xml:space="preserve">The 'restroom challenged' occasionally have an urgent need to use a restroom less than an hour after departing.  Shopping, visiting, or commuting to work is an ordeal.  Unfortunately, other than a few indoor malls and some public transits systems, it’s very difficult to find public restrooms.  </w:t>
      </w:r>
      <w:r w:rsidR="0070590E">
        <w:t>In fact</w:t>
      </w:r>
      <w:r>
        <w:t>, respondents to many parks and Recreation Citizen Survey chose drinking fountains and public restrooms as the most important improvement that would help them use the Park and Trails.</w:t>
      </w:r>
    </w:p>
    <w:p w14:paraId="209CFACD" w14:textId="6A408B96" w:rsidR="00A657AA" w:rsidRDefault="00A657AA" w:rsidP="000B3550">
      <w:pPr>
        <w:ind w:left="0"/>
        <w:jc w:val="both"/>
      </w:pPr>
      <w:r>
        <w:t>On a more discrete level, one finds 'restroom duress' a broad concern, affecting many sections of the population such as:</w:t>
      </w:r>
    </w:p>
    <w:p w14:paraId="414E53C1" w14:textId="1A6C861C" w:rsidR="00201A93" w:rsidRDefault="00333A5A" w:rsidP="000B3550">
      <w:pPr>
        <w:pStyle w:val="ListParagraph"/>
        <w:numPr>
          <w:ilvl w:val="0"/>
          <w:numId w:val="9"/>
        </w:numPr>
        <w:spacing w:line="276" w:lineRule="auto"/>
        <w:ind w:left="648"/>
        <w:jc w:val="both"/>
      </w:pPr>
      <w:r>
        <w:t>Middle age women (NAFC</w:t>
      </w:r>
      <w:r>
        <w:rPr>
          <w:vertAlign w:val="superscript"/>
        </w:rPr>
        <w:t>[4</w:t>
      </w:r>
      <w:r w:rsidRPr="00333A5A">
        <w:rPr>
          <w:vertAlign w:val="superscript"/>
        </w:rPr>
        <w:t>]</w:t>
      </w:r>
      <w:r w:rsidRPr="00333A5A">
        <w:t>)</w:t>
      </w:r>
    </w:p>
    <w:p w14:paraId="74EFDF50" w14:textId="77777777" w:rsidR="00201A93" w:rsidRDefault="00201A93" w:rsidP="000B3550">
      <w:pPr>
        <w:pStyle w:val="ListParagraph"/>
        <w:numPr>
          <w:ilvl w:val="0"/>
          <w:numId w:val="9"/>
        </w:numPr>
        <w:spacing w:line="276" w:lineRule="auto"/>
        <w:ind w:left="648"/>
        <w:jc w:val="both"/>
      </w:pPr>
      <w:r w:rsidRPr="000025A2">
        <w:t>Those suffering from Overactive Bladder, Interstitial Cystitis, Irritable Bowel Syndrome &amp; Ulcerative Colitis.</w:t>
      </w:r>
    </w:p>
    <w:p w14:paraId="3156F5DA" w14:textId="77777777" w:rsidR="00201A93" w:rsidRPr="000025A2" w:rsidRDefault="00201A93" w:rsidP="000B3550">
      <w:pPr>
        <w:pStyle w:val="ListParagraph"/>
        <w:numPr>
          <w:ilvl w:val="0"/>
          <w:numId w:val="9"/>
        </w:numPr>
        <w:spacing w:line="276" w:lineRule="auto"/>
        <w:ind w:left="648"/>
        <w:jc w:val="both"/>
      </w:pPr>
      <w:r>
        <w:t xml:space="preserve">Transgender persons and people who want to </w:t>
      </w:r>
      <w:r w:rsidRPr="00201A93">
        <w:t>use the bathrooms t</w:t>
      </w:r>
      <w:r>
        <w:t>hat match their gender identity</w:t>
      </w:r>
    </w:p>
    <w:p w14:paraId="70227459" w14:textId="77777777" w:rsidR="00201A93" w:rsidRPr="000025A2" w:rsidRDefault="00201A93" w:rsidP="000B3550">
      <w:pPr>
        <w:pStyle w:val="ListParagraph"/>
        <w:numPr>
          <w:ilvl w:val="0"/>
          <w:numId w:val="9"/>
        </w:numPr>
        <w:spacing w:line="276" w:lineRule="auto"/>
        <w:ind w:left="648"/>
        <w:jc w:val="both"/>
      </w:pPr>
      <w:r>
        <w:t>The e</w:t>
      </w:r>
      <w:r w:rsidRPr="000025A2">
        <w:t xml:space="preserve">lderly (Functional capacity is halved as we age)  </w:t>
      </w:r>
    </w:p>
    <w:p w14:paraId="74D67776" w14:textId="77777777" w:rsidR="00201A93" w:rsidRPr="000025A2" w:rsidRDefault="00201A93" w:rsidP="000B3550">
      <w:pPr>
        <w:pStyle w:val="ListParagraph"/>
        <w:numPr>
          <w:ilvl w:val="0"/>
          <w:numId w:val="9"/>
        </w:numPr>
        <w:spacing w:line="276" w:lineRule="auto"/>
        <w:ind w:left="648"/>
        <w:jc w:val="both"/>
      </w:pPr>
      <w:r w:rsidRPr="000025A2">
        <w:t xml:space="preserve">Patients suffering the diuretic effect of blood pressure medicine </w:t>
      </w:r>
    </w:p>
    <w:p w14:paraId="62B1D0E4" w14:textId="77777777" w:rsidR="00201A93" w:rsidRPr="000025A2" w:rsidRDefault="00201A93" w:rsidP="000B3550">
      <w:pPr>
        <w:pStyle w:val="ListParagraph"/>
        <w:numPr>
          <w:ilvl w:val="0"/>
          <w:numId w:val="9"/>
        </w:numPr>
        <w:spacing w:line="276" w:lineRule="auto"/>
        <w:ind w:left="648"/>
        <w:jc w:val="both"/>
      </w:pPr>
      <w:r w:rsidRPr="000025A2">
        <w:t>Men suffering an enlarged prostate</w:t>
      </w:r>
    </w:p>
    <w:p w14:paraId="5AA7B1BD" w14:textId="77777777" w:rsidR="00201A93" w:rsidRPr="000025A2" w:rsidRDefault="00201A93" w:rsidP="000B3550">
      <w:pPr>
        <w:pStyle w:val="ListParagraph"/>
        <w:numPr>
          <w:ilvl w:val="0"/>
          <w:numId w:val="9"/>
        </w:numPr>
        <w:spacing w:line="276" w:lineRule="auto"/>
        <w:ind w:left="648"/>
        <w:jc w:val="both"/>
      </w:pPr>
      <w:r w:rsidRPr="000025A2">
        <w:t>Diners experiencing the diuretic effect of coffee or alcohol</w:t>
      </w:r>
    </w:p>
    <w:p w14:paraId="6E5A839D" w14:textId="77777777" w:rsidR="00A657AA" w:rsidRDefault="00201A93" w:rsidP="000B3550">
      <w:pPr>
        <w:pStyle w:val="ListParagraph"/>
        <w:numPr>
          <w:ilvl w:val="0"/>
          <w:numId w:val="9"/>
        </w:numPr>
        <w:spacing w:line="276" w:lineRule="auto"/>
        <w:ind w:left="648"/>
        <w:jc w:val="both"/>
      </w:pPr>
      <w:r w:rsidRPr="000025A2">
        <w:t xml:space="preserve">Patients on medications that act as bowel or bladder irritants </w:t>
      </w:r>
      <w:r w:rsidR="00A657AA">
        <w:t xml:space="preserve"> </w:t>
      </w:r>
    </w:p>
    <w:p w14:paraId="217803B7" w14:textId="77777777" w:rsidR="00A657AA" w:rsidRDefault="00201A93" w:rsidP="000B3550">
      <w:pPr>
        <w:pStyle w:val="ListParagraph"/>
        <w:numPr>
          <w:ilvl w:val="0"/>
          <w:numId w:val="9"/>
        </w:numPr>
        <w:spacing w:line="276" w:lineRule="auto"/>
        <w:ind w:left="648"/>
        <w:jc w:val="both"/>
      </w:pPr>
      <w:r>
        <w:t>Pregnant women</w:t>
      </w:r>
    </w:p>
    <w:p w14:paraId="143349B1" w14:textId="77777777" w:rsidR="00A657AA" w:rsidRPr="000025A2" w:rsidRDefault="00A657AA" w:rsidP="000B3550">
      <w:pPr>
        <w:pStyle w:val="ListParagraph"/>
        <w:numPr>
          <w:ilvl w:val="0"/>
          <w:numId w:val="9"/>
        </w:numPr>
        <w:spacing w:line="276" w:lineRule="auto"/>
        <w:ind w:left="648"/>
        <w:jc w:val="both"/>
      </w:pPr>
      <w:r w:rsidRPr="000025A2">
        <w:t>Parents touring with young ch</w:t>
      </w:r>
      <w:r w:rsidR="00201A93">
        <w:t>ildren</w:t>
      </w:r>
    </w:p>
    <w:p w14:paraId="0E9EC659" w14:textId="77777777" w:rsidR="00A657AA" w:rsidRPr="000025A2" w:rsidRDefault="00A657AA" w:rsidP="000B3550">
      <w:pPr>
        <w:pStyle w:val="ListParagraph"/>
        <w:numPr>
          <w:ilvl w:val="0"/>
          <w:numId w:val="9"/>
        </w:numPr>
        <w:spacing w:line="276" w:lineRule="auto"/>
        <w:ind w:left="648"/>
        <w:jc w:val="both"/>
      </w:pPr>
      <w:r w:rsidRPr="000025A2">
        <w:t xml:space="preserve">Women experiencing an irregular menses </w:t>
      </w:r>
    </w:p>
    <w:p w14:paraId="7C2BFCE6" w14:textId="77777777" w:rsidR="00A657AA" w:rsidRPr="000025A2" w:rsidRDefault="00A657AA" w:rsidP="000B3550">
      <w:pPr>
        <w:pStyle w:val="ListParagraph"/>
        <w:numPr>
          <w:ilvl w:val="0"/>
          <w:numId w:val="9"/>
        </w:numPr>
        <w:spacing w:line="276" w:lineRule="auto"/>
        <w:ind w:left="648"/>
        <w:jc w:val="both"/>
      </w:pPr>
      <w:r w:rsidRPr="000025A2">
        <w:t xml:space="preserve">People suffering certain congenital defects </w:t>
      </w:r>
    </w:p>
    <w:p w14:paraId="3E920914" w14:textId="77777777" w:rsidR="00A657AA" w:rsidRPr="000025A2" w:rsidRDefault="00A657AA" w:rsidP="000B3550">
      <w:pPr>
        <w:pStyle w:val="ListParagraph"/>
        <w:numPr>
          <w:ilvl w:val="0"/>
          <w:numId w:val="9"/>
        </w:numPr>
        <w:spacing w:line="276" w:lineRule="auto"/>
        <w:ind w:left="648"/>
        <w:jc w:val="both"/>
      </w:pPr>
      <w:r w:rsidRPr="000025A2">
        <w:t>Those with bladder cancer</w:t>
      </w:r>
    </w:p>
    <w:p w14:paraId="0373121F" w14:textId="77777777" w:rsidR="00A657AA" w:rsidRPr="000025A2" w:rsidRDefault="00A657AA" w:rsidP="000B3550">
      <w:pPr>
        <w:pStyle w:val="ListParagraph"/>
        <w:numPr>
          <w:ilvl w:val="0"/>
          <w:numId w:val="9"/>
        </w:numPr>
        <w:spacing w:line="276" w:lineRule="auto"/>
        <w:ind w:left="648"/>
        <w:jc w:val="both"/>
      </w:pPr>
      <w:r w:rsidRPr="000025A2">
        <w:t>Victims of abdominal or nerve trauma</w:t>
      </w:r>
    </w:p>
    <w:p w14:paraId="708AD82C" w14:textId="77777777" w:rsidR="00A657AA" w:rsidRPr="000025A2" w:rsidRDefault="00A657AA" w:rsidP="000B3550">
      <w:pPr>
        <w:pStyle w:val="ListParagraph"/>
        <w:numPr>
          <w:ilvl w:val="0"/>
          <w:numId w:val="9"/>
        </w:numPr>
        <w:spacing w:line="276" w:lineRule="auto"/>
        <w:ind w:left="648"/>
        <w:jc w:val="both"/>
      </w:pPr>
      <w:r w:rsidRPr="000025A2">
        <w:t>10 to 40% of Stroke victims</w:t>
      </w:r>
    </w:p>
    <w:p w14:paraId="5B80C9C2" w14:textId="3B454EA1" w:rsidR="00A657AA" w:rsidRDefault="00A657AA" w:rsidP="000B3550">
      <w:pPr>
        <w:pStyle w:val="ListParagraph"/>
        <w:numPr>
          <w:ilvl w:val="0"/>
          <w:numId w:val="9"/>
        </w:numPr>
        <w:spacing w:line="276" w:lineRule="auto"/>
        <w:ind w:left="648"/>
        <w:jc w:val="both"/>
      </w:pPr>
      <w:r w:rsidRPr="000025A2">
        <w:t>Ostomy pouches require prompt attention when at capacity</w:t>
      </w:r>
    </w:p>
    <w:p w14:paraId="76C90492" w14:textId="77777777" w:rsidR="00A657AA" w:rsidRDefault="00A657AA" w:rsidP="000B3550">
      <w:pPr>
        <w:ind w:left="0"/>
        <w:jc w:val="both"/>
      </w:pPr>
      <w:r>
        <w:t>For those using a wheel chair, problems compound. They disproportionately suffer these conditions, while facing a greater challenge</w:t>
      </w:r>
      <w:r w:rsidR="00897456">
        <w:t xml:space="preserve"> finding accessible facilities.</w:t>
      </w:r>
    </w:p>
    <w:p w14:paraId="18C140DD" w14:textId="77777777" w:rsidR="00A657AA" w:rsidRDefault="00A657AA" w:rsidP="000B3550">
      <w:pPr>
        <w:ind w:left="0"/>
        <w:jc w:val="both"/>
      </w:pPr>
      <w:r>
        <w:t>Increasing the availability and distribution of public restrooms benefits everyone. Anyone can suffer the effects of food poisoning.  If it happens to you in a toilet free area, expect to experience the panic the ‘bladder challenged’ face daily.</w:t>
      </w:r>
    </w:p>
    <w:p w14:paraId="48E22072" w14:textId="77777777" w:rsidR="00897456" w:rsidRDefault="00897456" w:rsidP="000B3550">
      <w:pPr>
        <w:ind w:left="-72"/>
        <w:jc w:val="both"/>
      </w:pPr>
    </w:p>
    <w:p w14:paraId="26039E2A" w14:textId="632121EF" w:rsidR="00897456" w:rsidRDefault="00D71475" w:rsidP="000B3550">
      <w:pPr>
        <w:pStyle w:val="Heading2"/>
        <w:ind w:left="0"/>
        <w:jc w:val="both"/>
      </w:pPr>
      <w:r>
        <w:t>Past Work/Initiatives</w:t>
      </w:r>
    </w:p>
    <w:p w14:paraId="73D7888C" w14:textId="4C6F81B3" w:rsidR="00897456" w:rsidRDefault="00897456" w:rsidP="000B3550">
      <w:pPr>
        <w:ind w:left="0"/>
        <w:jc w:val="both"/>
      </w:pPr>
      <w:r>
        <w:t xml:space="preserve">A similar project was started by Novartis Pharmaceuticals Corp. back in May 2005 to help patients with OAB (Overactive Bladder). Novartis launched a consumer-education campaign designed to help individuals with overactive bladder become confident and comfortable with traveling close to or far from home. The company partnered with travel expert Arthur Frommer to develop </w:t>
      </w:r>
      <w:r w:rsidR="00BD6FF3">
        <w:t>“</w:t>
      </w:r>
      <w:r>
        <w:t>Where to Stop &amp; Where to Go: A Guide to Traveling with Overactive Bladder in the United States</w:t>
      </w:r>
      <w:r w:rsidR="00333A5A">
        <w:t>”</w:t>
      </w:r>
      <w:r w:rsidR="00333A5A">
        <w:rPr>
          <w:vertAlign w:val="superscript"/>
        </w:rPr>
        <w:t>[1</w:t>
      </w:r>
      <w:r w:rsidR="00333A5A" w:rsidRPr="00333A5A">
        <w:rPr>
          <w:vertAlign w:val="superscript"/>
        </w:rPr>
        <w:t>]</w:t>
      </w:r>
    </w:p>
    <w:p w14:paraId="52875290" w14:textId="640A1479" w:rsidR="009873C6" w:rsidRPr="000B3550" w:rsidRDefault="00897456" w:rsidP="000B3550">
      <w:pPr>
        <w:ind w:left="0"/>
        <w:jc w:val="both"/>
      </w:pPr>
      <w:r>
        <w:t>The company created a 75-page guide highlights restaurants, museums, and other tourist attractions in 19 US cities and 4 parks, providing a list of rest room locations. However, the website where the guide was listed and the helplines for the company are no longer available and the project is no longer active.</w:t>
      </w:r>
    </w:p>
    <w:p w14:paraId="2C773455" w14:textId="58F517F1" w:rsidR="009873C6" w:rsidRDefault="009873C6" w:rsidP="000B3550">
      <w:pPr>
        <w:pStyle w:val="Heading1"/>
        <w:ind w:left="0"/>
        <w:jc w:val="both"/>
        <w:rPr>
          <w:noProof/>
          <w:lang w:eastAsia="en-US"/>
        </w:rPr>
      </w:pPr>
      <w:r w:rsidRPr="00CD6CEC">
        <w:lastRenderedPageBreak/>
        <w:t>Methodology</w:t>
      </w:r>
    </w:p>
    <w:p w14:paraId="75D50DCA" w14:textId="46A132C9" w:rsidR="005D3714" w:rsidRPr="00897456" w:rsidRDefault="004E7E2A" w:rsidP="000B3550">
      <w:pPr>
        <w:pStyle w:val="Heading2"/>
        <w:ind w:left="0"/>
        <w:jc w:val="both"/>
      </w:pPr>
      <w:r>
        <w:rPr>
          <w:noProof/>
          <w:lang w:eastAsia="en-US"/>
        </w:rPr>
        <w:drawing>
          <wp:anchor distT="0" distB="0" distL="114300" distR="114300" simplePos="0" relativeHeight="251664384" behindDoc="0" locked="0" layoutInCell="1" allowOverlap="1" wp14:anchorId="0E65250D" wp14:editId="594B200A">
            <wp:simplePos x="0" y="0"/>
            <wp:positionH relativeFrom="leftMargin">
              <wp:posOffset>438150</wp:posOffset>
            </wp:positionH>
            <wp:positionV relativeFrom="paragraph">
              <wp:posOffset>271145</wp:posOffset>
            </wp:positionV>
            <wp:extent cx="781050" cy="7400925"/>
            <wp:effectExtent l="25400" t="50800" r="6350" b="66675"/>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rsidR="005D3714">
        <w:t>Steps and S</w:t>
      </w:r>
      <w:r w:rsidR="009873C6" w:rsidRPr="005D3714">
        <w:t>ubtasks</w:t>
      </w:r>
      <w:r w:rsidR="005D3714">
        <w:t xml:space="preserve">: </w:t>
      </w:r>
      <w:r w:rsidR="005D3714" w:rsidRPr="005D3714">
        <w:t xml:space="preserve">Below is the step-by-step methodology outlining the </w:t>
      </w:r>
      <w:r w:rsidR="005D3714">
        <w:t>steps</w:t>
      </w:r>
    </w:p>
    <w:p w14:paraId="73F65611" w14:textId="77777777" w:rsidR="00532EC5" w:rsidRDefault="009220E2" w:rsidP="000B3550">
      <w:pPr>
        <w:ind w:left="0"/>
        <w:jc w:val="both"/>
      </w:pPr>
      <w:r>
        <w:rPr>
          <w:noProof/>
          <w:lang w:eastAsia="en-US"/>
        </w:rPr>
        <w:drawing>
          <wp:anchor distT="0" distB="0" distL="114300" distR="114300" simplePos="0" relativeHeight="251663360" behindDoc="0" locked="0" layoutInCell="1" allowOverlap="1" wp14:anchorId="321901F1" wp14:editId="046C3A05">
            <wp:simplePos x="0" y="0"/>
            <wp:positionH relativeFrom="column">
              <wp:posOffset>495300</wp:posOffset>
            </wp:positionH>
            <wp:positionV relativeFrom="paragraph">
              <wp:posOffset>-3175</wp:posOffset>
            </wp:positionV>
            <wp:extent cx="5800725" cy="7448550"/>
            <wp:effectExtent l="0" t="25400" r="15875" b="44450"/>
            <wp:wrapNone/>
            <wp:docPr id="1" name="Diagram 1" descr="Change mananagement process flow"/>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4C50D22C" w14:textId="77777777" w:rsidR="00532EC5" w:rsidRDefault="00532EC5" w:rsidP="000B3550">
      <w:pPr>
        <w:ind w:left="0"/>
        <w:jc w:val="both"/>
      </w:pPr>
    </w:p>
    <w:p w14:paraId="539BAF89" w14:textId="77777777" w:rsidR="003B28FD" w:rsidRDefault="003B28FD" w:rsidP="000B3550">
      <w:pPr>
        <w:ind w:left="0"/>
        <w:jc w:val="both"/>
      </w:pPr>
    </w:p>
    <w:p w14:paraId="16A9F489" w14:textId="77777777" w:rsidR="003B28FD" w:rsidRDefault="003B28FD" w:rsidP="000B3550">
      <w:pPr>
        <w:ind w:left="0"/>
        <w:jc w:val="both"/>
      </w:pPr>
    </w:p>
    <w:p w14:paraId="1116F67A" w14:textId="77777777" w:rsidR="003B28FD" w:rsidRDefault="003B28FD" w:rsidP="000B3550">
      <w:pPr>
        <w:ind w:left="0"/>
        <w:jc w:val="both"/>
      </w:pPr>
    </w:p>
    <w:p w14:paraId="38FA5D78" w14:textId="77777777" w:rsidR="003B28FD" w:rsidRDefault="003B28FD" w:rsidP="000B3550">
      <w:pPr>
        <w:ind w:left="0"/>
        <w:jc w:val="both"/>
      </w:pPr>
    </w:p>
    <w:p w14:paraId="77E09271" w14:textId="77777777" w:rsidR="003B28FD" w:rsidRDefault="003B28FD" w:rsidP="000B3550">
      <w:pPr>
        <w:ind w:left="0"/>
        <w:jc w:val="both"/>
      </w:pPr>
    </w:p>
    <w:p w14:paraId="7D5EEEAF" w14:textId="77777777" w:rsidR="003B28FD" w:rsidRDefault="003B28FD" w:rsidP="000B3550">
      <w:pPr>
        <w:ind w:left="0"/>
        <w:jc w:val="both"/>
      </w:pPr>
    </w:p>
    <w:p w14:paraId="3DF7B6AC" w14:textId="77777777" w:rsidR="003B28FD" w:rsidRDefault="003B28FD" w:rsidP="000B3550">
      <w:pPr>
        <w:ind w:left="0"/>
        <w:jc w:val="both"/>
      </w:pPr>
    </w:p>
    <w:p w14:paraId="6327AB24" w14:textId="77777777" w:rsidR="003B28FD" w:rsidRDefault="003B28FD" w:rsidP="000B3550">
      <w:pPr>
        <w:ind w:left="0"/>
        <w:jc w:val="both"/>
      </w:pPr>
    </w:p>
    <w:p w14:paraId="03DD68F0" w14:textId="77777777" w:rsidR="003B28FD" w:rsidRDefault="003B28FD" w:rsidP="000B3550">
      <w:pPr>
        <w:ind w:left="0"/>
        <w:jc w:val="both"/>
      </w:pPr>
    </w:p>
    <w:p w14:paraId="600F5F08" w14:textId="77777777" w:rsidR="003B28FD" w:rsidRDefault="003B28FD" w:rsidP="000B3550">
      <w:pPr>
        <w:ind w:left="0"/>
        <w:jc w:val="both"/>
      </w:pPr>
    </w:p>
    <w:p w14:paraId="48BD9750" w14:textId="77777777" w:rsidR="003B28FD" w:rsidRDefault="003B28FD" w:rsidP="000B3550">
      <w:pPr>
        <w:ind w:left="0"/>
        <w:jc w:val="both"/>
      </w:pPr>
    </w:p>
    <w:p w14:paraId="2C62B700" w14:textId="77777777" w:rsidR="003B28FD" w:rsidRDefault="003B28FD" w:rsidP="000B3550">
      <w:pPr>
        <w:ind w:left="0"/>
        <w:jc w:val="both"/>
      </w:pPr>
    </w:p>
    <w:p w14:paraId="621333CB" w14:textId="77777777" w:rsidR="003B28FD" w:rsidRDefault="003B28FD" w:rsidP="000B3550">
      <w:pPr>
        <w:ind w:left="0"/>
        <w:jc w:val="both"/>
      </w:pPr>
    </w:p>
    <w:p w14:paraId="15B6E6D0" w14:textId="77777777" w:rsidR="003B28FD" w:rsidRDefault="003B28FD" w:rsidP="000B3550">
      <w:pPr>
        <w:ind w:left="0"/>
        <w:jc w:val="both"/>
      </w:pPr>
    </w:p>
    <w:p w14:paraId="24C17AE7" w14:textId="77777777" w:rsidR="003B28FD" w:rsidRDefault="003B28FD" w:rsidP="000B3550">
      <w:pPr>
        <w:ind w:left="0"/>
        <w:jc w:val="both"/>
      </w:pPr>
    </w:p>
    <w:p w14:paraId="2D94B261" w14:textId="77777777" w:rsidR="003B28FD" w:rsidRDefault="003B28FD" w:rsidP="000B3550">
      <w:pPr>
        <w:ind w:left="0"/>
        <w:jc w:val="both"/>
      </w:pPr>
    </w:p>
    <w:p w14:paraId="3C8C1180" w14:textId="77777777" w:rsidR="003B28FD" w:rsidRDefault="003B28FD" w:rsidP="000B3550">
      <w:pPr>
        <w:ind w:left="0"/>
        <w:jc w:val="both"/>
      </w:pPr>
    </w:p>
    <w:p w14:paraId="6488224E" w14:textId="77777777" w:rsidR="003B28FD" w:rsidRDefault="003B28FD" w:rsidP="000B3550">
      <w:pPr>
        <w:ind w:left="0"/>
        <w:jc w:val="both"/>
      </w:pPr>
    </w:p>
    <w:p w14:paraId="5598FD20" w14:textId="77777777" w:rsidR="003B28FD" w:rsidRDefault="003B28FD" w:rsidP="000B3550">
      <w:pPr>
        <w:ind w:left="0"/>
        <w:jc w:val="both"/>
      </w:pPr>
    </w:p>
    <w:p w14:paraId="693398F4" w14:textId="77777777" w:rsidR="003B28FD" w:rsidRDefault="003B28FD" w:rsidP="000B3550">
      <w:pPr>
        <w:ind w:left="0"/>
        <w:jc w:val="both"/>
      </w:pPr>
    </w:p>
    <w:p w14:paraId="7B7FAACB" w14:textId="77777777" w:rsidR="003B28FD" w:rsidRDefault="003B28FD" w:rsidP="000B3550">
      <w:pPr>
        <w:ind w:left="0"/>
        <w:jc w:val="both"/>
      </w:pPr>
    </w:p>
    <w:p w14:paraId="6BC82BFF" w14:textId="77777777" w:rsidR="003B28FD" w:rsidRDefault="003B28FD" w:rsidP="000B3550">
      <w:pPr>
        <w:ind w:left="0"/>
        <w:jc w:val="both"/>
      </w:pPr>
    </w:p>
    <w:p w14:paraId="794CD862" w14:textId="77777777" w:rsidR="003B28FD" w:rsidRDefault="003B28FD" w:rsidP="000B3550">
      <w:pPr>
        <w:ind w:left="0"/>
        <w:jc w:val="both"/>
      </w:pPr>
    </w:p>
    <w:p w14:paraId="14162675" w14:textId="77777777" w:rsidR="003B28FD" w:rsidRDefault="003B28FD" w:rsidP="000B3550">
      <w:pPr>
        <w:ind w:left="0"/>
        <w:jc w:val="both"/>
      </w:pPr>
    </w:p>
    <w:p w14:paraId="30CE1DE9" w14:textId="77777777" w:rsidR="003B28FD" w:rsidRDefault="003B28FD" w:rsidP="000B3550">
      <w:pPr>
        <w:ind w:left="0"/>
        <w:jc w:val="both"/>
      </w:pPr>
    </w:p>
    <w:p w14:paraId="6E5E5174" w14:textId="77777777" w:rsidR="003B28FD" w:rsidRDefault="003B28FD" w:rsidP="000B3550">
      <w:pPr>
        <w:ind w:left="0"/>
        <w:jc w:val="both"/>
      </w:pPr>
    </w:p>
    <w:p w14:paraId="3367B8DE" w14:textId="77777777" w:rsidR="003B28FD" w:rsidRDefault="003B28FD" w:rsidP="000B3550">
      <w:pPr>
        <w:ind w:left="0"/>
        <w:jc w:val="both"/>
      </w:pPr>
    </w:p>
    <w:p w14:paraId="2D2BDB84" w14:textId="77777777" w:rsidR="009220E2" w:rsidRDefault="009220E2" w:rsidP="000B3550">
      <w:pPr>
        <w:ind w:left="0"/>
        <w:jc w:val="both"/>
      </w:pPr>
    </w:p>
    <w:p w14:paraId="07917562" w14:textId="341993A7" w:rsidR="00CD6CEC" w:rsidRPr="005D3714" w:rsidRDefault="004E7E2A" w:rsidP="000B3550">
      <w:pPr>
        <w:ind w:left="0"/>
        <w:jc w:val="both"/>
      </w:pPr>
      <w:r>
        <w:t xml:space="preserve"> ** Not in current class/project scope, will be taken as an extension project</w:t>
      </w:r>
    </w:p>
    <w:p w14:paraId="68F3CA2E" w14:textId="44573A32" w:rsidR="000B3550" w:rsidRDefault="000B3550" w:rsidP="000B3550">
      <w:pPr>
        <w:pStyle w:val="Heading2"/>
        <w:ind w:left="0"/>
        <w:jc w:val="both"/>
      </w:pPr>
      <w:r>
        <w:lastRenderedPageBreak/>
        <w:t>Applications And Prospects for GIS</w:t>
      </w:r>
    </w:p>
    <w:p w14:paraId="6BA039F3" w14:textId="77777777" w:rsidR="000B3550" w:rsidRDefault="000B3550" w:rsidP="000B3550">
      <w:pPr>
        <w:ind w:left="0"/>
        <w:jc w:val="both"/>
      </w:pPr>
      <w:r>
        <w:t xml:space="preserve">Using GIS is a perfect solution to the issue as modern crowd-sourced GIS applications can consume user generated data and enhance the existing data on the fly. People can add new restrooms right onto a map using mobile applications and can also report non-functional or obsolete data. The online maps can be integrated into user-friendly GPS/map applications on phones to automatically detect the user’s location and show the nearest restroom. </w:t>
      </w:r>
    </w:p>
    <w:p w14:paraId="3B0FD1E3" w14:textId="20076D98" w:rsidR="000B3550" w:rsidRDefault="000B3550" w:rsidP="000B3550">
      <w:pPr>
        <w:ind w:left="0"/>
        <w:jc w:val="both"/>
      </w:pPr>
      <w:r>
        <w:t>The data can also be used for analysis by healthcare/government agencies for identification of strategic regions (with high population density or tourist places) with no or few restrooms to plan for building new restrooms.</w:t>
      </w:r>
    </w:p>
    <w:p w14:paraId="58041B09" w14:textId="77777777" w:rsidR="000B3550" w:rsidRDefault="000B3550" w:rsidP="000B3550">
      <w:pPr>
        <w:ind w:left="0"/>
        <w:jc w:val="both"/>
      </w:pPr>
    </w:p>
    <w:p w14:paraId="7250EB0B" w14:textId="42DA2A9A" w:rsidR="00CD6CEC" w:rsidRDefault="000A6409" w:rsidP="000B3550">
      <w:pPr>
        <w:pStyle w:val="Heading2"/>
        <w:ind w:left="0"/>
        <w:jc w:val="both"/>
      </w:pPr>
      <w:r>
        <w:t>Methods of Data collection</w:t>
      </w:r>
    </w:p>
    <w:p w14:paraId="2555F8EA" w14:textId="77777777" w:rsidR="009873C6" w:rsidRDefault="009873C6" w:rsidP="000B3550">
      <w:pPr>
        <w:pStyle w:val="ListParagraph"/>
        <w:numPr>
          <w:ilvl w:val="0"/>
          <w:numId w:val="10"/>
        </w:numPr>
        <w:ind w:left="648"/>
        <w:jc w:val="both"/>
      </w:pPr>
      <w:r>
        <w:t xml:space="preserve">Manual </w:t>
      </w:r>
      <w:r w:rsidR="00262606">
        <w:t xml:space="preserve">Survey: </w:t>
      </w:r>
      <w:r w:rsidR="00065556">
        <w:t xml:space="preserve">data was collected by </w:t>
      </w:r>
      <w:r w:rsidR="00262606">
        <w:t>visited various restrooms in Northeastern campus to check for gender neutral restrooms.</w:t>
      </w:r>
    </w:p>
    <w:p w14:paraId="6E3ADC7B" w14:textId="77777777" w:rsidR="00262606" w:rsidRDefault="00262606" w:rsidP="000B3550">
      <w:pPr>
        <w:pStyle w:val="ListParagraph"/>
        <w:numPr>
          <w:ilvl w:val="0"/>
          <w:numId w:val="10"/>
        </w:numPr>
        <w:ind w:left="648"/>
        <w:jc w:val="both"/>
      </w:pPr>
      <w:r>
        <w:t xml:space="preserve">Used freely available data: </w:t>
      </w:r>
      <w:r w:rsidR="00065556">
        <w:t xml:space="preserve">data from </w:t>
      </w:r>
      <w:r>
        <w:t xml:space="preserve">U.S. Department of the Interior, </w:t>
      </w:r>
      <w:r w:rsidRPr="00262606">
        <w:t>U.S. Geological Survey</w:t>
      </w:r>
      <w:r>
        <w:t xml:space="preserve"> and other sources</w:t>
      </w:r>
      <w:r w:rsidR="00065556">
        <w:t xml:space="preserve"> where used to build the data.</w:t>
      </w:r>
    </w:p>
    <w:p w14:paraId="632952B8" w14:textId="77777777" w:rsidR="00262606" w:rsidRDefault="00065556" w:rsidP="000B3550">
      <w:pPr>
        <w:pStyle w:val="ListParagraph"/>
        <w:numPr>
          <w:ilvl w:val="0"/>
          <w:numId w:val="10"/>
        </w:numPr>
        <w:ind w:left="648"/>
        <w:jc w:val="both"/>
      </w:pPr>
      <w:r>
        <w:t xml:space="preserve">Request for data from websites/content providers: data was requested from website owners like UniversalHub.com, </w:t>
      </w:r>
      <w:r w:rsidRPr="00796545">
        <w:t>Brookline Community Aging Network</w:t>
      </w:r>
      <w:r>
        <w:t>, POI Factory etc.</w:t>
      </w:r>
    </w:p>
    <w:p w14:paraId="43573662" w14:textId="77777777" w:rsidR="00065556" w:rsidRPr="00CD6CEC" w:rsidRDefault="00065556" w:rsidP="000B3550">
      <w:pPr>
        <w:pStyle w:val="ListParagraph"/>
        <w:numPr>
          <w:ilvl w:val="0"/>
          <w:numId w:val="10"/>
        </w:numPr>
        <w:ind w:left="648"/>
        <w:jc w:val="both"/>
      </w:pPr>
      <w:r>
        <w:t>Convert internet data into GIS format: data was recorded from tables and web-pages of various websites</w:t>
      </w:r>
      <w:r w:rsidRPr="00065556">
        <w:rPr>
          <w:vertAlign w:val="superscript"/>
        </w:rPr>
        <w:t>[check references]</w:t>
      </w:r>
      <w:r>
        <w:t xml:space="preserve"> and converted to usable form to use it with ArcGIS.</w:t>
      </w:r>
    </w:p>
    <w:p w14:paraId="03CE29C4" w14:textId="77777777" w:rsidR="00065556" w:rsidRDefault="00065556" w:rsidP="000B3550">
      <w:pPr>
        <w:ind w:left="360"/>
        <w:jc w:val="both"/>
      </w:pPr>
    </w:p>
    <w:p w14:paraId="172507B7" w14:textId="31261586" w:rsidR="00065556" w:rsidRDefault="00065556" w:rsidP="000B3550">
      <w:pPr>
        <w:pStyle w:val="Heading2"/>
        <w:ind w:left="0"/>
        <w:jc w:val="both"/>
      </w:pPr>
      <w:r>
        <w:t>Accuracy of Data</w:t>
      </w:r>
    </w:p>
    <w:p w14:paraId="02A5C436" w14:textId="77777777" w:rsidR="00E64D46" w:rsidRDefault="00065556" w:rsidP="000B3550">
      <w:pPr>
        <w:ind w:left="0"/>
        <w:jc w:val="both"/>
      </w:pPr>
      <w:r>
        <w:t xml:space="preserve">Data collected from US government sources are accurate up to the date of publication of the data (check map metadata). Data collected from websites and </w:t>
      </w:r>
      <w:r w:rsidR="00E64D46">
        <w:t>other sources may not be accurate and hence will be open to editing and changes once the Map Service is available for public use.</w:t>
      </w:r>
    </w:p>
    <w:p w14:paraId="2C64FF18" w14:textId="77777777" w:rsidR="00E64D46" w:rsidRDefault="00E64D46" w:rsidP="000B3550">
      <w:pPr>
        <w:ind w:left="0"/>
        <w:jc w:val="both"/>
      </w:pPr>
      <w:r>
        <w:t xml:space="preserve">Since the accuracy of the data is not guaranteed, there is a need to make the data available publicly so that the information can be improved overtime. The Map Service Associated with the project will have feature access so that anyone accessing the map can leave comments or change data. The changed data will be recorded and can later be available for scrutiny/voting by the public themselves to ascertain if the change was accurate. </w:t>
      </w:r>
    </w:p>
    <w:p w14:paraId="399B0D65" w14:textId="77777777" w:rsidR="00CD6CEC" w:rsidRDefault="00E64D46" w:rsidP="000B3550">
      <w:pPr>
        <w:ind w:left="0"/>
        <w:jc w:val="both"/>
      </w:pPr>
      <w:r>
        <w:t>Basically, the idea is to crowdsource the data to ensure long term data-maintenance.</w:t>
      </w:r>
    </w:p>
    <w:p w14:paraId="0C5DA5B9" w14:textId="77777777" w:rsidR="00E64D46" w:rsidRDefault="00E64D46" w:rsidP="000B3550">
      <w:pPr>
        <w:ind w:left="0"/>
        <w:jc w:val="both"/>
      </w:pPr>
    </w:p>
    <w:p w14:paraId="7FAB6F5D" w14:textId="1D147A9E" w:rsidR="00E64D46" w:rsidRDefault="00E64D46" w:rsidP="000B3550">
      <w:pPr>
        <w:pStyle w:val="Heading2"/>
        <w:ind w:left="0"/>
        <w:jc w:val="both"/>
      </w:pPr>
      <w:r>
        <w:t>Limitations</w:t>
      </w:r>
    </w:p>
    <w:p w14:paraId="6EDC35B9" w14:textId="5D2BACEE" w:rsidR="00E64D46" w:rsidRPr="00D71475" w:rsidRDefault="00E64D46" w:rsidP="000B3550">
      <w:pPr>
        <w:ind w:left="0"/>
        <w:jc w:val="both"/>
      </w:pPr>
      <w:r w:rsidRPr="00D71475">
        <w:t xml:space="preserve">The limitation of the data is the volatility or </w:t>
      </w:r>
      <w:r w:rsidR="000B3550">
        <w:t xml:space="preserve">tracking </w:t>
      </w:r>
      <w:r w:rsidRPr="00D71475">
        <w:t>changes to the information regarding the facilities, status and location of the data. The facilities may close, change service timings o</w:t>
      </w:r>
      <w:r w:rsidR="000B3550">
        <w:t>r add/remove amenities and the dynamics of the data is a challenge to track.</w:t>
      </w:r>
    </w:p>
    <w:p w14:paraId="7110C673" w14:textId="5FE37EFC" w:rsidR="003A53DE" w:rsidRPr="00D71475" w:rsidRDefault="00E64D46" w:rsidP="000B3550">
      <w:pPr>
        <w:ind w:left="0"/>
        <w:jc w:val="both"/>
      </w:pPr>
      <w:r w:rsidRPr="00D71475">
        <w:t>As a future enhancement, if local government and civic bodies participate in maintaining the data and make it up to date, then this data can be highly reliable. Also, the public at large can play a critical role in maintaining the data by updating any changes wh</w:t>
      </w:r>
      <w:r w:rsidR="000B3550">
        <w:t>en they use/visit any facility (like a “Check-In” or “Rate-the-facility” application).</w:t>
      </w:r>
    </w:p>
    <w:p w14:paraId="4CBCB359" w14:textId="77777777" w:rsidR="003A53DE" w:rsidRPr="00D71475" w:rsidRDefault="003A53DE" w:rsidP="000B3550">
      <w:pPr>
        <w:ind w:left="0"/>
        <w:jc w:val="both"/>
      </w:pPr>
    </w:p>
    <w:p w14:paraId="6C4CCB6A" w14:textId="77777777" w:rsidR="003A53DE" w:rsidRPr="00D71475" w:rsidRDefault="003A53DE" w:rsidP="000B3550">
      <w:pPr>
        <w:ind w:left="0"/>
        <w:jc w:val="both"/>
      </w:pPr>
    </w:p>
    <w:p w14:paraId="0102E06B" w14:textId="59249BDD" w:rsidR="003A53DE" w:rsidRDefault="003A53DE" w:rsidP="000B3550">
      <w:pPr>
        <w:pStyle w:val="Heading1"/>
        <w:ind w:left="0"/>
        <w:jc w:val="both"/>
      </w:pPr>
      <w:r w:rsidRPr="00CD6CEC">
        <w:lastRenderedPageBreak/>
        <w:t>Analysis</w:t>
      </w:r>
    </w:p>
    <w:p w14:paraId="34BBBF86" w14:textId="77777777" w:rsidR="003A53DE" w:rsidRPr="003A53DE" w:rsidRDefault="003A53DE" w:rsidP="000B3550">
      <w:pPr>
        <w:pStyle w:val="Heading2"/>
        <w:ind w:left="0"/>
        <w:jc w:val="both"/>
      </w:pPr>
      <w:r w:rsidRPr="003A53DE">
        <w:t>Restroom Availability vs. Population Density in Boston</w:t>
      </w:r>
    </w:p>
    <w:p w14:paraId="5DB1CEAB" w14:textId="003CDF2C" w:rsidR="003A53DE" w:rsidRPr="00D71475" w:rsidRDefault="003A53DE" w:rsidP="000B3550">
      <w:pPr>
        <w:ind w:left="0"/>
        <w:jc w:val="both"/>
      </w:pPr>
      <w:r w:rsidRPr="00D71475">
        <w:t>Many densely populated areas do not have enough restrooms</w:t>
      </w:r>
      <w:r w:rsidR="005D3714" w:rsidRPr="00D71475">
        <w:t xml:space="preserve">. </w:t>
      </w:r>
      <w:r w:rsidRPr="00D71475">
        <w:t>Most public restrooms are confined on popular tourist circuits only, no</w:t>
      </w:r>
      <w:r w:rsidR="005D3714" w:rsidRPr="00D71475">
        <w:t>t useful for regular citizens:</w:t>
      </w:r>
    </w:p>
    <w:p w14:paraId="25765702" w14:textId="3A4A4CD0" w:rsidR="005D3714" w:rsidRPr="00D71475" w:rsidRDefault="005D3714" w:rsidP="000B3550">
      <w:pPr>
        <w:ind w:left="0"/>
        <w:jc w:val="both"/>
      </w:pPr>
      <w:r w:rsidRPr="00D71475">
        <w:rPr>
          <w:noProof/>
          <w:lang w:eastAsia="en-US"/>
        </w:rPr>
        <w:drawing>
          <wp:anchor distT="0" distB="0" distL="114300" distR="114300" simplePos="0" relativeHeight="251667456" behindDoc="0" locked="0" layoutInCell="1" allowOverlap="1" wp14:anchorId="2969046C" wp14:editId="76527603">
            <wp:simplePos x="0" y="0"/>
            <wp:positionH relativeFrom="column">
              <wp:posOffset>57150</wp:posOffset>
            </wp:positionH>
            <wp:positionV relativeFrom="paragraph">
              <wp:posOffset>-1270</wp:posOffset>
            </wp:positionV>
            <wp:extent cx="6309469" cy="4288790"/>
            <wp:effectExtent l="0" t="0" r="0" b="381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5540" cy="4347296"/>
                    </a:xfrm>
                    <a:prstGeom prst="rect">
                      <a:avLst/>
                    </a:prstGeom>
                  </pic:spPr>
                </pic:pic>
              </a:graphicData>
            </a:graphic>
            <wp14:sizeRelH relativeFrom="margin">
              <wp14:pctWidth>0</wp14:pctWidth>
            </wp14:sizeRelH>
            <wp14:sizeRelV relativeFrom="margin">
              <wp14:pctHeight>0</wp14:pctHeight>
            </wp14:sizeRelV>
          </wp:anchor>
        </w:drawing>
      </w:r>
    </w:p>
    <w:p w14:paraId="7589539A" w14:textId="6332ED4B" w:rsidR="003A53DE" w:rsidRPr="00D71475" w:rsidRDefault="003A53DE" w:rsidP="000B3550">
      <w:pPr>
        <w:ind w:left="0"/>
        <w:jc w:val="both"/>
      </w:pPr>
    </w:p>
    <w:p w14:paraId="3059262B" w14:textId="1EFFA6E9" w:rsidR="003A53DE" w:rsidRPr="00D71475" w:rsidRDefault="003A53DE" w:rsidP="000B3550">
      <w:pPr>
        <w:ind w:left="0"/>
        <w:jc w:val="both"/>
      </w:pPr>
    </w:p>
    <w:p w14:paraId="68BEAF69" w14:textId="7A498448" w:rsidR="003A53DE" w:rsidRPr="00D71475" w:rsidRDefault="003A53DE" w:rsidP="000B3550">
      <w:pPr>
        <w:ind w:left="0"/>
        <w:jc w:val="both"/>
      </w:pPr>
      <w:r w:rsidRPr="00D71475">
        <w:t>—</w:t>
      </w:r>
    </w:p>
    <w:p w14:paraId="25F799D2" w14:textId="245DD40E" w:rsidR="005D3714" w:rsidRPr="00D71475" w:rsidRDefault="005D3714" w:rsidP="000B3550">
      <w:pPr>
        <w:ind w:left="0"/>
        <w:jc w:val="both"/>
      </w:pPr>
    </w:p>
    <w:p w14:paraId="26D4D958" w14:textId="576E9811" w:rsidR="005D3714" w:rsidRPr="00D71475" w:rsidRDefault="005D3714" w:rsidP="000B3550">
      <w:pPr>
        <w:ind w:left="0"/>
        <w:jc w:val="both"/>
      </w:pPr>
    </w:p>
    <w:p w14:paraId="4EA2C675" w14:textId="791717F7" w:rsidR="005D3714" w:rsidRPr="00D71475" w:rsidRDefault="005D3714" w:rsidP="000B3550">
      <w:pPr>
        <w:ind w:left="0"/>
        <w:jc w:val="both"/>
      </w:pPr>
    </w:p>
    <w:p w14:paraId="55A446E7" w14:textId="77424A47" w:rsidR="005D3714" w:rsidRPr="00D71475" w:rsidRDefault="005D3714" w:rsidP="000B3550">
      <w:pPr>
        <w:ind w:left="0"/>
        <w:jc w:val="both"/>
      </w:pPr>
    </w:p>
    <w:p w14:paraId="1A40E1F0" w14:textId="0540F35D" w:rsidR="005D3714" w:rsidRPr="00D71475" w:rsidRDefault="005D3714" w:rsidP="000B3550">
      <w:pPr>
        <w:ind w:left="0"/>
        <w:jc w:val="both"/>
      </w:pPr>
    </w:p>
    <w:p w14:paraId="46287BBE" w14:textId="5D896B2B" w:rsidR="005D3714" w:rsidRPr="00D71475" w:rsidRDefault="005D3714" w:rsidP="000B3550">
      <w:pPr>
        <w:ind w:left="0"/>
        <w:jc w:val="both"/>
      </w:pPr>
    </w:p>
    <w:p w14:paraId="1A2013C6" w14:textId="2360A0CE" w:rsidR="005D3714" w:rsidRPr="00D71475" w:rsidRDefault="005D3714" w:rsidP="000B3550">
      <w:pPr>
        <w:ind w:left="0"/>
        <w:jc w:val="both"/>
      </w:pPr>
    </w:p>
    <w:p w14:paraId="5BA34E0C" w14:textId="77777777" w:rsidR="005D3714" w:rsidRPr="00D71475" w:rsidRDefault="005D3714" w:rsidP="000B3550">
      <w:pPr>
        <w:ind w:left="0"/>
        <w:jc w:val="both"/>
      </w:pPr>
    </w:p>
    <w:p w14:paraId="6ADB3BD3" w14:textId="77777777" w:rsidR="005D3714" w:rsidRPr="00D71475" w:rsidRDefault="005D3714" w:rsidP="000B3550">
      <w:pPr>
        <w:ind w:left="0"/>
        <w:jc w:val="both"/>
      </w:pPr>
    </w:p>
    <w:p w14:paraId="779302FD" w14:textId="77777777" w:rsidR="005D3714" w:rsidRPr="00D71475" w:rsidRDefault="005D3714" w:rsidP="000B3550">
      <w:pPr>
        <w:ind w:left="0"/>
        <w:jc w:val="both"/>
      </w:pPr>
    </w:p>
    <w:p w14:paraId="5DE68F22" w14:textId="77777777" w:rsidR="005D3714" w:rsidRPr="00D71475" w:rsidRDefault="005D3714" w:rsidP="000B3550">
      <w:pPr>
        <w:ind w:left="0"/>
        <w:jc w:val="both"/>
      </w:pPr>
    </w:p>
    <w:p w14:paraId="710DE27E" w14:textId="77777777" w:rsidR="005D3714" w:rsidRPr="00D71475" w:rsidRDefault="005D3714" w:rsidP="000B3550">
      <w:pPr>
        <w:ind w:left="0"/>
        <w:jc w:val="both"/>
      </w:pPr>
    </w:p>
    <w:p w14:paraId="247D4646" w14:textId="306C9E0E" w:rsidR="00D71475" w:rsidRPr="00D71475" w:rsidRDefault="00D71475" w:rsidP="000B3550">
      <w:pPr>
        <w:ind w:left="0"/>
        <w:jc w:val="both"/>
      </w:pPr>
    </w:p>
    <w:p w14:paraId="72C77991" w14:textId="5C7B78B0" w:rsidR="00D71475" w:rsidRPr="00D71475" w:rsidRDefault="00D71475" w:rsidP="000B3550">
      <w:pPr>
        <w:ind w:left="0"/>
        <w:jc w:val="both"/>
      </w:pPr>
    </w:p>
    <w:p w14:paraId="3707C11B" w14:textId="07D1CD36" w:rsidR="0071655F" w:rsidRPr="00D71475" w:rsidRDefault="00D71475" w:rsidP="000B3550">
      <w:pPr>
        <w:pStyle w:val="Heading2"/>
        <w:ind w:left="0"/>
        <w:jc w:val="both"/>
      </w:pPr>
      <w:r w:rsidRPr="005D3714">
        <w:rPr>
          <w:noProof/>
          <w:lang w:eastAsia="en-US"/>
        </w:rPr>
        <w:drawing>
          <wp:anchor distT="0" distB="0" distL="114300" distR="114300" simplePos="0" relativeHeight="251669504" behindDoc="0" locked="0" layoutInCell="1" allowOverlap="1" wp14:anchorId="648909E1" wp14:editId="526E2677">
            <wp:simplePos x="0" y="0"/>
            <wp:positionH relativeFrom="column">
              <wp:posOffset>2798445</wp:posOffset>
            </wp:positionH>
            <wp:positionV relativeFrom="paragraph">
              <wp:posOffset>63500</wp:posOffset>
            </wp:positionV>
            <wp:extent cx="3566160" cy="2669540"/>
            <wp:effectExtent l="0" t="0" r="0" b="0"/>
            <wp:wrapTight wrapText="bothSides">
              <wp:wrapPolygon edited="0">
                <wp:start x="0" y="0"/>
                <wp:lineTo x="0" y="21374"/>
                <wp:lineTo x="21385" y="21374"/>
                <wp:lineTo x="21385"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3566160" cy="2669540"/>
                    </a:xfrm>
                    <a:prstGeom prst="rect">
                      <a:avLst/>
                    </a:prstGeom>
                  </pic:spPr>
                </pic:pic>
              </a:graphicData>
            </a:graphic>
            <wp14:sizeRelH relativeFrom="margin">
              <wp14:pctWidth>0</wp14:pctWidth>
            </wp14:sizeRelH>
            <wp14:sizeRelV relativeFrom="margin">
              <wp14:pctHeight>0</wp14:pctHeight>
            </wp14:sizeRelV>
          </wp:anchor>
        </w:drawing>
      </w:r>
      <w:r w:rsidR="0071655F" w:rsidRPr="005D3714">
        <w:t>G</w:t>
      </w:r>
      <w:r w:rsidR="0071655F" w:rsidRPr="00D71475">
        <w:t>ender Neutral Restrooms</w:t>
      </w:r>
    </w:p>
    <w:p w14:paraId="5D1D0B88" w14:textId="40C4EB05" w:rsidR="0071655F" w:rsidRPr="00D71475" w:rsidRDefault="0071655F" w:rsidP="000B3550">
      <w:pPr>
        <w:ind w:left="0"/>
        <w:jc w:val="both"/>
      </w:pPr>
      <w:r w:rsidRPr="00D71475">
        <w:t xml:space="preserve">Finding restroom is a challenge for Transgender population </w:t>
      </w:r>
      <w:r w:rsidR="005D3714" w:rsidRPr="00D71475">
        <w:t xml:space="preserve">in the US and worldwide. Currently, there are negligible resources </w:t>
      </w:r>
      <w:r w:rsidRPr="00D71475">
        <w:t>available which can help persons of different gender</w:t>
      </w:r>
      <w:r w:rsidR="005D3714" w:rsidRPr="00D71475">
        <w:t xml:space="preserve"> identities to locate restrooms and plan their travel or outings. Also, there is increased risk of discrimination and harassment based on their sexuality. The project aims to map gender neutral restrooms and have a separate layer.</w:t>
      </w:r>
    </w:p>
    <w:p w14:paraId="3C79E391" w14:textId="77777777" w:rsidR="00D71475" w:rsidRPr="00D71475" w:rsidRDefault="005D3714" w:rsidP="000B3550">
      <w:pPr>
        <w:ind w:left="0"/>
        <w:jc w:val="both"/>
      </w:pPr>
      <w:r w:rsidRPr="00D71475">
        <w:t xml:space="preserve">As a part of the project, </w:t>
      </w:r>
      <w:r w:rsidR="0071655F" w:rsidRPr="00D71475">
        <w:t xml:space="preserve">data </w:t>
      </w:r>
      <w:r w:rsidRPr="00D71475">
        <w:t>was collected from</w:t>
      </w:r>
      <w:r w:rsidR="0071655F" w:rsidRPr="00D71475">
        <w:t xml:space="preserve"> 77 locations across Boston from various sources (Fenway Health, NU LGBTQ Resource Center, Manual Survey)</w:t>
      </w:r>
      <w:r w:rsidRPr="00D71475">
        <w:t>.</w:t>
      </w:r>
    </w:p>
    <w:p w14:paraId="632E697C" w14:textId="2B1C0D17" w:rsidR="00D71475" w:rsidRDefault="0071655F" w:rsidP="000B3550">
      <w:pPr>
        <w:pStyle w:val="Heading2"/>
        <w:ind w:left="0"/>
        <w:jc w:val="both"/>
      </w:pPr>
      <w:r w:rsidRPr="00D71475">
        <w:lastRenderedPageBreak/>
        <w:t>Lack of Restrooms near Transit Stations in Boston</w:t>
      </w:r>
    </w:p>
    <w:p w14:paraId="2655B95C" w14:textId="41B4C215" w:rsidR="00D71475" w:rsidRPr="00B60F9F" w:rsidRDefault="0071655F" w:rsidP="000B3550">
      <w:pPr>
        <w:ind w:left="0"/>
        <w:jc w:val="both"/>
      </w:pPr>
      <w:r w:rsidRPr="00B60F9F">
        <w:t>Most MBTA stations do not have any public restrooms nearby.</w:t>
      </w:r>
      <w:r w:rsidR="00D71475" w:rsidRPr="00B60F9F">
        <w:t xml:space="preserve"> Many of the </w:t>
      </w:r>
      <w:r w:rsidRPr="00B60F9F">
        <w:t>MBTA stations which do have restrooms, they are inside the station area, which requires a ticket to get in</w:t>
      </w:r>
      <w:r w:rsidR="00D71475" w:rsidRPr="00B60F9F">
        <w:t xml:space="preserve">. </w:t>
      </w:r>
      <w:r w:rsidRPr="00B60F9F">
        <w:t>Lack of public restrooms alleviates the problems of the homeless, who mostly take shelter in the stations</w:t>
      </w:r>
      <w:r w:rsidR="00D71475" w:rsidRPr="00B60F9F">
        <w:t>.</w:t>
      </w:r>
    </w:p>
    <w:p w14:paraId="49842A77" w14:textId="0E9EAE8F" w:rsidR="00B70A73" w:rsidRPr="00B60F9F" w:rsidRDefault="00D71475" w:rsidP="000B3550">
      <w:pPr>
        <w:ind w:left="0"/>
        <w:jc w:val="both"/>
      </w:pPr>
      <w:r w:rsidRPr="00B60F9F">
        <w:rPr>
          <w:noProof/>
          <w:lang w:eastAsia="en-US"/>
        </w:rPr>
        <w:drawing>
          <wp:inline distT="0" distB="0" distL="0" distR="0" wp14:anchorId="6E5E005A" wp14:editId="632E34BD">
            <wp:extent cx="5718810" cy="3270728"/>
            <wp:effectExtent l="0" t="0" r="0"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72148" cy="3301233"/>
                    </a:xfrm>
                    <a:prstGeom prst="rect">
                      <a:avLst/>
                    </a:prstGeom>
                  </pic:spPr>
                </pic:pic>
              </a:graphicData>
            </a:graphic>
          </wp:inline>
        </w:drawing>
      </w:r>
    </w:p>
    <w:p w14:paraId="3AA83CDB" w14:textId="77777777" w:rsidR="00B70A73" w:rsidRDefault="00B70A73" w:rsidP="000B3550">
      <w:pPr>
        <w:pStyle w:val="Heading2"/>
        <w:ind w:left="0"/>
        <w:jc w:val="both"/>
      </w:pPr>
      <w:r w:rsidRPr="00B70A73">
        <w:t>Lack of Restrooms near Public Parks</w:t>
      </w:r>
    </w:p>
    <w:p w14:paraId="601A6A32" w14:textId="514FC970" w:rsidR="00B70A73" w:rsidRDefault="00B70A73" w:rsidP="000B3550">
      <w:pPr>
        <w:ind w:left="0"/>
        <w:jc w:val="both"/>
      </w:pPr>
      <w:r w:rsidRPr="00B70A73">
        <w:rPr>
          <w:noProof/>
          <w:lang w:eastAsia="en-US"/>
        </w:rPr>
        <w:drawing>
          <wp:anchor distT="0" distB="0" distL="114300" distR="114300" simplePos="0" relativeHeight="251673600" behindDoc="0" locked="0" layoutInCell="1" allowOverlap="1" wp14:anchorId="42501645" wp14:editId="47A6AB24">
            <wp:simplePos x="0" y="0"/>
            <wp:positionH relativeFrom="column">
              <wp:posOffset>51435</wp:posOffset>
            </wp:positionH>
            <wp:positionV relativeFrom="paragraph">
              <wp:posOffset>561340</wp:posOffset>
            </wp:positionV>
            <wp:extent cx="5766435" cy="3620885"/>
            <wp:effectExtent l="0" t="0" r="0" b="1143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66435" cy="3620885"/>
                    </a:xfrm>
                    <a:prstGeom prst="rect">
                      <a:avLst/>
                    </a:prstGeom>
                  </pic:spPr>
                </pic:pic>
              </a:graphicData>
            </a:graphic>
            <wp14:sizeRelH relativeFrom="margin">
              <wp14:pctWidth>0</wp14:pctWidth>
            </wp14:sizeRelH>
            <wp14:sizeRelV relativeFrom="margin">
              <wp14:pctHeight>0</wp14:pctHeight>
            </wp14:sizeRelV>
          </wp:anchor>
        </w:drawing>
      </w:r>
      <w:r>
        <w:t>Many</w:t>
      </w:r>
      <w:r w:rsidRPr="00B70A73">
        <w:t xml:space="preserve"> public parks in Boston lack any public restrooms nearby.</w:t>
      </w:r>
      <w:r>
        <w:t xml:space="preserve"> </w:t>
      </w:r>
      <w:r w:rsidRPr="00B70A73">
        <w:t>Surveys have repeatedly indicated that restroom availability and drinking water are the</w:t>
      </w:r>
      <w:r>
        <w:t xml:space="preserve"> most important amenities people wish for in parks. </w:t>
      </w:r>
      <w:r w:rsidRPr="00B70A73">
        <w:t>Problem for the elderly, women and children</w:t>
      </w:r>
      <w:r>
        <w:t>.</w:t>
      </w:r>
    </w:p>
    <w:p w14:paraId="4A3301CF" w14:textId="58FF32E1" w:rsidR="00B70A73" w:rsidRPr="00B70A73" w:rsidRDefault="00B70A73" w:rsidP="000B3550">
      <w:pPr>
        <w:ind w:left="0"/>
        <w:jc w:val="both"/>
      </w:pPr>
    </w:p>
    <w:p w14:paraId="008B50B5" w14:textId="77777777" w:rsidR="00B60F9F" w:rsidRPr="00B70A73" w:rsidRDefault="00B60F9F" w:rsidP="000B3550">
      <w:pPr>
        <w:ind w:left="0"/>
        <w:jc w:val="both"/>
      </w:pPr>
    </w:p>
    <w:p w14:paraId="7BA3D909" w14:textId="77777777" w:rsidR="00B60F9F" w:rsidRPr="00B70A73" w:rsidRDefault="00B60F9F" w:rsidP="000B3550">
      <w:pPr>
        <w:ind w:left="0"/>
        <w:jc w:val="both"/>
      </w:pPr>
    </w:p>
    <w:p w14:paraId="57CA31B2" w14:textId="77777777" w:rsidR="00B60F9F" w:rsidRPr="00B70A73" w:rsidRDefault="00B60F9F" w:rsidP="000B3550">
      <w:pPr>
        <w:ind w:left="0"/>
        <w:jc w:val="both"/>
      </w:pPr>
    </w:p>
    <w:p w14:paraId="02E14F9C" w14:textId="77777777" w:rsidR="00B60F9F" w:rsidRPr="00B70A73" w:rsidRDefault="00B60F9F" w:rsidP="000B3550">
      <w:pPr>
        <w:ind w:left="0"/>
        <w:jc w:val="both"/>
      </w:pPr>
    </w:p>
    <w:p w14:paraId="18B7D443" w14:textId="77777777" w:rsidR="00B60F9F" w:rsidRPr="00B70A73" w:rsidRDefault="00B60F9F" w:rsidP="000B3550">
      <w:pPr>
        <w:ind w:left="0"/>
        <w:jc w:val="both"/>
      </w:pPr>
    </w:p>
    <w:p w14:paraId="21A37195" w14:textId="245B4260" w:rsidR="00B60F9F" w:rsidRDefault="00B60F9F" w:rsidP="000B3550">
      <w:pPr>
        <w:ind w:left="0"/>
        <w:jc w:val="both"/>
      </w:pPr>
    </w:p>
    <w:p w14:paraId="5C0E301E" w14:textId="77777777" w:rsidR="00B70A73" w:rsidRDefault="00B70A73" w:rsidP="000B3550">
      <w:pPr>
        <w:ind w:left="0"/>
        <w:jc w:val="both"/>
      </w:pPr>
    </w:p>
    <w:p w14:paraId="2758E789" w14:textId="77777777" w:rsidR="00B70A73" w:rsidRDefault="00B70A73" w:rsidP="000B3550">
      <w:pPr>
        <w:ind w:left="0"/>
        <w:jc w:val="both"/>
      </w:pPr>
    </w:p>
    <w:p w14:paraId="18B7372F" w14:textId="77777777" w:rsidR="00B70A73" w:rsidRPr="00B70A73" w:rsidRDefault="00B70A73" w:rsidP="000B3550">
      <w:pPr>
        <w:ind w:left="0"/>
        <w:jc w:val="both"/>
      </w:pPr>
    </w:p>
    <w:p w14:paraId="1A4D5B36" w14:textId="109484A2" w:rsidR="005D3714" w:rsidRPr="00B70A73" w:rsidRDefault="005D3714" w:rsidP="000B3550">
      <w:pPr>
        <w:ind w:left="0"/>
        <w:jc w:val="both"/>
      </w:pPr>
      <w:r w:rsidRPr="00B70A73">
        <w:t>—</w:t>
      </w:r>
    </w:p>
    <w:p w14:paraId="2CB0FEAA" w14:textId="77777777" w:rsidR="00B70A73" w:rsidRPr="00B70A73" w:rsidRDefault="00B70A73" w:rsidP="000B3550">
      <w:pPr>
        <w:ind w:left="0"/>
        <w:jc w:val="both"/>
      </w:pPr>
    </w:p>
    <w:p w14:paraId="1D2681FF" w14:textId="77777777" w:rsidR="00B70A73" w:rsidRPr="00B70A73" w:rsidRDefault="00B70A73" w:rsidP="000B3550">
      <w:pPr>
        <w:ind w:left="0"/>
        <w:jc w:val="both"/>
      </w:pPr>
    </w:p>
    <w:p w14:paraId="1085E5AE" w14:textId="77777777" w:rsidR="00B70A73" w:rsidRDefault="00B70A73" w:rsidP="000B3550">
      <w:pPr>
        <w:pStyle w:val="Heading2"/>
        <w:ind w:left="0"/>
        <w:jc w:val="both"/>
      </w:pPr>
      <w:r w:rsidRPr="00B70A73">
        <w:lastRenderedPageBreak/>
        <w:t>Restroom Availability vs. Population Density in US states</w:t>
      </w:r>
    </w:p>
    <w:p w14:paraId="6B93016A" w14:textId="671DFDE2" w:rsidR="00B70A73" w:rsidRDefault="00B70A73" w:rsidP="000B3550">
      <w:pPr>
        <w:ind w:left="0"/>
        <w:jc w:val="both"/>
      </w:pPr>
      <w:r w:rsidRPr="00B70A73">
        <w:t>The availability of restrooms is very less in the central and southern states</w:t>
      </w:r>
      <w:r w:rsidR="00231AE3">
        <w:t xml:space="preserve"> compared to eastern states. </w:t>
      </w:r>
      <w:r w:rsidRPr="00B70A73">
        <w:t xml:space="preserve">Major cities and high population density areas have very few or no </w:t>
      </w:r>
      <w:r w:rsidR="00231AE3">
        <w:t xml:space="preserve">public </w:t>
      </w:r>
      <w:r w:rsidRPr="00B70A73">
        <w:t>restrooms (USDOT)</w:t>
      </w:r>
      <w:r w:rsidR="00231AE3">
        <w:t xml:space="preserve">. </w:t>
      </w:r>
      <w:r w:rsidRPr="00B70A73">
        <w:t>The only option in the highly populated areas being paid/patron-only locations</w:t>
      </w:r>
      <w:r w:rsidR="00231AE3">
        <w:t xml:space="preserve"> like cafes and restaurants</w:t>
      </w:r>
      <w:r w:rsidRPr="00B70A73">
        <w:t>.</w:t>
      </w:r>
    </w:p>
    <w:p w14:paraId="04A1B40D" w14:textId="238940EE" w:rsidR="00231AE3" w:rsidRPr="00231AE3" w:rsidRDefault="00231AE3" w:rsidP="000B3550">
      <w:pPr>
        <w:ind w:left="0"/>
        <w:jc w:val="both"/>
      </w:pPr>
      <w:r w:rsidRPr="00231AE3">
        <w:rPr>
          <w:noProof/>
          <w:lang w:eastAsia="en-US"/>
        </w:rPr>
        <w:drawing>
          <wp:anchor distT="0" distB="0" distL="114300" distR="114300" simplePos="0" relativeHeight="251675648" behindDoc="0" locked="0" layoutInCell="1" allowOverlap="1" wp14:anchorId="638CB9A9" wp14:editId="28BB6203">
            <wp:simplePos x="0" y="0"/>
            <wp:positionH relativeFrom="column">
              <wp:posOffset>0</wp:posOffset>
            </wp:positionH>
            <wp:positionV relativeFrom="paragraph">
              <wp:posOffset>-635</wp:posOffset>
            </wp:positionV>
            <wp:extent cx="6400800" cy="3642360"/>
            <wp:effectExtent l="0" t="0" r="0" b="0"/>
            <wp:wrapNone/>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0800" cy="3642360"/>
                    </a:xfrm>
                    <a:prstGeom prst="rect">
                      <a:avLst/>
                    </a:prstGeom>
                  </pic:spPr>
                </pic:pic>
              </a:graphicData>
            </a:graphic>
          </wp:anchor>
        </w:drawing>
      </w:r>
    </w:p>
    <w:p w14:paraId="01AA1D8C" w14:textId="77777777" w:rsidR="00B70A73" w:rsidRPr="00231AE3" w:rsidRDefault="00B70A73" w:rsidP="000B3550">
      <w:pPr>
        <w:ind w:left="0"/>
        <w:jc w:val="both"/>
      </w:pPr>
    </w:p>
    <w:p w14:paraId="6955DCFD" w14:textId="77777777" w:rsidR="00B70A73" w:rsidRPr="00231AE3" w:rsidRDefault="00B70A73" w:rsidP="000B3550">
      <w:pPr>
        <w:ind w:left="0"/>
        <w:jc w:val="both"/>
      </w:pPr>
    </w:p>
    <w:p w14:paraId="763C35D5" w14:textId="77777777" w:rsidR="00B70A73" w:rsidRPr="00231AE3" w:rsidRDefault="00B70A73" w:rsidP="000B3550">
      <w:pPr>
        <w:ind w:left="0"/>
        <w:jc w:val="both"/>
      </w:pPr>
    </w:p>
    <w:p w14:paraId="7EEA3280" w14:textId="77777777" w:rsidR="00B70A73" w:rsidRPr="00231AE3" w:rsidRDefault="00B70A73" w:rsidP="000B3550">
      <w:pPr>
        <w:ind w:left="0"/>
        <w:jc w:val="both"/>
      </w:pPr>
    </w:p>
    <w:p w14:paraId="79A0431F" w14:textId="77777777" w:rsidR="00B70A73" w:rsidRPr="00231AE3" w:rsidRDefault="00B70A73" w:rsidP="000B3550">
      <w:pPr>
        <w:ind w:left="0"/>
        <w:jc w:val="both"/>
      </w:pPr>
    </w:p>
    <w:p w14:paraId="143BE863" w14:textId="77777777" w:rsidR="00B70A73" w:rsidRPr="00231AE3" w:rsidRDefault="00B70A73" w:rsidP="000B3550">
      <w:pPr>
        <w:ind w:left="0"/>
        <w:jc w:val="both"/>
      </w:pPr>
    </w:p>
    <w:p w14:paraId="594ED5A3" w14:textId="77777777" w:rsidR="00B70A73" w:rsidRPr="00231AE3" w:rsidRDefault="00B70A73" w:rsidP="000B3550">
      <w:pPr>
        <w:ind w:left="0"/>
        <w:jc w:val="both"/>
      </w:pPr>
    </w:p>
    <w:p w14:paraId="4066A67B" w14:textId="77777777" w:rsidR="00B70A73" w:rsidRPr="00231AE3" w:rsidRDefault="00B70A73" w:rsidP="000B3550">
      <w:pPr>
        <w:ind w:left="0"/>
        <w:jc w:val="both"/>
      </w:pPr>
    </w:p>
    <w:p w14:paraId="3D0D9579" w14:textId="77777777" w:rsidR="00B70A73" w:rsidRPr="00231AE3" w:rsidRDefault="00B70A73" w:rsidP="000B3550">
      <w:pPr>
        <w:ind w:left="0"/>
        <w:jc w:val="both"/>
      </w:pPr>
    </w:p>
    <w:p w14:paraId="4D2C2629" w14:textId="77777777" w:rsidR="00B70A73" w:rsidRPr="00231AE3" w:rsidRDefault="00B70A73" w:rsidP="000B3550">
      <w:pPr>
        <w:ind w:left="0"/>
        <w:jc w:val="both"/>
      </w:pPr>
    </w:p>
    <w:p w14:paraId="31C0DF9E" w14:textId="77777777" w:rsidR="00B70A73" w:rsidRPr="00231AE3" w:rsidRDefault="00B70A73" w:rsidP="000B3550">
      <w:pPr>
        <w:ind w:left="0"/>
        <w:jc w:val="both"/>
      </w:pPr>
    </w:p>
    <w:p w14:paraId="4F4F7961" w14:textId="77777777" w:rsidR="00B70A73" w:rsidRPr="00231AE3" w:rsidRDefault="00B70A73" w:rsidP="000B3550">
      <w:pPr>
        <w:ind w:left="0"/>
        <w:jc w:val="both"/>
      </w:pPr>
    </w:p>
    <w:p w14:paraId="36F054EE" w14:textId="77777777" w:rsidR="00B70A73" w:rsidRPr="00231AE3" w:rsidRDefault="00B70A73" w:rsidP="000B3550">
      <w:pPr>
        <w:ind w:left="0"/>
        <w:jc w:val="both"/>
      </w:pPr>
    </w:p>
    <w:p w14:paraId="3CF70E5F" w14:textId="77777777" w:rsidR="00B70A73" w:rsidRPr="00231AE3" w:rsidRDefault="00B70A73" w:rsidP="000B3550">
      <w:pPr>
        <w:ind w:left="0"/>
        <w:jc w:val="both"/>
      </w:pPr>
    </w:p>
    <w:p w14:paraId="6CEF192B" w14:textId="31C37E6E" w:rsidR="00B70A73" w:rsidRPr="00231AE3" w:rsidRDefault="00231AE3" w:rsidP="000B3550">
      <w:pPr>
        <w:ind w:left="0"/>
        <w:jc w:val="both"/>
      </w:pPr>
      <w:r w:rsidRPr="00231AE3">
        <w:rPr>
          <w:noProof/>
          <w:lang w:eastAsia="en-US"/>
        </w:rPr>
        <w:drawing>
          <wp:anchor distT="0" distB="0" distL="114300" distR="114300" simplePos="0" relativeHeight="251677696" behindDoc="0" locked="0" layoutInCell="1" allowOverlap="1" wp14:anchorId="33D60612" wp14:editId="34B3BEA6">
            <wp:simplePos x="0" y="0"/>
            <wp:positionH relativeFrom="column">
              <wp:posOffset>0</wp:posOffset>
            </wp:positionH>
            <wp:positionV relativeFrom="paragraph">
              <wp:posOffset>-635</wp:posOffset>
            </wp:positionV>
            <wp:extent cx="6400800" cy="3386455"/>
            <wp:effectExtent l="0" t="0" r="0" b="0"/>
            <wp:wrapNone/>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00800" cy="3386455"/>
                    </a:xfrm>
                    <a:prstGeom prst="rect">
                      <a:avLst/>
                    </a:prstGeom>
                  </pic:spPr>
                </pic:pic>
              </a:graphicData>
            </a:graphic>
          </wp:anchor>
        </w:drawing>
      </w:r>
    </w:p>
    <w:p w14:paraId="2BA56B7A" w14:textId="77777777" w:rsidR="00B70A73" w:rsidRPr="00231AE3" w:rsidRDefault="00B70A73" w:rsidP="000B3550">
      <w:pPr>
        <w:ind w:left="0"/>
        <w:jc w:val="both"/>
      </w:pPr>
    </w:p>
    <w:p w14:paraId="0418EDAF" w14:textId="77777777" w:rsidR="00B70A73" w:rsidRPr="00231AE3" w:rsidRDefault="00B70A73" w:rsidP="000B3550">
      <w:pPr>
        <w:ind w:left="0"/>
        <w:jc w:val="both"/>
      </w:pPr>
    </w:p>
    <w:p w14:paraId="4B62F531" w14:textId="77777777" w:rsidR="00B70A73" w:rsidRPr="00231AE3" w:rsidRDefault="00B70A73" w:rsidP="000B3550">
      <w:pPr>
        <w:ind w:left="0"/>
        <w:jc w:val="both"/>
      </w:pPr>
    </w:p>
    <w:p w14:paraId="2E652F7F" w14:textId="77777777" w:rsidR="00B70A73" w:rsidRPr="00231AE3" w:rsidRDefault="00B70A73" w:rsidP="000B3550">
      <w:pPr>
        <w:ind w:left="0"/>
        <w:jc w:val="both"/>
      </w:pPr>
    </w:p>
    <w:p w14:paraId="7ADBD4AE" w14:textId="77777777" w:rsidR="00B70A73" w:rsidRPr="00231AE3" w:rsidRDefault="00B70A73" w:rsidP="000B3550">
      <w:pPr>
        <w:ind w:left="0"/>
        <w:jc w:val="both"/>
      </w:pPr>
    </w:p>
    <w:p w14:paraId="5E7B043B" w14:textId="77777777" w:rsidR="00B70A73" w:rsidRPr="00231AE3" w:rsidRDefault="00B70A73" w:rsidP="000B3550">
      <w:pPr>
        <w:ind w:left="0"/>
        <w:jc w:val="both"/>
      </w:pPr>
    </w:p>
    <w:p w14:paraId="305E305D" w14:textId="77777777" w:rsidR="00B70A73" w:rsidRPr="00231AE3" w:rsidRDefault="00B70A73" w:rsidP="000B3550">
      <w:pPr>
        <w:ind w:left="0"/>
        <w:jc w:val="both"/>
      </w:pPr>
    </w:p>
    <w:p w14:paraId="28722CF7" w14:textId="77777777" w:rsidR="00B70A73" w:rsidRPr="00231AE3" w:rsidRDefault="00B70A73" w:rsidP="000B3550">
      <w:pPr>
        <w:ind w:left="0"/>
        <w:jc w:val="both"/>
      </w:pPr>
    </w:p>
    <w:p w14:paraId="3F33B6A7" w14:textId="77777777" w:rsidR="00B70A73" w:rsidRPr="00231AE3" w:rsidRDefault="00B70A73" w:rsidP="000B3550">
      <w:pPr>
        <w:ind w:left="0"/>
        <w:jc w:val="both"/>
      </w:pPr>
    </w:p>
    <w:p w14:paraId="3DF303FA" w14:textId="77777777" w:rsidR="00B70A73" w:rsidRPr="00231AE3" w:rsidRDefault="00B70A73" w:rsidP="000B3550">
      <w:pPr>
        <w:ind w:left="0"/>
        <w:jc w:val="both"/>
      </w:pPr>
    </w:p>
    <w:p w14:paraId="2EEC6975" w14:textId="77777777" w:rsidR="00B70A73" w:rsidRPr="00231AE3" w:rsidRDefault="00B70A73" w:rsidP="000B3550">
      <w:pPr>
        <w:ind w:left="0"/>
        <w:jc w:val="both"/>
      </w:pPr>
    </w:p>
    <w:p w14:paraId="409579CB" w14:textId="77777777" w:rsidR="000A6409" w:rsidRDefault="000A6409" w:rsidP="000B3550">
      <w:pPr>
        <w:ind w:left="0"/>
        <w:jc w:val="both"/>
      </w:pPr>
    </w:p>
    <w:p w14:paraId="416E2CE0" w14:textId="77777777" w:rsidR="000A6409" w:rsidRPr="000A6409" w:rsidRDefault="000A6409" w:rsidP="000B3550">
      <w:pPr>
        <w:ind w:left="0"/>
        <w:jc w:val="both"/>
      </w:pPr>
    </w:p>
    <w:p w14:paraId="612EF5A8" w14:textId="4DDA2365" w:rsidR="000A6409" w:rsidRDefault="000A6409" w:rsidP="000B3550">
      <w:pPr>
        <w:pStyle w:val="Heading1"/>
        <w:ind w:left="0"/>
        <w:jc w:val="both"/>
      </w:pPr>
      <w:r>
        <w:lastRenderedPageBreak/>
        <w:t>Results</w:t>
      </w:r>
    </w:p>
    <w:p w14:paraId="3ABC55D5" w14:textId="44175192" w:rsidR="000A6409" w:rsidRDefault="00F62659" w:rsidP="000B3550">
      <w:pPr>
        <w:ind w:left="0"/>
        <w:jc w:val="both"/>
      </w:pPr>
      <w:r>
        <w:t xml:space="preserve">The project currently has more than </w:t>
      </w:r>
      <w:r w:rsidR="00254A1B">
        <w:t>2500 public</w:t>
      </w:r>
      <w:r>
        <w:t xml:space="preserve"> </w:t>
      </w:r>
      <w:r w:rsidR="00254A1B">
        <w:t>restrooms</w:t>
      </w:r>
      <w:r>
        <w:t xml:space="preserve"> mapped, the details of which are as follows:</w:t>
      </w:r>
    </w:p>
    <w:p w14:paraId="02CB4539" w14:textId="7B12C417" w:rsidR="00F62659" w:rsidRDefault="00F62659" w:rsidP="000B3550">
      <w:pPr>
        <w:ind w:left="0"/>
        <w:jc w:val="both"/>
      </w:pPr>
      <w:r>
        <w:t>Public Restrooms</w:t>
      </w:r>
      <w:r w:rsidR="00254A1B">
        <w:t xml:space="preserve"> </w:t>
      </w:r>
      <w:r w:rsidR="00254A1B" w:rsidRPr="00DD7973">
        <w:rPr>
          <w:b/>
        </w:rPr>
        <w:t xml:space="preserve">(4 feature classes: </w:t>
      </w:r>
      <w:r w:rsidR="002E1EB9" w:rsidRPr="00DD7973">
        <w:rPr>
          <w:b/>
        </w:rPr>
        <w:t xml:space="preserve"> </w:t>
      </w:r>
      <w:r w:rsidR="00DD7973" w:rsidRPr="00DD7973">
        <w:rPr>
          <w:b/>
        </w:rPr>
        <w:t>2512</w:t>
      </w:r>
      <w:r w:rsidR="00DD7973">
        <w:rPr>
          <w:b/>
        </w:rPr>
        <w:t xml:space="preserve"> </w:t>
      </w:r>
      <w:r w:rsidR="00254A1B" w:rsidRPr="00DD7973">
        <w:rPr>
          <w:b/>
        </w:rPr>
        <w:t>locations)</w:t>
      </w:r>
      <w:r w:rsidRPr="00DD7973">
        <w:rPr>
          <w:b/>
        </w:rPr>
        <w:t>:</w:t>
      </w:r>
    </w:p>
    <w:p w14:paraId="79C57857" w14:textId="60E97007" w:rsidR="00E7508D" w:rsidRDefault="00E7508D" w:rsidP="000B3550">
      <w:pPr>
        <w:pStyle w:val="ListParagraph"/>
        <w:numPr>
          <w:ilvl w:val="0"/>
          <w:numId w:val="16"/>
        </w:numPr>
        <w:ind w:left="648"/>
        <w:jc w:val="both"/>
      </w:pPr>
      <w:r>
        <w:t xml:space="preserve">US DOT </w:t>
      </w:r>
      <w:r w:rsidR="00DD7973">
        <w:t>Rest Areas with restrooms: 2,225</w:t>
      </w:r>
      <w:r>
        <w:t xml:space="preserve"> Locations (US)</w:t>
      </w:r>
    </w:p>
    <w:p w14:paraId="3B025D00" w14:textId="0055E77B" w:rsidR="00E7508D" w:rsidRDefault="00E7508D" w:rsidP="000B3550">
      <w:pPr>
        <w:pStyle w:val="ListParagraph"/>
        <w:numPr>
          <w:ilvl w:val="0"/>
          <w:numId w:val="16"/>
        </w:numPr>
        <w:ind w:left="648"/>
        <w:jc w:val="both"/>
      </w:pPr>
      <w:r>
        <w:t xml:space="preserve">Greater Boston Public Restrooms: </w:t>
      </w:r>
      <w:r w:rsidR="00DD7973">
        <w:t>91 Locations</w:t>
      </w:r>
    </w:p>
    <w:p w14:paraId="4CC5CCF6" w14:textId="06774ECC" w:rsidR="00E7508D" w:rsidRDefault="00E7508D" w:rsidP="000B3550">
      <w:pPr>
        <w:pStyle w:val="ListParagraph"/>
        <w:numPr>
          <w:ilvl w:val="0"/>
          <w:numId w:val="16"/>
        </w:numPr>
        <w:ind w:left="648"/>
        <w:jc w:val="both"/>
      </w:pPr>
      <w:r>
        <w:t>Gender Neutral Restrooms (Boston):</w:t>
      </w:r>
      <w:r w:rsidR="002E1EB9">
        <w:t xml:space="preserve"> </w:t>
      </w:r>
      <w:r w:rsidR="00DD7973">
        <w:t>77 Locations (</w:t>
      </w:r>
      <w:r w:rsidR="004718AC">
        <w:t xml:space="preserve">5 </w:t>
      </w:r>
      <w:r w:rsidR="00DD7973">
        <w:t xml:space="preserve">Public + </w:t>
      </w:r>
      <w:r w:rsidR="004718AC">
        <w:t xml:space="preserve">72 </w:t>
      </w:r>
      <w:r w:rsidR="00DD7973">
        <w:t>University)</w:t>
      </w:r>
    </w:p>
    <w:p w14:paraId="4B2B5A46" w14:textId="767BA42A" w:rsidR="00F62659" w:rsidRDefault="00E7508D" w:rsidP="000B3550">
      <w:pPr>
        <w:pStyle w:val="ListParagraph"/>
        <w:numPr>
          <w:ilvl w:val="0"/>
          <w:numId w:val="16"/>
        </w:numPr>
        <w:ind w:left="648"/>
        <w:jc w:val="both"/>
      </w:pPr>
      <w:r>
        <w:t xml:space="preserve">Massachusetts Restrooms (Highways): </w:t>
      </w:r>
      <w:r w:rsidR="00DD7973">
        <w:t>119 Locations</w:t>
      </w:r>
      <w:bookmarkStart w:id="0" w:name="_GoBack"/>
      <w:bookmarkEnd w:id="0"/>
    </w:p>
    <w:p w14:paraId="1411BA9A" w14:textId="4B7046AC" w:rsidR="00F62659" w:rsidRDefault="00F62659" w:rsidP="000B3550">
      <w:pPr>
        <w:ind w:left="0"/>
        <w:jc w:val="both"/>
      </w:pPr>
      <w:r>
        <w:t>Patron only Restrooms</w:t>
      </w:r>
      <w:r w:rsidR="00E7508D">
        <w:t xml:space="preserve"> </w:t>
      </w:r>
      <w:r w:rsidR="00E7508D" w:rsidRPr="00DD7973">
        <w:rPr>
          <w:b/>
        </w:rPr>
        <w:t>(3 Feature Classes</w:t>
      </w:r>
      <w:r w:rsidR="00254A1B" w:rsidRPr="00DD7973">
        <w:rPr>
          <w:b/>
        </w:rPr>
        <w:t xml:space="preserve">: </w:t>
      </w:r>
      <w:r w:rsidR="002E1EB9" w:rsidRPr="00DD7973">
        <w:rPr>
          <w:b/>
        </w:rPr>
        <w:t>24</w:t>
      </w:r>
      <w:r w:rsidR="00254A1B" w:rsidRPr="00DD7973">
        <w:rPr>
          <w:b/>
        </w:rPr>
        <w:t>,</w:t>
      </w:r>
      <w:r w:rsidR="002E1EB9" w:rsidRPr="00DD7973">
        <w:rPr>
          <w:b/>
        </w:rPr>
        <w:t>845 locations</w:t>
      </w:r>
      <w:r w:rsidR="00E7508D" w:rsidRPr="00DD7973">
        <w:rPr>
          <w:b/>
        </w:rPr>
        <w:t>)</w:t>
      </w:r>
      <w:r w:rsidRPr="00DD7973">
        <w:rPr>
          <w:b/>
        </w:rPr>
        <w:t>:</w:t>
      </w:r>
    </w:p>
    <w:p w14:paraId="073055D4" w14:textId="52405653" w:rsidR="00F62659" w:rsidRDefault="00E7508D" w:rsidP="000B3550">
      <w:pPr>
        <w:pStyle w:val="ListParagraph"/>
        <w:numPr>
          <w:ilvl w:val="0"/>
          <w:numId w:val="15"/>
        </w:numPr>
        <w:ind w:left="648"/>
        <w:jc w:val="both"/>
      </w:pPr>
      <w:r>
        <w:t>Starbucks: 10,569 Locations (US)</w:t>
      </w:r>
    </w:p>
    <w:p w14:paraId="4DEEA4E6" w14:textId="093CA2D2" w:rsidR="00E7508D" w:rsidRDefault="00E7508D" w:rsidP="000B3550">
      <w:pPr>
        <w:pStyle w:val="ListParagraph"/>
        <w:numPr>
          <w:ilvl w:val="0"/>
          <w:numId w:val="15"/>
        </w:numPr>
        <w:ind w:left="648"/>
        <w:jc w:val="both"/>
      </w:pPr>
      <w:r>
        <w:t>McDonalds: 14,268 Locations (US)</w:t>
      </w:r>
    </w:p>
    <w:p w14:paraId="7410A24F" w14:textId="763EFEA5" w:rsidR="00E7508D" w:rsidRDefault="00E7508D" w:rsidP="000B3550">
      <w:pPr>
        <w:pStyle w:val="ListParagraph"/>
        <w:numPr>
          <w:ilvl w:val="0"/>
          <w:numId w:val="15"/>
        </w:numPr>
        <w:ind w:left="648"/>
        <w:jc w:val="both"/>
      </w:pPr>
      <w:r>
        <w:t>Others: 8 Locations (Boston &amp; Brookline)</w:t>
      </w:r>
    </w:p>
    <w:p w14:paraId="6E38C0D5" w14:textId="2E7DF43F" w:rsidR="00E7508D" w:rsidRDefault="0071655F" w:rsidP="000B3550">
      <w:pPr>
        <w:ind w:left="0"/>
        <w:jc w:val="both"/>
      </w:pPr>
      <w:r>
        <w:t>Since this project’s primary objective is data availability and mapping, continuous efforts are needed to maintain and update the data. Additionally, as a secondary objective, more analytical layers can be added for obtaining newer insights to toilet use and policy effectiveness.</w:t>
      </w:r>
    </w:p>
    <w:p w14:paraId="1700E2D1" w14:textId="7B2C36D8" w:rsidR="00E7508D" w:rsidRDefault="0071655F" w:rsidP="000B3550">
      <w:pPr>
        <w:ind w:left="0"/>
        <w:jc w:val="both"/>
      </w:pPr>
      <w:r>
        <w:t xml:space="preserve">This project can be a very critical tool if extended to developing countries like rural India, </w:t>
      </w:r>
      <w:r w:rsidR="00BD6FF3">
        <w:t>Indonesia, China</w:t>
      </w:r>
      <w:r>
        <w:t xml:space="preserve">, Pakistan, </w:t>
      </w:r>
      <w:r w:rsidR="00BD6FF3">
        <w:t>Nigeria, Brazil</w:t>
      </w:r>
      <w:r>
        <w:t xml:space="preserve"> etc. where accessibility to clean toilets is a major issue</w:t>
      </w:r>
      <w:r w:rsidR="00333A5A">
        <w:rPr>
          <w:vertAlign w:val="superscript"/>
        </w:rPr>
        <w:t>[5</w:t>
      </w:r>
      <w:r w:rsidR="00BD6FF3" w:rsidRPr="00BD6FF3">
        <w:rPr>
          <w:vertAlign w:val="superscript"/>
        </w:rPr>
        <w:t>]</w:t>
      </w:r>
      <w:r>
        <w:t xml:space="preserve"> and governments are </w:t>
      </w:r>
      <w:r w:rsidR="00BD6FF3">
        <w:t>trying to have the right resources and tools to work effectively.</w:t>
      </w:r>
    </w:p>
    <w:p w14:paraId="663598A7" w14:textId="30C9206D" w:rsidR="000A6409" w:rsidRDefault="00372CE2" w:rsidP="000B3550">
      <w:pPr>
        <w:ind w:left="0"/>
        <w:jc w:val="both"/>
      </w:pPr>
      <w:r>
        <w:rPr>
          <w:noProof/>
          <w:lang w:eastAsia="en-US"/>
        </w:rPr>
        <w:drawing>
          <wp:anchor distT="0" distB="0" distL="114300" distR="114300" simplePos="0" relativeHeight="251678720" behindDoc="0" locked="0" layoutInCell="1" allowOverlap="1" wp14:anchorId="2EEDD1B0" wp14:editId="27232EF3">
            <wp:simplePos x="0" y="0"/>
            <wp:positionH relativeFrom="column">
              <wp:posOffset>0</wp:posOffset>
            </wp:positionH>
            <wp:positionV relativeFrom="paragraph">
              <wp:posOffset>-635</wp:posOffset>
            </wp:positionV>
            <wp:extent cx="6400800" cy="41414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A_Restrooms_v2_USA_Patron.jpg"/>
                    <pic:cNvPicPr/>
                  </pic:nvPicPr>
                  <pic:blipFill>
                    <a:blip r:embed="rId27">
                      <a:extLst>
                        <a:ext uri="{28A0092B-C50C-407E-A947-70E740481C1C}">
                          <a14:useLocalDpi xmlns:a14="http://schemas.microsoft.com/office/drawing/2010/main" val="0"/>
                        </a:ext>
                      </a:extLst>
                    </a:blip>
                    <a:stretch>
                      <a:fillRect/>
                    </a:stretch>
                  </pic:blipFill>
                  <pic:spPr>
                    <a:xfrm>
                      <a:off x="0" y="0"/>
                      <a:ext cx="6400800" cy="4141470"/>
                    </a:xfrm>
                    <a:prstGeom prst="rect">
                      <a:avLst/>
                    </a:prstGeom>
                  </pic:spPr>
                </pic:pic>
              </a:graphicData>
            </a:graphic>
          </wp:anchor>
        </w:drawing>
      </w:r>
    </w:p>
    <w:p w14:paraId="312E3B6D" w14:textId="77777777" w:rsidR="000A6409" w:rsidRDefault="000A6409" w:rsidP="000B3550">
      <w:pPr>
        <w:ind w:left="0"/>
        <w:jc w:val="both"/>
      </w:pPr>
    </w:p>
    <w:p w14:paraId="55AA88A2" w14:textId="77777777" w:rsidR="000A6409" w:rsidRDefault="000A6409" w:rsidP="000B3550">
      <w:pPr>
        <w:ind w:left="0"/>
        <w:jc w:val="both"/>
      </w:pPr>
    </w:p>
    <w:p w14:paraId="0A4885FF" w14:textId="77777777" w:rsidR="000A6409" w:rsidRDefault="000A6409" w:rsidP="000B3550">
      <w:pPr>
        <w:ind w:left="0"/>
        <w:jc w:val="both"/>
      </w:pPr>
    </w:p>
    <w:p w14:paraId="1B4944A2" w14:textId="77777777" w:rsidR="000A6409" w:rsidRDefault="000A6409" w:rsidP="000B3550">
      <w:pPr>
        <w:ind w:left="0"/>
        <w:jc w:val="both"/>
      </w:pPr>
    </w:p>
    <w:p w14:paraId="64DAA8C8" w14:textId="77777777" w:rsidR="000A6409" w:rsidRDefault="000A6409" w:rsidP="000B3550">
      <w:pPr>
        <w:ind w:left="0"/>
        <w:jc w:val="both"/>
      </w:pPr>
    </w:p>
    <w:p w14:paraId="3389E7C2" w14:textId="77777777" w:rsidR="000A6409" w:rsidRDefault="000A6409" w:rsidP="000B3550">
      <w:pPr>
        <w:ind w:left="0"/>
        <w:jc w:val="both"/>
      </w:pPr>
    </w:p>
    <w:p w14:paraId="4C8CD4EB" w14:textId="77777777" w:rsidR="000A6409" w:rsidRDefault="000A6409" w:rsidP="000B3550">
      <w:pPr>
        <w:ind w:left="0"/>
        <w:jc w:val="both"/>
      </w:pPr>
    </w:p>
    <w:p w14:paraId="51D1143C" w14:textId="77777777" w:rsidR="000A6409" w:rsidRDefault="000A6409" w:rsidP="000B3550">
      <w:pPr>
        <w:ind w:left="0"/>
        <w:jc w:val="both"/>
      </w:pPr>
    </w:p>
    <w:p w14:paraId="5D022BF8" w14:textId="77777777" w:rsidR="000A6409" w:rsidRDefault="000A6409" w:rsidP="000B3550">
      <w:pPr>
        <w:ind w:left="0"/>
        <w:jc w:val="both"/>
      </w:pPr>
    </w:p>
    <w:p w14:paraId="375DB1B2" w14:textId="77777777" w:rsidR="000A6409" w:rsidRDefault="000A6409" w:rsidP="000B3550">
      <w:pPr>
        <w:ind w:left="0"/>
        <w:jc w:val="both"/>
      </w:pPr>
    </w:p>
    <w:p w14:paraId="2076C305" w14:textId="77777777" w:rsidR="000A6409" w:rsidRDefault="000A6409" w:rsidP="000B3550">
      <w:pPr>
        <w:ind w:left="0"/>
        <w:jc w:val="both"/>
      </w:pPr>
    </w:p>
    <w:p w14:paraId="072469FE" w14:textId="77777777" w:rsidR="000A6409" w:rsidRDefault="000A6409" w:rsidP="000B3550">
      <w:pPr>
        <w:ind w:left="0"/>
        <w:jc w:val="both"/>
      </w:pPr>
    </w:p>
    <w:p w14:paraId="1B02DA37" w14:textId="77777777" w:rsidR="000A6409" w:rsidRDefault="000A6409" w:rsidP="000B3550">
      <w:pPr>
        <w:ind w:left="0"/>
        <w:jc w:val="both"/>
      </w:pPr>
    </w:p>
    <w:p w14:paraId="577A3883" w14:textId="77777777" w:rsidR="000A6409" w:rsidRDefault="000A6409" w:rsidP="000B3550">
      <w:pPr>
        <w:ind w:left="0"/>
        <w:jc w:val="both"/>
      </w:pPr>
    </w:p>
    <w:p w14:paraId="06D6CCD7" w14:textId="77777777" w:rsidR="000A6409" w:rsidRDefault="000A6409" w:rsidP="000B3550">
      <w:pPr>
        <w:ind w:left="0"/>
        <w:jc w:val="both"/>
      </w:pPr>
    </w:p>
    <w:p w14:paraId="797D0003" w14:textId="77777777" w:rsidR="000A6409" w:rsidRDefault="000A6409" w:rsidP="000B3550">
      <w:pPr>
        <w:ind w:left="0"/>
        <w:jc w:val="both"/>
      </w:pPr>
    </w:p>
    <w:p w14:paraId="16E7509A" w14:textId="77777777" w:rsidR="000A6409" w:rsidRPr="00333379" w:rsidRDefault="000A6409" w:rsidP="000B3550">
      <w:pPr>
        <w:ind w:left="0"/>
        <w:jc w:val="both"/>
      </w:pPr>
    </w:p>
    <w:p w14:paraId="104D63D3" w14:textId="63C7C5F9" w:rsidR="00B60F9F" w:rsidRDefault="000A6409" w:rsidP="000B3550">
      <w:pPr>
        <w:pStyle w:val="Heading1"/>
        <w:ind w:left="0"/>
        <w:jc w:val="both"/>
      </w:pPr>
      <w:r>
        <w:lastRenderedPageBreak/>
        <w:t>Next steps</w:t>
      </w:r>
    </w:p>
    <w:p w14:paraId="5A43E934" w14:textId="1D6F1EBA" w:rsidR="00231AE3" w:rsidRDefault="00231AE3" w:rsidP="000B3550">
      <w:pPr>
        <w:ind w:left="0"/>
        <w:jc w:val="both"/>
      </w:pPr>
      <w:r>
        <w:t>There are many enhancements or next steps this project can be undertaken as, some of the ideas are as follows:</w:t>
      </w:r>
    </w:p>
    <w:p w14:paraId="0AF919DF" w14:textId="77E76886" w:rsidR="00231AE3" w:rsidRPr="00231AE3" w:rsidRDefault="0071655F" w:rsidP="000B3550">
      <w:pPr>
        <w:pStyle w:val="ListParagraph"/>
        <w:numPr>
          <w:ilvl w:val="0"/>
          <w:numId w:val="14"/>
        </w:numPr>
        <w:spacing w:line="276" w:lineRule="auto"/>
        <w:ind w:left="648"/>
        <w:jc w:val="both"/>
      </w:pPr>
      <w:r w:rsidRPr="00231AE3">
        <w:t>Add capability to include new res</w:t>
      </w:r>
      <w:r w:rsidR="00231AE3">
        <w:t>trooms using Collector Apps (</w:t>
      </w:r>
      <w:r w:rsidR="000A6409">
        <w:t xml:space="preserve">e.g. </w:t>
      </w:r>
      <w:r w:rsidR="00231AE3">
        <w:t>ArcGIS collector).</w:t>
      </w:r>
    </w:p>
    <w:p w14:paraId="310E2AB5" w14:textId="5F276533" w:rsidR="0071655F" w:rsidRPr="00231AE3" w:rsidRDefault="0071655F" w:rsidP="000B3550">
      <w:pPr>
        <w:pStyle w:val="ListParagraph"/>
        <w:numPr>
          <w:ilvl w:val="0"/>
          <w:numId w:val="14"/>
        </w:numPr>
        <w:spacing w:line="276" w:lineRule="auto"/>
        <w:ind w:left="648"/>
        <w:jc w:val="both"/>
      </w:pPr>
      <w:r w:rsidRPr="00231AE3">
        <w:t>Integrate into Mobile Application platforms (iOS, Android, Windows)</w:t>
      </w:r>
      <w:r w:rsidR="00231AE3">
        <w:t xml:space="preserve"> in the form of an app.</w:t>
      </w:r>
    </w:p>
    <w:p w14:paraId="07892664" w14:textId="05624E77" w:rsidR="0071655F" w:rsidRPr="00231AE3" w:rsidRDefault="0071655F" w:rsidP="000B3550">
      <w:pPr>
        <w:pStyle w:val="ListParagraph"/>
        <w:numPr>
          <w:ilvl w:val="0"/>
          <w:numId w:val="14"/>
        </w:numPr>
        <w:spacing w:line="276" w:lineRule="auto"/>
        <w:ind w:left="648"/>
        <w:jc w:val="both"/>
      </w:pPr>
      <w:r w:rsidRPr="00231AE3">
        <w:t>GPS Enabled search for nearest restroom based on current location</w:t>
      </w:r>
      <w:r w:rsidR="00231AE3">
        <w:t>.</w:t>
      </w:r>
    </w:p>
    <w:p w14:paraId="33928C7E" w14:textId="7E2BCC4D" w:rsidR="0071655F" w:rsidRDefault="0071655F" w:rsidP="000B3550">
      <w:pPr>
        <w:pStyle w:val="ListParagraph"/>
        <w:numPr>
          <w:ilvl w:val="0"/>
          <w:numId w:val="14"/>
        </w:numPr>
        <w:spacing w:line="276" w:lineRule="auto"/>
        <w:ind w:left="648"/>
        <w:jc w:val="both"/>
      </w:pPr>
      <w:r w:rsidRPr="00231AE3">
        <w:t>Condition Reporting for existing Restrooms using crowd sourced mapping platform</w:t>
      </w:r>
      <w:r w:rsidR="00231AE3">
        <w:t>.</w:t>
      </w:r>
    </w:p>
    <w:p w14:paraId="2768E527" w14:textId="3008EEA6" w:rsidR="00231AE3" w:rsidRDefault="00231AE3" w:rsidP="000B3550">
      <w:pPr>
        <w:pStyle w:val="ListParagraph"/>
        <w:numPr>
          <w:ilvl w:val="0"/>
          <w:numId w:val="14"/>
        </w:numPr>
        <w:spacing w:line="276" w:lineRule="auto"/>
        <w:ind w:left="648"/>
        <w:jc w:val="both"/>
      </w:pPr>
      <w:r>
        <w:t>Publishing data into the ArcGIS store for wider consumption.</w:t>
      </w:r>
    </w:p>
    <w:p w14:paraId="71499C95" w14:textId="0AF58C4A" w:rsidR="00231AE3" w:rsidRDefault="00231AE3" w:rsidP="000B3550">
      <w:pPr>
        <w:pStyle w:val="ListParagraph"/>
        <w:numPr>
          <w:ilvl w:val="0"/>
          <w:numId w:val="14"/>
        </w:numPr>
        <w:spacing w:line="276" w:lineRule="auto"/>
        <w:ind w:left="648"/>
        <w:jc w:val="both"/>
      </w:pPr>
      <w:r>
        <w:t>Integration of the web-service into an open-source online web mapping tool.</w:t>
      </w:r>
    </w:p>
    <w:p w14:paraId="74981F4C" w14:textId="07022238" w:rsidR="00231AE3" w:rsidRDefault="000A6409" w:rsidP="000B3550">
      <w:pPr>
        <w:pStyle w:val="ListParagraph"/>
        <w:numPr>
          <w:ilvl w:val="0"/>
          <w:numId w:val="14"/>
        </w:numPr>
        <w:spacing w:line="276" w:lineRule="auto"/>
        <w:ind w:left="648"/>
        <w:jc w:val="both"/>
      </w:pPr>
      <w:r>
        <w:t>Partn</w:t>
      </w:r>
      <w:r w:rsidR="00231AE3">
        <w:t xml:space="preserve">ering with Health Centers and Civic Engagement </w:t>
      </w:r>
      <w:r>
        <w:t>authorities to help periodically feed data into the mapping system to keep the data up-to-date.</w:t>
      </w:r>
    </w:p>
    <w:p w14:paraId="0BCE9C43" w14:textId="3D64DAE9" w:rsidR="00B60F9F" w:rsidRDefault="000A6409" w:rsidP="000B3550">
      <w:pPr>
        <w:pStyle w:val="ListParagraph"/>
        <w:spacing w:line="276" w:lineRule="auto"/>
        <w:ind w:left="648"/>
        <w:jc w:val="both"/>
      </w:pPr>
      <w:r w:rsidRPr="000A6409">
        <w:rPr>
          <w:noProof/>
          <w:lang w:eastAsia="en-US"/>
        </w:rPr>
        <w:drawing>
          <wp:inline distT="0" distB="0" distL="0" distR="0" wp14:anchorId="1AC97EC1" wp14:editId="07E5C9DB">
            <wp:extent cx="5194935" cy="2974340"/>
            <wp:effectExtent l="0" t="0" r="0" b="22860"/>
            <wp:docPr id="12" name="Diagram 12" descr="Radial Cycle" title="SmartArt"/>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2C0A32DC" w14:textId="77777777" w:rsidR="001E7F9C" w:rsidRPr="00333379" w:rsidRDefault="001E7F9C" w:rsidP="000B3550">
      <w:pPr>
        <w:ind w:left="0"/>
        <w:jc w:val="both"/>
      </w:pPr>
    </w:p>
    <w:p w14:paraId="42CF7DED" w14:textId="04C532C9" w:rsidR="006349FA" w:rsidRDefault="006349FA" w:rsidP="000B3550">
      <w:pPr>
        <w:pStyle w:val="Heading1"/>
        <w:ind w:left="0"/>
        <w:jc w:val="both"/>
      </w:pPr>
      <w:r>
        <w:t>Conclusion</w:t>
      </w:r>
    </w:p>
    <w:p w14:paraId="04728FA8" w14:textId="4CC1F88F" w:rsidR="006349FA" w:rsidRPr="006349FA" w:rsidRDefault="006349FA" w:rsidP="000B3550">
      <w:pPr>
        <w:ind w:left="0"/>
        <w:jc w:val="both"/>
      </w:pPr>
      <w:r>
        <w:t>It is evident that an application which maps data such as restrooms can be a helpful guide to a substantial section of the population who might be ‘restroom challenged’ and can give them confidence to travel without worrying about finding restrooms. Additionally, this can be a very important resource for the transgender community, who even to this day, face discrimination and taboo when it comes to choosing which restroom to go. This project can come handy to find and locate the nearest gender neutral restroom so that one can avoid using gender segregated restrooms in states which do not have adequate legal protection for the LGBTQ+ community.</w:t>
      </w:r>
      <w:r w:rsidR="006D3494" w:rsidRPr="006D3494">
        <w:rPr>
          <w:vertAlign w:val="superscript"/>
        </w:rPr>
        <w:t>[7]</w:t>
      </w:r>
    </w:p>
    <w:p w14:paraId="39FDC9C4" w14:textId="56DE4F42" w:rsidR="006349FA" w:rsidRDefault="006349FA" w:rsidP="000B3550">
      <w:pPr>
        <w:ind w:left="0"/>
        <w:jc w:val="both"/>
      </w:pPr>
      <w:r>
        <w:t xml:space="preserve">Policy wise, as illustrated in the maps, city councils, civic amenity authorities and NGOs can use the data and analytical capabilities of GIS to find out which areas/cities need improvement of services or areas which lack adequate public restroom availability per capita. It can also be used by </w:t>
      </w:r>
      <w:r w:rsidR="00035CC4">
        <w:t>private enterprises to install cheap coin operated restrooms or cabins on highways/routes which do-not have restrooms for miles.</w:t>
      </w:r>
    </w:p>
    <w:p w14:paraId="583244B6" w14:textId="2FA343A4" w:rsidR="006349FA" w:rsidRPr="00372CE2" w:rsidRDefault="00372CE2" w:rsidP="000B3550">
      <w:pPr>
        <w:ind w:left="0"/>
        <w:jc w:val="both"/>
        <w:rPr>
          <w:b/>
        </w:rPr>
      </w:pPr>
      <w:r w:rsidRPr="00372CE2">
        <w:rPr>
          <w:b/>
        </w:rPr>
        <w:t xml:space="preserve">The project is not yet complete and is work in progress, with new data being added </w:t>
      </w:r>
      <w:r>
        <w:rPr>
          <w:b/>
        </w:rPr>
        <w:t xml:space="preserve">frequently and this document will be </w:t>
      </w:r>
      <w:r w:rsidRPr="00372CE2">
        <w:rPr>
          <w:b/>
        </w:rPr>
        <w:t xml:space="preserve">updated as and when major milestones are reached for the </w:t>
      </w:r>
      <w:r>
        <w:rPr>
          <w:b/>
        </w:rPr>
        <w:t xml:space="preserve">subsequent phases. Highlights of future plans can be seen on Page 3 </w:t>
      </w:r>
      <w:r w:rsidR="00333379">
        <w:rPr>
          <w:b/>
        </w:rPr>
        <w:t>(</w:t>
      </w:r>
      <w:r>
        <w:rPr>
          <w:b/>
        </w:rPr>
        <w:t>Step 9</w:t>
      </w:r>
      <w:r w:rsidR="00333379">
        <w:rPr>
          <w:b/>
        </w:rPr>
        <w:t>)</w:t>
      </w:r>
      <w:r>
        <w:rPr>
          <w:b/>
        </w:rPr>
        <w:t xml:space="preserve"> and as indicated </w:t>
      </w:r>
      <w:r w:rsidR="00333379">
        <w:rPr>
          <w:b/>
        </w:rPr>
        <w:t>in the section ‘Next Steps’ above</w:t>
      </w:r>
      <w:r>
        <w:rPr>
          <w:b/>
        </w:rPr>
        <w:t>.</w:t>
      </w:r>
    </w:p>
    <w:p w14:paraId="289C4E59" w14:textId="6F9050D0" w:rsidR="00FD79F5" w:rsidRDefault="00333379" w:rsidP="000B3550">
      <w:pPr>
        <w:pStyle w:val="Heading1"/>
        <w:ind w:left="0"/>
        <w:jc w:val="both"/>
      </w:pPr>
      <w:r>
        <w:lastRenderedPageBreak/>
        <w:t>Appendix: P</w:t>
      </w:r>
      <w:r w:rsidR="00FD79F5">
        <w:t xml:space="preserve">roject </w:t>
      </w:r>
      <w:r w:rsidR="00AD6C00">
        <w:t>Data</w:t>
      </w:r>
    </w:p>
    <w:p w14:paraId="39147E40" w14:textId="0BD55E35" w:rsidR="00AD6C00" w:rsidRDefault="00FD79F5" w:rsidP="000B3550">
      <w:pPr>
        <w:pStyle w:val="Heading2"/>
        <w:ind w:left="0"/>
        <w:jc w:val="both"/>
      </w:pPr>
      <w:r>
        <w:t>Feature Class Fields/C</w:t>
      </w:r>
      <w:r w:rsidR="007F008C">
        <w:t>lassification</w:t>
      </w:r>
      <w:r>
        <w:t>:</w:t>
      </w:r>
    </w:p>
    <w:p w14:paraId="623C2627" w14:textId="77777777" w:rsidR="007F008C" w:rsidRDefault="007F008C" w:rsidP="000B3550">
      <w:pPr>
        <w:ind w:left="0"/>
        <w:jc w:val="both"/>
      </w:pPr>
      <w:r>
        <w:t>The following is the data which is intended to be collected about restroom facilities:</w:t>
      </w:r>
    </w:p>
    <w:p w14:paraId="38909C41" w14:textId="77777777" w:rsidR="007F008C" w:rsidRDefault="007F008C" w:rsidP="000B3550">
      <w:pPr>
        <w:ind w:left="0"/>
        <w:jc w:val="both"/>
      </w:pPr>
      <w:r>
        <w:t>Identification:</w:t>
      </w:r>
    </w:p>
    <w:p w14:paraId="1EC74DA5" w14:textId="77777777" w:rsidR="003B28FD" w:rsidRDefault="003B28FD" w:rsidP="000B3550">
      <w:pPr>
        <w:pStyle w:val="ListParagraph"/>
        <w:numPr>
          <w:ilvl w:val="0"/>
          <w:numId w:val="3"/>
        </w:numPr>
        <w:ind w:left="720"/>
        <w:jc w:val="both"/>
      </w:pPr>
      <w:r>
        <w:t>Name</w:t>
      </w:r>
    </w:p>
    <w:p w14:paraId="5EFA7939" w14:textId="77777777" w:rsidR="003B28FD" w:rsidRDefault="003B28FD" w:rsidP="000B3550">
      <w:pPr>
        <w:pStyle w:val="ListParagraph"/>
        <w:numPr>
          <w:ilvl w:val="0"/>
          <w:numId w:val="3"/>
        </w:numPr>
        <w:ind w:left="720"/>
        <w:jc w:val="both"/>
      </w:pPr>
      <w:r>
        <w:t>Restroom Type (Public/Patron Only/Request/Affiliation)</w:t>
      </w:r>
    </w:p>
    <w:p w14:paraId="4A096815" w14:textId="77777777" w:rsidR="003B28FD" w:rsidRDefault="003B28FD" w:rsidP="000B3550">
      <w:pPr>
        <w:pStyle w:val="ListParagraph"/>
        <w:numPr>
          <w:ilvl w:val="0"/>
          <w:numId w:val="3"/>
        </w:numPr>
        <w:ind w:left="720"/>
        <w:jc w:val="both"/>
      </w:pPr>
      <w:r>
        <w:t>Building Type (Restaurant/Train Station/Rest House/Hotel/Mobile/Beach/Café)</w:t>
      </w:r>
    </w:p>
    <w:p w14:paraId="65EAC871" w14:textId="77777777" w:rsidR="003B28FD" w:rsidRDefault="00AD6C00" w:rsidP="000B3550">
      <w:pPr>
        <w:ind w:left="0"/>
        <w:jc w:val="both"/>
      </w:pPr>
      <w:r>
        <w:t>Location</w:t>
      </w:r>
      <w:r w:rsidR="00562E16">
        <w:t>:</w:t>
      </w:r>
    </w:p>
    <w:p w14:paraId="7B187695" w14:textId="77777777" w:rsidR="003B28FD" w:rsidRDefault="003B28FD" w:rsidP="000B3550">
      <w:pPr>
        <w:pStyle w:val="ListParagraph"/>
        <w:numPr>
          <w:ilvl w:val="0"/>
          <w:numId w:val="3"/>
        </w:numPr>
        <w:ind w:left="720"/>
        <w:jc w:val="both"/>
      </w:pPr>
      <w:r>
        <w:t>Longitude/Latitude</w:t>
      </w:r>
    </w:p>
    <w:p w14:paraId="748A22AB" w14:textId="77777777" w:rsidR="003B28FD" w:rsidRDefault="003B28FD" w:rsidP="000B3550">
      <w:pPr>
        <w:pStyle w:val="ListParagraph"/>
        <w:numPr>
          <w:ilvl w:val="0"/>
          <w:numId w:val="3"/>
        </w:numPr>
        <w:ind w:left="720"/>
        <w:jc w:val="both"/>
      </w:pPr>
      <w:r>
        <w:t>Address</w:t>
      </w:r>
    </w:p>
    <w:p w14:paraId="7260F3BA" w14:textId="77777777" w:rsidR="003B28FD" w:rsidRDefault="003B28FD" w:rsidP="000B3550">
      <w:pPr>
        <w:pStyle w:val="ListParagraph"/>
        <w:numPr>
          <w:ilvl w:val="0"/>
          <w:numId w:val="3"/>
        </w:numPr>
        <w:ind w:left="720"/>
        <w:jc w:val="both"/>
      </w:pPr>
      <w:r>
        <w:t>City</w:t>
      </w:r>
    </w:p>
    <w:p w14:paraId="0C731F49" w14:textId="77777777" w:rsidR="003B28FD" w:rsidRDefault="003B28FD" w:rsidP="000B3550">
      <w:pPr>
        <w:pStyle w:val="ListParagraph"/>
        <w:numPr>
          <w:ilvl w:val="0"/>
          <w:numId w:val="3"/>
        </w:numPr>
        <w:ind w:left="720"/>
        <w:jc w:val="both"/>
      </w:pPr>
      <w:r>
        <w:t>State</w:t>
      </w:r>
    </w:p>
    <w:p w14:paraId="3783D89C" w14:textId="77777777" w:rsidR="003B28FD" w:rsidRDefault="003B28FD" w:rsidP="000B3550">
      <w:pPr>
        <w:pStyle w:val="ListParagraph"/>
        <w:numPr>
          <w:ilvl w:val="0"/>
          <w:numId w:val="3"/>
        </w:numPr>
        <w:ind w:left="720"/>
        <w:jc w:val="both"/>
      </w:pPr>
      <w:r>
        <w:t>Zip</w:t>
      </w:r>
    </w:p>
    <w:p w14:paraId="5819AF23" w14:textId="77777777" w:rsidR="003B28FD" w:rsidRDefault="003B28FD" w:rsidP="000B3550">
      <w:pPr>
        <w:pStyle w:val="ListParagraph"/>
        <w:numPr>
          <w:ilvl w:val="0"/>
          <w:numId w:val="3"/>
        </w:numPr>
        <w:ind w:left="720"/>
        <w:jc w:val="both"/>
      </w:pPr>
      <w:r>
        <w:t>Location/Area</w:t>
      </w:r>
    </w:p>
    <w:p w14:paraId="6C60C314" w14:textId="77777777" w:rsidR="003B28FD" w:rsidRDefault="003B28FD" w:rsidP="000B3550">
      <w:pPr>
        <w:ind w:left="0"/>
        <w:jc w:val="both"/>
      </w:pPr>
      <w:r>
        <w:t>Operations:</w:t>
      </w:r>
    </w:p>
    <w:p w14:paraId="5728CFA6" w14:textId="77777777" w:rsidR="003B28FD" w:rsidRDefault="003B28FD" w:rsidP="000B3550">
      <w:pPr>
        <w:pStyle w:val="ListParagraph"/>
        <w:numPr>
          <w:ilvl w:val="0"/>
          <w:numId w:val="3"/>
        </w:numPr>
        <w:ind w:left="720"/>
        <w:jc w:val="both"/>
      </w:pPr>
      <w:r>
        <w:t>Seasons</w:t>
      </w:r>
    </w:p>
    <w:p w14:paraId="53B2F709" w14:textId="77777777" w:rsidR="003B28FD" w:rsidRDefault="003B28FD" w:rsidP="000B3550">
      <w:pPr>
        <w:pStyle w:val="ListParagraph"/>
        <w:numPr>
          <w:ilvl w:val="0"/>
          <w:numId w:val="3"/>
        </w:numPr>
        <w:ind w:left="720"/>
        <w:jc w:val="both"/>
      </w:pPr>
      <w:r>
        <w:t>Days</w:t>
      </w:r>
    </w:p>
    <w:p w14:paraId="13BBE50C" w14:textId="77777777" w:rsidR="003B28FD" w:rsidRDefault="003B28FD" w:rsidP="000B3550">
      <w:pPr>
        <w:pStyle w:val="ListParagraph"/>
        <w:numPr>
          <w:ilvl w:val="0"/>
          <w:numId w:val="3"/>
        </w:numPr>
        <w:ind w:left="720"/>
        <w:jc w:val="both"/>
      </w:pPr>
      <w:r>
        <w:t>Hours</w:t>
      </w:r>
    </w:p>
    <w:p w14:paraId="2A4EA97E" w14:textId="77777777" w:rsidR="003B28FD" w:rsidRDefault="003B28FD" w:rsidP="000B3550">
      <w:pPr>
        <w:pStyle w:val="ListParagraph"/>
        <w:numPr>
          <w:ilvl w:val="0"/>
          <w:numId w:val="3"/>
        </w:numPr>
        <w:ind w:left="720"/>
        <w:jc w:val="both"/>
      </w:pPr>
      <w:r>
        <w:t>Location in Building</w:t>
      </w:r>
    </w:p>
    <w:p w14:paraId="26C92017" w14:textId="77777777" w:rsidR="003B28FD" w:rsidRDefault="003B28FD" w:rsidP="000B3550">
      <w:pPr>
        <w:ind w:left="0"/>
        <w:jc w:val="both"/>
      </w:pPr>
      <w:r>
        <w:t>Accessibility:</w:t>
      </w:r>
    </w:p>
    <w:p w14:paraId="0CE0D99E" w14:textId="77777777" w:rsidR="003B28FD" w:rsidRDefault="003B28FD" w:rsidP="000B3550">
      <w:pPr>
        <w:pStyle w:val="ListParagraph"/>
        <w:numPr>
          <w:ilvl w:val="0"/>
          <w:numId w:val="3"/>
        </w:numPr>
        <w:ind w:left="720"/>
        <w:jc w:val="both"/>
      </w:pPr>
      <w:r>
        <w:t>Gender Specific (Yes/No)</w:t>
      </w:r>
    </w:p>
    <w:p w14:paraId="29092BE9" w14:textId="77777777" w:rsidR="003B28FD" w:rsidRDefault="003B28FD" w:rsidP="000B3550">
      <w:pPr>
        <w:pStyle w:val="ListParagraph"/>
        <w:numPr>
          <w:ilvl w:val="0"/>
          <w:numId w:val="3"/>
        </w:numPr>
        <w:ind w:left="720"/>
        <w:jc w:val="both"/>
      </w:pPr>
      <w:r>
        <w:t>Handicap Access (Yes/No)</w:t>
      </w:r>
    </w:p>
    <w:p w14:paraId="5FE6553F" w14:textId="77777777" w:rsidR="003B28FD" w:rsidRDefault="003B28FD" w:rsidP="000B3550">
      <w:pPr>
        <w:pStyle w:val="ListParagraph"/>
        <w:numPr>
          <w:ilvl w:val="0"/>
          <w:numId w:val="3"/>
        </w:numPr>
        <w:ind w:left="720"/>
        <w:jc w:val="both"/>
      </w:pPr>
      <w:r>
        <w:t>Visible Signs (Yes/No)</w:t>
      </w:r>
    </w:p>
    <w:p w14:paraId="2261364B" w14:textId="77777777" w:rsidR="003B28FD" w:rsidRDefault="003B28FD" w:rsidP="000B3550">
      <w:pPr>
        <w:ind w:left="0"/>
        <w:jc w:val="both"/>
      </w:pPr>
      <w:r>
        <w:t>Amenities:</w:t>
      </w:r>
    </w:p>
    <w:p w14:paraId="066C9E03" w14:textId="77777777" w:rsidR="003B28FD" w:rsidRDefault="003B28FD" w:rsidP="000B3550">
      <w:pPr>
        <w:pStyle w:val="ListParagraph"/>
        <w:numPr>
          <w:ilvl w:val="0"/>
          <w:numId w:val="3"/>
        </w:numPr>
        <w:ind w:left="720"/>
        <w:jc w:val="both"/>
      </w:pPr>
      <w:r>
        <w:t>Baby Changing Station (Yes/No)</w:t>
      </w:r>
    </w:p>
    <w:p w14:paraId="0FF68680" w14:textId="77777777" w:rsidR="003B28FD" w:rsidRDefault="003B28FD" w:rsidP="000B3550">
      <w:pPr>
        <w:pStyle w:val="ListParagraph"/>
        <w:numPr>
          <w:ilvl w:val="0"/>
          <w:numId w:val="3"/>
        </w:numPr>
        <w:ind w:left="720"/>
        <w:jc w:val="both"/>
      </w:pPr>
      <w:r>
        <w:t>Mirrors (Yes/No)</w:t>
      </w:r>
    </w:p>
    <w:p w14:paraId="7F9292D2" w14:textId="77777777" w:rsidR="003B28FD" w:rsidRDefault="003B28FD" w:rsidP="000B3550">
      <w:pPr>
        <w:pStyle w:val="ListParagraph"/>
        <w:numPr>
          <w:ilvl w:val="0"/>
          <w:numId w:val="3"/>
        </w:numPr>
        <w:ind w:left="720"/>
        <w:jc w:val="both"/>
      </w:pPr>
      <w:r>
        <w:t>Shower (Yes/No)</w:t>
      </w:r>
    </w:p>
    <w:p w14:paraId="35177694" w14:textId="77777777" w:rsidR="003B28FD" w:rsidRDefault="003B28FD" w:rsidP="000B3550">
      <w:pPr>
        <w:pStyle w:val="ListParagraph"/>
        <w:numPr>
          <w:ilvl w:val="0"/>
          <w:numId w:val="3"/>
        </w:numPr>
        <w:ind w:left="720"/>
        <w:jc w:val="both"/>
      </w:pPr>
      <w:r>
        <w:t>Tissue Paper (Yes/No)</w:t>
      </w:r>
    </w:p>
    <w:p w14:paraId="602CE202" w14:textId="77777777" w:rsidR="003B28FD" w:rsidRDefault="003B28FD" w:rsidP="000B3550">
      <w:pPr>
        <w:pStyle w:val="ListParagraph"/>
        <w:numPr>
          <w:ilvl w:val="0"/>
          <w:numId w:val="3"/>
        </w:numPr>
        <w:ind w:left="720"/>
        <w:jc w:val="both"/>
      </w:pPr>
      <w:r>
        <w:t>Hand Dryers (Yes/No)</w:t>
      </w:r>
    </w:p>
    <w:p w14:paraId="34E74330" w14:textId="77777777" w:rsidR="003B28FD" w:rsidRDefault="003B28FD" w:rsidP="000B3550">
      <w:pPr>
        <w:pStyle w:val="ListParagraph"/>
        <w:numPr>
          <w:ilvl w:val="0"/>
          <w:numId w:val="3"/>
        </w:numPr>
        <w:ind w:left="720"/>
        <w:jc w:val="both"/>
      </w:pPr>
      <w:r>
        <w:t>Hot Water (Yes/No)</w:t>
      </w:r>
    </w:p>
    <w:p w14:paraId="270967D3" w14:textId="77777777" w:rsidR="003B28FD" w:rsidRDefault="003B28FD" w:rsidP="000B3550">
      <w:pPr>
        <w:pStyle w:val="ListParagraph"/>
        <w:numPr>
          <w:ilvl w:val="0"/>
          <w:numId w:val="3"/>
        </w:numPr>
        <w:ind w:left="720"/>
        <w:jc w:val="both"/>
      </w:pPr>
      <w:r>
        <w:t>Sanitary Napkins (Yes/No)</w:t>
      </w:r>
    </w:p>
    <w:p w14:paraId="2EE0C5E5" w14:textId="77777777" w:rsidR="003B28FD" w:rsidRDefault="003B28FD" w:rsidP="000B3550">
      <w:pPr>
        <w:pStyle w:val="ListParagraph"/>
        <w:numPr>
          <w:ilvl w:val="0"/>
          <w:numId w:val="3"/>
        </w:numPr>
        <w:ind w:left="720"/>
        <w:jc w:val="both"/>
      </w:pPr>
      <w:r>
        <w:t>Condoms (Yes/No)</w:t>
      </w:r>
    </w:p>
    <w:p w14:paraId="0014BD89" w14:textId="77777777" w:rsidR="00562E16" w:rsidRDefault="00562E16" w:rsidP="000B3550">
      <w:pPr>
        <w:ind w:left="0"/>
        <w:jc w:val="both"/>
      </w:pPr>
      <w:r>
        <w:t>Miscellaneous:</w:t>
      </w:r>
    </w:p>
    <w:p w14:paraId="36B7CDFE" w14:textId="77777777" w:rsidR="003B28FD" w:rsidRDefault="003B28FD" w:rsidP="000B3550">
      <w:pPr>
        <w:pStyle w:val="ListParagraph"/>
        <w:numPr>
          <w:ilvl w:val="0"/>
          <w:numId w:val="3"/>
        </w:numPr>
        <w:ind w:left="720"/>
        <w:jc w:val="both"/>
      </w:pPr>
      <w:r>
        <w:t>Fee Based Entry (Yes/No)</w:t>
      </w:r>
    </w:p>
    <w:p w14:paraId="44665CF8" w14:textId="77777777" w:rsidR="003B28FD" w:rsidRDefault="003B28FD" w:rsidP="000B3550">
      <w:pPr>
        <w:pStyle w:val="ListParagraph"/>
        <w:numPr>
          <w:ilvl w:val="0"/>
          <w:numId w:val="3"/>
        </w:numPr>
        <w:ind w:left="720"/>
        <w:jc w:val="both"/>
      </w:pPr>
      <w:r>
        <w:t>Access Fee</w:t>
      </w:r>
    </w:p>
    <w:p w14:paraId="26097973" w14:textId="77777777" w:rsidR="003B28FD" w:rsidRDefault="003B28FD" w:rsidP="000B3550">
      <w:pPr>
        <w:pStyle w:val="ListParagraph"/>
        <w:numPr>
          <w:ilvl w:val="0"/>
          <w:numId w:val="3"/>
        </w:numPr>
        <w:ind w:left="720"/>
        <w:jc w:val="both"/>
      </w:pPr>
      <w:r>
        <w:t>Condition Rating [1 – 5: Dirty – Clean]</w:t>
      </w:r>
    </w:p>
    <w:p w14:paraId="54850512" w14:textId="77777777" w:rsidR="003B28FD" w:rsidRDefault="003B28FD" w:rsidP="000B3550">
      <w:pPr>
        <w:pStyle w:val="ListParagraph"/>
        <w:numPr>
          <w:ilvl w:val="0"/>
          <w:numId w:val="3"/>
        </w:numPr>
        <w:ind w:left="720"/>
        <w:jc w:val="both"/>
      </w:pPr>
      <w:r>
        <w:t>Agency/Authority</w:t>
      </w:r>
    </w:p>
    <w:p w14:paraId="0E206AA5" w14:textId="77777777" w:rsidR="003B28FD" w:rsidRDefault="003B28FD" w:rsidP="000B3550">
      <w:pPr>
        <w:pStyle w:val="ListParagraph"/>
        <w:numPr>
          <w:ilvl w:val="0"/>
          <w:numId w:val="3"/>
        </w:numPr>
        <w:ind w:left="720"/>
        <w:jc w:val="both"/>
      </w:pPr>
      <w:r>
        <w:t>Contact Number</w:t>
      </w:r>
    </w:p>
    <w:p w14:paraId="0CA7ED06" w14:textId="77777777" w:rsidR="003B28FD" w:rsidRDefault="003B28FD" w:rsidP="000B3550">
      <w:pPr>
        <w:pStyle w:val="ListParagraph"/>
        <w:numPr>
          <w:ilvl w:val="0"/>
          <w:numId w:val="3"/>
        </w:numPr>
        <w:ind w:left="720"/>
        <w:jc w:val="both"/>
      </w:pPr>
      <w:r>
        <w:t>Comment &amp; Notes</w:t>
      </w:r>
    </w:p>
    <w:p w14:paraId="213CB1AF" w14:textId="77777777" w:rsidR="003B28FD" w:rsidRDefault="00D72937" w:rsidP="000B3550">
      <w:pPr>
        <w:pStyle w:val="ListParagraph"/>
        <w:numPr>
          <w:ilvl w:val="0"/>
          <w:numId w:val="3"/>
        </w:numPr>
        <w:ind w:left="720"/>
        <w:jc w:val="both"/>
      </w:pPr>
      <w:r>
        <w:t>Incorrect Location (Yes/No)</w:t>
      </w:r>
    </w:p>
    <w:p w14:paraId="06774813" w14:textId="4E53A24F" w:rsidR="00FD79F5" w:rsidRPr="00FD79F5" w:rsidRDefault="00035CC4" w:rsidP="000B3550">
      <w:pPr>
        <w:pStyle w:val="ListParagraph"/>
        <w:numPr>
          <w:ilvl w:val="0"/>
          <w:numId w:val="3"/>
        </w:numPr>
        <w:ind w:left="720"/>
        <w:jc w:val="both"/>
      </w:pPr>
      <w:r>
        <w:t xml:space="preserve">Facility Closed/Decommissioned </w:t>
      </w:r>
      <w:r w:rsidR="00D72937">
        <w:t>(Yes/No)</w:t>
      </w:r>
    </w:p>
    <w:p w14:paraId="4198D20F" w14:textId="57AD9582" w:rsidR="003B28FD" w:rsidRPr="00B60F9F" w:rsidRDefault="00FD79F5" w:rsidP="000B3550">
      <w:pPr>
        <w:pStyle w:val="Heading2"/>
        <w:ind w:left="0"/>
        <w:jc w:val="both"/>
      </w:pPr>
      <w:r>
        <w:lastRenderedPageBreak/>
        <w:t xml:space="preserve">Data </w:t>
      </w:r>
      <w:r w:rsidR="00AD6C00" w:rsidRPr="00B60F9F">
        <w:t>Sources</w:t>
      </w:r>
    </w:p>
    <w:p w14:paraId="1EBF54C1" w14:textId="77777777" w:rsidR="003B28FD" w:rsidRPr="00A5079D" w:rsidRDefault="00AD6C00" w:rsidP="000B3550">
      <w:pPr>
        <w:ind w:left="0"/>
        <w:jc w:val="both"/>
      </w:pPr>
      <w:r>
        <w:t>Below is a list of identified data sources and its details, this is used to connect with the agencies/individuals to request for relevant data needed for the project:</w:t>
      </w:r>
    </w:p>
    <w:tbl>
      <w:tblPr>
        <w:tblStyle w:val="TableGrid"/>
        <w:tblW w:w="9805" w:type="dxa"/>
        <w:tblInd w:w="-72" w:type="dxa"/>
        <w:tblLayout w:type="fixed"/>
        <w:tblLook w:val="04A0" w:firstRow="1" w:lastRow="0" w:firstColumn="1" w:lastColumn="0" w:noHBand="0" w:noVBand="1"/>
      </w:tblPr>
      <w:tblGrid>
        <w:gridCol w:w="1435"/>
        <w:gridCol w:w="1350"/>
        <w:gridCol w:w="1980"/>
        <w:gridCol w:w="3960"/>
        <w:gridCol w:w="1080"/>
      </w:tblGrid>
      <w:tr w:rsidR="003B28FD" w14:paraId="74E83C81" w14:textId="77777777" w:rsidTr="000B3550">
        <w:tc>
          <w:tcPr>
            <w:tcW w:w="1435" w:type="dxa"/>
            <w:shd w:val="clear" w:color="auto" w:fill="D9D9D9" w:themeFill="background1" w:themeFillShade="D9"/>
          </w:tcPr>
          <w:p w14:paraId="2D2338A5" w14:textId="77777777" w:rsidR="003B28FD" w:rsidRPr="00D72937" w:rsidRDefault="003B28FD" w:rsidP="000B3550">
            <w:pPr>
              <w:jc w:val="both"/>
              <w:rPr>
                <w:b/>
              </w:rPr>
            </w:pPr>
            <w:r w:rsidRPr="00D72937">
              <w:rPr>
                <w:b/>
              </w:rPr>
              <w:t>Name</w:t>
            </w:r>
          </w:p>
        </w:tc>
        <w:tc>
          <w:tcPr>
            <w:tcW w:w="1350" w:type="dxa"/>
            <w:shd w:val="clear" w:color="auto" w:fill="D9D9D9" w:themeFill="background1" w:themeFillShade="D9"/>
          </w:tcPr>
          <w:p w14:paraId="3B40E530" w14:textId="77777777" w:rsidR="003B28FD" w:rsidRPr="00D72937" w:rsidRDefault="003B28FD" w:rsidP="000B3550">
            <w:pPr>
              <w:jc w:val="both"/>
              <w:rPr>
                <w:b/>
              </w:rPr>
            </w:pPr>
            <w:r w:rsidRPr="00D72937">
              <w:rPr>
                <w:b/>
              </w:rPr>
              <w:t>Address</w:t>
            </w:r>
          </w:p>
        </w:tc>
        <w:tc>
          <w:tcPr>
            <w:tcW w:w="1980" w:type="dxa"/>
            <w:shd w:val="clear" w:color="auto" w:fill="D9D9D9" w:themeFill="background1" w:themeFillShade="D9"/>
          </w:tcPr>
          <w:p w14:paraId="43A534B5" w14:textId="77777777" w:rsidR="003B28FD" w:rsidRPr="00D72937" w:rsidRDefault="003B28FD" w:rsidP="000B3550">
            <w:pPr>
              <w:jc w:val="both"/>
              <w:rPr>
                <w:b/>
              </w:rPr>
            </w:pPr>
            <w:r w:rsidRPr="00D72937">
              <w:rPr>
                <w:b/>
              </w:rPr>
              <w:t>Contact #</w:t>
            </w:r>
          </w:p>
        </w:tc>
        <w:tc>
          <w:tcPr>
            <w:tcW w:w="3960" w:type="dxa"/>
            <w:shd w:val="clear" w:color="auto" w:fill="D9D9D9" w:themeFill="background1" w:themeFillShade="D9"/>
          </w:tcPr>
          <w:p w14:paraId="33E3EE87" w14:textId="77777777" w:rsidR="003B28FD" w:rsidRPr="00D72937" w:rsidRDefault="003B28FD" w:rsidP="000B3550">
            <w:pPr>
              <w:jc w:val="both"/>
              <w:rPr>
                <w:b/>
              </w:rPr>
            </w:pPr>
            <w:r w:rsidRPr="00D72937">
              <w:rPr>
                <w:b/>
              </w:rPr>
              <w:t>Email/Contact Methods</w:t>
            </w:r>
          </w:p>
        </w:tc>
        <w:tc>
          <w:tcPr>
            <w:tcW w:w="1080" w:type="dxa"/>
            <w:shd w:val="clear" w:color="auto" w:fill="D9D9D9" w:themeFill="background1" w:themeFillShade="D9"/>
          </w:tcPr>
          <w:p w14:paraId="4A4284AA" w14:textId="77777777" w:rsidR="003B28FD" w:rsidRPr="00D72937" w:rsidRDefault="003B28FD" w:rsidP="000B3550">
            <w:pPr>
              <w:jc w:val="both"/>
              <w:rPr>
                <w:b/>
              </w:rPr>
            </w:pPr>
            <w:r w:rsidRPr="00D72937">
              <w:rPr>
                <w:b/>
              </w:rPr>
              <w:t>Existing Data</w:t>
            </w:r>
          </w:p>
        </w:tc>
      </w:tr>
      <w:tr w:rsidR="003B28FD" w14:paraId="1852D127" w14:textId="77777777" w:rsidTr="000B3550">
        <w:tc>
          <w:tcPr>
            <w:tcW w:w="1435" w:type="dxa"/>
          </w:tcPr>
          <w:p w14:paraId="0C661D66" w14:textId="77777777" w:rsidR="003B28FD" w:rsidRPr="00D72937" w:rsidRDefault="008E027E" w:rsidP="000B3550">
            <w:pPr>
              <w:jc w:val="both"/>
            </w:pPr>
            <w:hyperlink r:id="rId33" w:history="1">
              <w:r w:rsidR="003B28FD" w:rsidRPr="00D72937">
                <w:rPr>
                  <w:rStyle w:val="Hyperlink"/>
                </w:rPr>
                <w:t>American Restroom Association</w:t>
              </w:r>
            </w:hyperlink>
          </w:p>
        </w:tc>
        <w:tc>
          <w:tcPr>
            <w:tcW w:w="1350" w:type="dxa"/>
          </w:tcPr>
          <w:p w14:paraId="44828156" w14:textId="77777777" w:rsidR="003B28FD" w:rsidRPr="00D72937" w:rsidRDefault="003B28FD" w:rsidP="000B3550">
            <w:pPr>
              <w:jc w:val="both"/>
            </w:pPr>
            <w:r w:rsidRPr="00D72937">
              <w:t xml:space="preserve">PO Box 65111                                                                        </w:t>
            </w:r>
          </w:p>
          <w:p w14:paraId="5DA88B52" w14:textId="77777777" w:rsidR="003B28FD" w:rsidRPr="00D72937" w:rsidRDefault="003B28FD" w:rsidP="000B3550">
            <w:pPr>
              <w:jc w:val="both"/>
            </w:pPr>
            <w:r w:rsidRPr="00D72937">
              <w:t>Baltimore, MD 21209</w:t>
            </w:r>
          </w:p>
        </w:tc>
        <w:tc>
          <w:tcPr>
            <w:tcW w:w="1980" w:type="dxa"/>
          </w:tcPr>
          <w:p w14:paraId="25F5A2C8" w14:textId="77777777" w:rsidR="003B28FD" w:rsidRPr="00D72937" w:rsidRDefault="003B28FD" w:rsidP="000B3550">
            <w:pPr>
              <w:jc w:val="both"/>
            </w:pPr>
            <w:r w:rsidRPr="00D72937">
              <w:t>800-247-3864 - Information and general questions</w:t>
            </w:r>
          </w:p>
        </w:tc>
        <w:tc>
          <w:tcPr>
            <w:tcW w:w="3960" w:type="dxa"/>
          </w:tcPr>
          <w:p w14:paraId="5B728BE6" w14:textId="77777777" w:rsidR="003B28FD" w:rsidRPr="00D72937" w:rsidRDefault="008E027E" w:rsidP="000B3550">
            <w:pPr>
              <w:jc w:val="both"/>
            </w:pPr>
            <w:hyperlink r:id="rId34" w:history="1">
              <w:r w:rsidR="003B28FD" w:rsidRPr="00D72937">
                <w:rPr>
                  <w:rStyle w:val="Hyperlink"/>
                </w:rPr>
                <w:t>office@americanrestroom.org</w:t>
              </w:r>
            </w:hyperlink>
          </w:p>
        </w:tc>
        <w:tc>
          <w:tcPr>
            <w:tcW w:w="1080" w:type="dxa"/>
          </w:tcPr>
          <w:p w14:paraId="546DEE10" w14:textId="77777777" w:rsidR="003B28FD" w:rsidRPr="00D72937" w:rsidRDefault="008E027E" w:rsidP="000B3550">
            <w:pPr>
              <w:jc w:val="both"/>
            </w:pPr>
            <w:hyperlink r:id="rId35" w:history="1">
              <w:r w:rsidR="003B28FD" w:rsidRPr="00D72937">
                <w:rPr>
                  <w:rStyle w:val="Hyperlink"/>
                </w:rPr>
                <w:t>List</w:t>
              </w:r>
            </w:hyperlink>
          </w:p>
        </w:tc>
      </w:tr>
      <w:tr w:rsidR="003B28FD" w14:paraId="2600EE51" w14:textId="77777777" w:rsidTr="000B3550">
        <w:tc>
          <w:tcPr>
            <w:tcW w:w="1435" w:type="dxa"/>
          </w:tcPr>
          <w:p w14:paraId="3C2E89E1" w14:textId="77777777" w:rsidR="003B28FD" w:rsidRPr="00D72937" w:rsidRDefault="008E027E" w:rsidP="000B3550">
            <w:pPr>
              <w:jc w:val="both"/>
            </w:pPr>
            <w:hyperlink r:id="rId36" w:history="1">
              <w:r w:rsidR="003B28FD" w:rsidRPr="00D72937">
                <w:rPr>
                  <w:rStyle w:val="Hyperlink"/>
                </w:rPr>
                <w:t>Universal Hub</w:t>
              </w:r>
            </w:hyperlink>
          </w:p>
        </w:tc>
        <w:tc>
          <w:tcPr>
            <w:tcW w:w="1350" w:type="dxa"/>
          </w:tcPr>
          <w:p w14:paraId="606C45DE" w14:textId="77777777" w:rsidR="003B28FD" w:rsidRPr="00D72937" w:rsidRDefault="003B28FD" w:rsidP="000B3550">
            <w:pPr>
              <w:jc w:val="both"/>
            </w:pPr>
            <w:r w:rsidRPr="00D72937">
              <w:t>Boston</w:t>
            </w:r>
          </w:p>
        </w:tc>
        <w:tc>
          <w:tcPr>
            <w:tcW w:w="1980" w:type="dxa"/>
          </w:tcPr>
          <w:p w14:paraId="34C13A47" w14:textId="77777777" w:rsidR="003B28FD" w:rsidRPr="00D72937" w:rsidRDefault="003B28FD" w:rsidP="000B3550">
            <w:pPr>
              <w:jc w:val="both"/>
            </w:pPr>
          </w:p>
        </w:tc>
        <w:tc>
          <w:tcPr>
            <w:tcW w:w="3960" w:type="dxa"/>
          </w:tcPr>
          <w:p w14:paraId="73E58D75" w14:textId="77777777" w:rsidR="003B28FD" w:rsidRPr="00D72937" w:rsidRDefault="008E027E" w:rsidP="000B3550">
            <w:pPr>
              <w:jc w:val="both"/>
            </w:pPr>
            <w:hyperlink r:id="rId37" w:history="1">
              <w:r w:rsidR="003B28FD" w:rsidRPr="00D72937">
                <w:rPr>
                  <w:rStyle w:val="Hyperlink"/>
                </w:rPr>
                <w:t>community@universalhub.com</w:t>
              </w:r>
            </w:hyperlink>
            <w:r w:rsidR="003B28FD" w:rsidRPr="00D72937">
              <w:t xml:space="preserve">  </w:t>
            </w:r>
            <w:hyperlink r:id="rId38" w:history="1">
              <w:r w:rsidR="003B28FD" w:rsidRPr="00D72937">
                <w:rPr>
                  <w:rStyle w:val="Hyperlink"/>
                </w:rPr>
                <w:t>adamg@universalhub.com</w:t>
              </w:r>
            </w:hyperlink>
            <w:r w:rsidR="003B28FD" w:rsidRPr="00D72937">
              <w:t xml:space="preserve">  </w:t>
            </w:r>
          </w:p>
        </w:tc>
        <w:tc>
          <w:tcPr>
            <w:tcW w:w="1080" w:type="dxa"/>
          </w:tcPr>
          <w:p w14:paraId="4870AF46" w14:textId="77777777" w:rsidR="003B28FD" w:rsidRPr="00D72937" w:rsidRDefault="008F0E83" w:rsidP="000B3550">
            <w:pPr>
              <w:jc w:val="both"/>
            </w:pPr>
            <w:r>
              <w:t>Excel</w:t>
            </w:r>
          </w:p>
        </w:tc>
      </w:tr>
      <w:tr w:rsidR="003B28FD" w14:paraId="0ADDCAE8" w14:textId="77777777" w:rsidTr="000B3550">
        <w:tc>
          <w:tcPr>
            <w:tcW w:w="1435" w:type="dxa"/>
          </w:tcPr>
          <w:p w14:paraId="0CC363C2" w14:textId="77777777" w:rsidR="003B28FD" w:rsidRPr="00D72937" w:rsidRDefault="008E027E" w:rsidP="000B3550">
            <w:pPr>
              <w:jc w:val="both"/>
            </w:pPr>
            <w:hyperlink r:id="rId39" w:history="1">
              <w:r w:rsidR="003B28FD" w:rsidRPr="00D72937">
                <w:rPr>
                  <w:rStyle w:val="Hyperlink"/>
                </w:rPr>
                <w:t>MBTA</w:t>
              </w:r>
            </w:hyperlink>
          </w:p>
        </w:tc>
        <w:tc>
          <w:tcPr>
            <w:tcW w:w="1350" w:type="dxa"/>
          </w:tcPr>
          <w:p w14:paraId="3ED6C425" w14:textId="77777777" w:rsidR="003B28FD" w:rsidRPr="00D72937" w:rsidRDefault="003B28FD" w:rsidP="000B3550">
            <w:pPr>
              <w:jc w:val="both"/>
            </w:pPr>
            <w:r w:rsidRPr="00D72937">
              <w:t>10 Park Plaza, Suite 3910</w:t>
            </w:r>
          </w:p>
          <w:p w14:paraId="502FA1E6" w14:textId="77777777" w:rsidR="003B28FD" w:rsidRPr="00D72937" w:rsidRDefault="003B28FD" w:rsidP="000B3550">
            <w:pPr>
              <w:jc w:val="both"/>
            </w:pPr>
            <w:r w:rsidRPr="00D72937">
              <w:t>Boston, MA 02116</w:t>
            </w:r>
          </w:p>
        </w:tc>
        <w:tc>
          <w:tcPr>
            <w:tcW w:w="1980" w:type="dxa"/>
          </w:tcPr>
          <w:p w14:paraId="4E62C1F4" w14:textId="77777777" w:rsidR="003B28FD" w:rsidRPr="00D72937" w:rsidRDefault="003B28FD" w:rsidP="000B3550">
            <w:pPr>
              <w:jc w:val="both"/>
            </w:pPr>
            <w:r w:rsidRPr="00D72937">
              <w:t>Toll Free: 1-800-392-6100</w:t>
            </w:r>
          </w:p>
          <w:p w14:paraId="3DB79FD5" w14:textId="77777777" w:rsidR="003B28FD" w:rsidRPr="00D72937" w:rsidRDefault="003B28FD" w:rsidP="000B3550">
            <w:pPr>
              <w:jc w:val="both"/>
            </w:pPr>
            <w:r w:rsidRPr="00D72937">
              <w:t>MBTA Customer Support Services (617)222-3200</w:t>
            </w:r>
          </w:p>
        </w:tc>
        <w:tc>
          <w:tcPr>
            <w:tcW w:w="3960" w:type="dxa"/>
          </w:tcPr>
          <w:p w14:paraId="487B8153" w14:textId="77777777" w:rsidR="003B28FD" w:rsidRPr="00D72937" w:rsidRDefault="003B28FD" w:rsidP="000B3550">
            <w:pPr>
              <w:jc w:val="both"/>
            </w:pPr>
            <w:r w:rsidRPr="00D72937">
              <w:t>Customer Comment Form</w:t>
            </w:r>
            <w:r w:rsidRPr="00D72937">
              <w:br/>
            </w:r>
            <w:hyperlink r:id="rId40" w:history="1">
              <w:r w:rsidRPr="00D72937">
                <w:rPr>
                  <w:rStyle w:val="Hyperlink"/>
                </w:rPr>
                <w:t>http://www.mbta.com/customer_support/feedback/</w:t>
              </w:r>
            </w:hyperlink>
            <w:r w:rsidRPr="00D72937">
              <w:t xml:space="preserve"> </w:t>
            </w:r>
          </w:p>
        </w:tc>
        <w:tc>
          <w:tcPr>
            <w:tcW w:w="1080" w:type="dxa"/>
          </w:tcPr>
          <w:p w14:paraId="451D29EA" w14:textId="47E474C3" w:rsidR="003B28FD" w:rsidRPr="00D72937" w:rsidRDefault="008F0E83" w:rsidP="000B3550">
            <w:pPr>
              <w:jc w:val="both"/>
            </w:pPr>
            <w:r>
              <w:t>PDF Statio</w:t>
            </w:r>
            <w:r w:rsidR="0070590E">
              <w:t>n</w:t>
            </w:r>
            <w:r>
              <w:t xml:space="preserve"> Maps</w:t>
            </w:r>
          </w:p>
        </w:tc>
      </w:tr>
      <w:tr w:rsidR="003B28FD" w14:paraId="3813D9FA" w14:textId="77777777" w:rsidTr="000B3550">
        <w:tc>
          <w:tcPr>
            <w:tcW w:w="1435" w:type="dxa"/>
          </w:tcPr>
          <w:p w14:paraId="79BDD209" w14:textId="77777777" w:rsidR="003B28FD" w:rsidRPr="00D72937" w:rsidRDefault="008E027E" w:rsidP="000B3550">
            <w:pPr>
              <w:jc w:val="both"/>
            </w:pPr>
            <w:hyperlink r:id="rId41" w:history="1">
              <w:r w:rsidR="003B28FD" w:rsidRPr="00D72937">
                <w:rPr>
                  <w:rStyle w:val="Hyperlink"/>
                </w:rPr>
                <w:t>MassDOT</w:t>
              </w:r>
            </w:hyperlink>
          </w:p>
        </w:tc>
        <w:tc>
          <w:tcPr>
            <w:tcW w:w="1350" w:type="dxa"/>
          </w:tcPr>
          <w:p w14:paraId="022FA679" w14:textId="77777777" w:rsidR="003B28FD" w:rsidRPr="00D72937" w:rsidRDefault="003B28FD" w:rsidP="000B3550">
            <w:pPr>
              <w:jc w:val="both"/>
            </w:pPr>
            <w:r w:rsidRPr="00D72937">
              <w:t>10 Park Plaza, Suite 4160</w:t>
            </w:r>
          </w:p>
          <w:p w14:paraId="79122587" w14:textId="77777777" w:rsidR="003B28FD" w:rsidRPr="00D72937" w:rsidRDefault="003B28FD" w:rsidP="000B3550">
            <w:pPr>
              <w:jc w:val="both"/>
            </w:pPr>
            <w:r w:rsidRPr="00D72937">
              <w:t>Boston, MA 02116</w:t>
            </w:r>
          </w:p>
        </w:tc>
        <w:tc>
          <w:tcPr>
            <w:tcW w:w="1980" w:type="dxa"/>
          </w:tcPr>
          <w:p w14:paraId="4836A761" w14:textId="77777777" w:rsidR="003B28FD" w:rsidRPr="00D72937" w:rsidRDefault="003B28FD" w:rsidP="000B3550">
            <w:pPr>
              <w:jc w:val="both"/>
            </w:pPr>
            <w:r w:rsidRPr="00D72937">
              <w:t>857-DOT-INFO (857-368-4636)</w:t>
            </w:r>
          </w:p>
        </w:tc>
        <w:tc>
          <w:tcPr>
            <w:tcW w:w="3960" w:type="dxa"/>
          </w:tcPr>
          <w:p w14:paraId="73BFFE0A" w14:textId="77777777" w:rsidR="003B28FD" w:rsidRPr="00D72937" w:rsidRDefault="008E027E" w:rsidP="000B3550">
            <w:pPr>
              <w:jc w:val="both"/>
            </w:pPr>
            <w:hyperlink r:id="rId42" w:anchor="Contact" w:history="1">
              <w:r w:rsidR="003B28FD" w:rsidRPr="00D72937">
                <w:rPr>
                  <w:rStyle w:val="Hyperlink"/>
                </w:rPr>
                <w:t>http://www.massdot.state.ma.us/ContactUs.aspx#Contact</w:t>
              </w:r>
            </w:hyperlink>
            <w:r w:rsidR="003B28FD" w:rsidRPr="00D72937">
              <w:br/>
              <w:t>MassDOT Public Records Request:</w:t>
            </w:r>
            <w:r w:rsidR="003B28FD" w:rsidRPr="00D72937">
              <w:br/>
            </w:r>
            <w:hyperlink r:id="rId43" w:history="1">
              <w:r w:rsidR="003B28FD" w:rsidRPr="00D72937">
                <w:rPr>
                  <w:rStyle w:val="Hyperlink"/>
                </w:rPr>
                <w:t>massdot.rao@state.ma.us</w:t>
              </w:r>
            </w:hyperlink>
            <w:r w:rsidR="003B28FD" w:rsidRPr="00D72937">
              <w:br/>
            </w:r>
            <w:hyperlink r:id="rId44" w:history="1">
              <w:r w:rsidR="003B28FD" w:rsidRPr="00D72937">
                <w:rPr>
                  <w:rStyle w:val="Hyperlink"/>
                </w:rPr>
                <w:t>http://www.massdot.state.ma.us/ContactUs/PublicRecordsRequests.aspx</w:t>
              </w:r>
            </w:hyperlink>
            <w:r w:rsidR="003B28FD" w:rsidRPr="00D72937">
              <w:t xml:space="preserve"> </w:t>
            </w:r>
          </w:p>
        </w:tc>
        <w:tc>
          <w:tcPr>
            <w:tcW w:w="1080" w:type="dxa"/>
          </w:tcPr>
          <w:p w14:paraId="2781C29D" w14:textId="77777777" w:rsidR="003B28FD" w:rsidRPr="00D72937" w:rsidRDefault="008E027E" w:rsidP="000B3550">
            <w:pPr>
              <w:jc w:val="both"/>
            </w:pPr>
            <w:hyperlink r:id="rId45" w:history="1">
              <w:r w:rsidR="003B28FD" w:rsidRPr="00D72937">
                <w:rPr>
                  <w:rStyle w:val="Hyperlink"/>
                </w:rPr>
                <w:t>List</w:t>
              </w:r>
            </w:hyperlink>
            <w:r w:rsidR="003B28FD" w:rsidRPr="00D72937">
              <w:t xml:space="preserve"> , </w:t>
            </w:r>
            <w:hyperlink r:id="rId46" w:history="1">
              <w:r w:rsidR="003B28FD" w:rsidRPr="00D72937">
                <w:rPr>
                  <w:rStyle w:val="Hyperlink"/>
                </w:rPr>
                <w:t>List in Map</w:t>
              </w:r>
            </w:hyperlink>
          </w:p>
        </w:tc>
      </w:tr>
      <w:tr w:rsidR="003B28FD" w14:paraId="3C4CB678" w14:textId="77777777" w:rsidTr="000B3550">
        <w:tc>
          <w:tcPr>
            <w:tcW w:w="1435" w:type="dxa"/>
          </w:tcPr>
          <w:p w14:paraId="6C9E1699" w14:textId="77777777" w:rsidR="003B28FD" w:rsidRDefault="008E027E" w:rsidP="000B3550">
            <w:pPr>
              <w:jc w:val="both"/>
            </w:pPr>
            <w:hyperlink r:id="rId47" w:history="1">
              <w:r w:rsidR="003B28FD" w:rsidRPr="00B901B1">
                <w:rPr>
                  <w:rStyle w:val="Hyperlink"/>
                </w:rPr>
                <w:t>Brookline Community Aging Network</w:t>
              </w:r>
            </w:hyperlink>
          </w:p>
        </w:tc>
        <w:tc>
          <w:tcPr>
            <w:tcW w:w="1350" w:type="dxa"/>
          </w:tcPr>
          <w:p w14:paraId="07D5D011" w14:textId="77777777" w:rsidR="003B28FD" w:rsidRDefault="003B28FD" w:rsidP="000B3550">
            <w:pPr>
              <w:jc w:val="both"/>
            </w:pPr>
            <w:r>
              <w:t>93 Winchester Street, Brookline, MA 02446</w:t>
            </w:r>
          </w:p>
        </w:tc>
        <w:tc>
          <w:tcPr>
            <w:tcW w:w="1980" w:type="dxa"/>
          </w:tcPr>
          <w:p w14:paraId="309BBF9E" w14:textId="77777777" w:rsidR="003B28FD" w:rsidRDefault="003B28FD" w:rsidP="000B3550">
            <w:pPr>
              <w:jc w:val="both"/>
            </w:pPr>
            <w:r>
              <w:t>617-730-2777</w:t>
            </w:r>
          </w:p>
        </w:tc>
        <w:tc>
          <w:tcPr>
            <w:tcW w:w="3960" w:type="dxa"/>
          </w:tcPr>
          <w:p w14:paraId="6212E704" w14:textId="77777777" w:rsidR="003B28FD" w:rsidRDefault="008E027E" w:rsidP="000B3550">
            <w:pPr>
              <w:jc w:val="both"/>
            </w:pPr>
            <w:hyperlink r:id="rId48" w:history="1">
              <w:r w:rsidR="003B28FD" w:rsidRPr="00761C5C">
                <w:rPr>
                  <w:rStyle w:val="Hyperlink"/>
                </w:rPr>
                <w:t>info@brooklinecan.org</w:t>
              </w:r>
            </w:hyperlink>
            <w:r w:rsidR="003B28FD">
              <w:t xml:space="preserve"> </w:t>
            </w:r>
          </w:p>
        </w:tc>
        <w:tc>
          <w:tcPr>
            <w:tcW w:w="1080" w:type="dxa"/>
          </w:tcPr>
          <w:p w14:paraId="0A355D66" w14:textId="77777777" w:rsidR="003B28FD" w:rsidRDefault="008E027E" w:rsidP="000B3550">
            <w:pPr>
              <w:jc w:val="both"/>
            </w:pPr>
            <w:hyperlink r:id="rId49" w:history="1">
              <w:r w:rsidR="003B28FD" w:rsidRPr="00B901B1">
                <w:rPr>
                  <w:rStyle w:val="Hyperlink"/>
                </w:rPr>
                <w:t>List</w:t>
              </w:r>
            </w:hyperlink>
            <w:r w:rsidR="003B28FD">
              <w:t xml:space="preserve">, </w:t>
            </w:r>
            <w:hyperlink r:id="rId50" w:history="1">
              <w:r w:rsidR="003B28FD" w:rsidRPr="00B901B1">
                <w:rPr>
                  <w:rStyle w:val="Hyperlink"/>
                </w:rPr>
                <w:t>PDF</w:t>
              </w:r>
            </w:hyperlink>
          </w:p>
        </w:tc>
      </w:tr>
      <w:tr w:rsidR="003B28FD" w14:paraId="4C2DF37B" w14:textId="77777777" w:rsidTr="000B3550">
        <w:tc>
          <w:tcPr>
            <w:tcW w:w="1435" w:type="dxa"/>
          </w:tcPr>
          <w:p w14:paraId="6600FE12" w14:textId="77777777" w:rsidR="003B28FD" w:rsidRDefault="008E027E" w:rsidP="000B3550">
            <w:pPr>
              <w:jc w:val="both"/>
            </w:pPr>
            <w:hyperlink r:id="rId51" w:history="1">
              <w:r w:rsidR="003B28FD" w:rsidRPr="002D3D2D">
                <w:rPr>
                  <w:rStyle w:val="Hyperlink"/>
                </w:rPr>
                <w:t>Salem Bike Route Maps</w:t>
              </w:r>
            </w:hyperlink>
          </w:p>
        </w:tc>
        <w:tc>
          <w:tcPr>
            <w:tcW w:w="1350" w:type="dxa"/>
          </w:tcPr>
          <w:p w14:paraId="4F1FE8A2" w14:textId="77777777" w:rsidR="003B28FD" w:rsidRDefault="003B28FD" w:rsidP="000B3550">
            <w:pPr>
              <w:jc w:val="both"/>
            </w:pPr>
            <w:r w:rsidRPr="008418B1">
              <w:t>Salem City Hall, 93 Washington Street, Salem, MA 01970</w:t>
            </w:r>
          </w:p>
        </w:tc>
        <w:tc>
          <w:tcPr>
            <w:tcW w:w="1980" w:type="dxa"/>
          </w:tcPr>
          <w:p w14:paraId="162C5E81" w14:textId="77777777" w:rsidR="003B28FD" w:rsidRDefault="003B28FD" w:rsidP="000B3550">
            <w:pPr>
              <w:jc w:val="both"/>
            </w:pPr>
            <w:r w:rsidRPr="008418B1">
              <w:t>978-745-9595</w:t>
            </w:r>
          </w:p>
        </w:tc>
        <w:tc>
          <w:tcPr>
            <w:tcW w:w="3960" w:type="dxa"/>
          </w:tcPr>
          <w:p w14:paraId="3F323190" w14:textId="77777777" w:rsidR="003B28FD" w:rsidRDefault="008E027E" w:rsidP="000B3550">
            <w:pPr>
              <w:jc w:val="both"/>
            </w:pPr>
            <w:hyperlink r:id="rId52" w:history="1">
              <w:r w:rsidR="003B28FD" w:rsidRPr="00761C5C">
                <w:rPr>
                  <w:rStyle w:val="Hyperlink"/>
                </w:rPr>
                <w:t>http://www.salem.com/gis-and-maps</w:t>
              </w:r>
            </w:hyperlink>
            <w:r w:rsidR="003B28FD">
              <w:br/>
            </w:r>
          </w:p>
        </w:tc>
        <w:tc>
          <w:tcPr>
            <w:tcW w:w="1080" w:type="dxa"/>
          </w:tcPr>
          <w:p w14:paraId="03A42BB8" w14:textId="77777777" w:rsidR="003B28FD" w:rsidRDefault="008E027E" w:rsidP="000B3550">
            <w:pPr>
              <w:jc w:val="both"/>
            </w:pPr>
            <w:hyperlink r:id="rId53" w:history="1">
              <w:r w:rsidR="003B28FD" w:rsidRPr="008418B1">
                <w:rPr>
                  <w:rStyle w:val="Hyperlink"/>
                </w:rPr>
                <w:t>Map</w:t>
              </w:r>
            </w:hyperlink>
          </w:p>
        </w:tc>
      </w:tr>
    </w:tbl>
    <w:p w14:paraId="19E29405" w14:textId="77777777" w:rsidR="003B28FD" w:rsidRDefault="003B28FD" w:rsidP="000B3550">
      <w:pPr>
        <w:ind w:left="0"/>
        <w:jc w:val="both"/>
      </w:pPr>
    </w:p>
    <w:p w14:paraId="24555198" w14:textId="77777777" w:rsidR="003B28FD" w:rsidRDefault="003B28FD" w:rsidP="000B3550">
      <w:pPr>
        <w:ind w:left="0"/>
        <w:jc w:val="both"/>
      </w:pPr>
    </w:p>
    <w:p w14:paraId="7827FC85" w14:textId="77777777" w:rsidR="003B28FD" w:rsidRDefault="003B28FD" w:rsidP="000B3550">
      <w:pPr>
        <w:ind w:left="0"/>
        <w:jc w:val="both"/>
      </w:pPr>
    </w:p>
    <w:p w14:paraId="310F8562" w14:textId="77777777" w:rsidR="000025A2" w:rsidRDefault="000025A2" w:rsidP="000B3550">
      <w:pPr>
        <w:ind w:left="0"/>
        <w:jc w:val="both"/>
      </w:pPr>
    </w:p>
    <w:p w14:paraId="790AF599" w14:textId="180E60D9" w:rsidR="000025A2" w:rsidRDefault="00D71475" w:rsidP="000B3550">
      <w:pPr>
        <w:pStyle w:val="Heading1"/>
        <w:ind w:left="0"/>
        <w:jc w:val="both"/>
      </w:pPr>
      <w:r>
        <w:lastRenderedPageBreak/>
        <w:t>References</w:t>
      </w:r>
    </w:p>
    <w:p w14:paraId="1B38B25E" w14:textId="77777777" w:rsidR="00FD79F5" w:rsidRPr="00FD79F5" w:rsidRDefault="00FD79F5" w:rsidP="000B3550">
      <w:pPr>
        <w:pStyle w:val="Heading2"/>
        <w:ind w:left="0"/>
        <w:jc w:val="both"/>
      </w:pPr>
      <w:r w:rsidRPr="00FD79F5">
        <w:t>Topic Research</w:t>
      </w:r>
    </w:p>
    <w:p w14:paraId="691F756C" w14:textId="6A40EEA8" w:rsidR="00FD79F5" w:rsidRDefault="00FD79F5" w:rsidP="00333A5A">
      <w:pPr>
        <w:ind w:left="0"/>
      </w:pPr>
      <w:r w:rsidRPr="00FD79F5">
        <w:t xml:space="preserve">Pharmacy Times: </w:t>
      </w:r>
      <w:hyperlink r:id="rId54" w:history="1">
        <w:r w:rsidRPr="00FD79F5">
          <w:rPr>
            <w:rStyle w:val="Hyperlink"/>
          </w:rPr>
          <w:t>http://www.pharmacytimes.com/publications/issue/2005/2005-07/2005-07-9659</w:t>
        </w:r>
      </w:hyperlink>
      <w:r w:rsidR="00333A5A">
        <w:t xml:space="preserve"> [1]</w:t>
      </w:r>
    </w:p>
    <w:p w14:paraId="23221996" w14:textId="104A925F" w:rsidR="00BD6FF3" w:rsidRDefault="00BD6FF3" w:rsidP="00333A5A">
      <w:pPr>
        <w:ind w:left="0"/>
      </w:pPr>
      <w:r w:rsidRPr="00FD79F5">
        <w:t xml:space="preserve">American Restroom Association: </w:t>
      </w:r>
      <w:hyperlink r:id="rId55" w:history="1">
        <w:r w:rsidRPr="00FD79F5">
          <w:rPr>
            <w:rStyle w:val="Hyperlink"/>
          </w:rPr>
          <w:t>http://americanrestroom.org/locate/index.htm</w:t>
        </w:r>
      </w:hyperlink>
      <w:r w:rsidR="00333A5A">
        <w:t xml:space="preserve"> [2</w:t>
      </w:r>
      <w:r>
        <w:t>]</w:t>
      </w:r>
    </w:p>
    <w:p w14:paraId="0C04790A" w14:textId="390E791E" w:rsidR="00333379" w:rsidRPr="00FD79F5" w:rsidRDefault="00333379" w:rsidP="00333A5A">
      <w:pPr>
        <w:ind w:left="0"/>
      </w:pPr>
      <w:r w:rsidRPr="00333379">
        <w:t>Overactive Bladder</w:t>
      </w:r>
      <w:r>
        <w:t xml:space="preserve">: </w:t>
      </w:r>
      <w:hyperlink r:id="rId56" w:history="1">
        <w:r w:rsidRPr="001C39FE">
          <w:rPr>
            <w:rStyle w:val="Hyperlink"/>
          </w:rPr>
          <w:t>http://www.urologyhealth.org/urologic-conditions/overactive-bladder-(oab)</w:t>
        </w:r>
      </w:hyperlink>
      <w:r w:rsidR="00333A5A">
        <w:t xml:space="preserve"> [3</w:t>
      </w:r>
      <w:r w:rsidR="000B3550">
        <w:t>]</w:t>
      </w:r>
    </w:p>
    <w:p w14:paraId="52DD62E0" w14:textId="77777777" w:rsidR="00FD79F5" w:rsidRPr="00FD79F5" w:rsidRDefault="00FD79F5" w:rsidP="00333A5A">
      <w:pPr>
        <w:ind w:left="0"/>
      </w:pPr>
      <w:r w:rsidRPr="00FD79F5">
        <w:t xml:space="preserve">Society of Urologic Nurses and Associates: </w:t>
      </w:r>
      <w:hyperlink r:id="rId57" w:history="1">
        <w:r w:rsidRPr="00FD79F5">
          <w:rPr>
            <w:rStyle w:val="Hyperlink"/>
          </w:rPr>
          <w:t>https://www.suna.org/download/journal/article31106111.pdf</w:t>
        </w:r>
      </w:hyperlink>
    </w:p>
    <w:p w14:paraId="122702AB" w14:textId="77777777" w:rsidR="00FD79F5" w:rsidRPr="00FD79F5" w:rsidRDefault="00FD79F5" w:rsidP="00333A5A">
      <w:pPr>
        <w:ind w:left="0"/>
      </w:pPr>
      <w:r w:rsidRPr="00FD79F5">
        <w:t xml:space="preserve">Occupational Safety and Health Administration: </w:t>
      </w:r>
      <w:hyperlink r:id="rId58" w:history="1">
        <w:r w:rsidRPr="00FD79F5">
          <w:rPr>
            <w:rStyle w:val="Hyperlink"/>
          </w:rPr>
          <w:t>https://www.osha.gov/Publications/OSHA3795.pdf</w:t>
        </w:r>
      </w:hyperlink>
    </w:p>
    <w:p w14:paraId="2A6F4281" w14:textId="2379F65F" w:rsidR="00BD6FF3" w:rsidRDefault="00FD79F5" w:rsidP="00333A5A">
      <w:pPr>
        <w:ind w:left="0"/>
      </w:pPr>
      <w:r w:rsidRPr="00FD79F5">
        <w:t>World Toilet Summit:</w:t>
      </w:r>
      <w:r w:rsidR="00BD6FF3">
        <w:t xml:space="preserve"> </w:t>
      </w:r>
      <w:hyperlink r:id="rId59" w:history="1">
        <w:r w:rsidR="00BD6FF3" w:rsidRPr="001C39FE">
          <w:rPr>
            <w:rStyle w:val="Hyperlink"/>
          </w:rPr>
          <w:t>http://www.phlush.org/wp-content/uploads/2009/02/americanrestroomcalltoactionpaper.pdf</w:t>
        </w:r>
      </w:hyperlink>
    </w:p>
    <w:p w14:paraId="6CCF7C87" w14:textId="39B91EAF" w:rsidR="00333A5A" w:rsidRDefault="00333A5A" w:rsidP="00333A5A">
      <w:pPr>
        <w:ind w:left="0"/>
      </w:pPr>
      <w:r w:rsidRPr="00333A5A">
        <w:t>Overactive Bladder in Middle Age Women</w:t>
      </w:r>
      <w:r>
        <w:t xml:space="preserve"> (NAFC): </w:t>
      </w:r>
      <w:hyperlink r:id="rId60" w:history="1">
        <w:r w:rsidRPr="001C39FE">
          <w:rPr>
            <w:rStyle w:val="Hyperlink"/>
          </w:rPr>
          <w:t>http://staging.nafc.org/uploads/pdf/articles/Annals%20of%20Urology%20-%20OAB%20in%20Middle%20Age%20Women%20-%20Final.pdf</w:t>
        </w:r>
      </w:hyperlink>
      <w:r>
        <w:t xml:space="preserve"> [4]</w:t>
      </w:r>
    </w:p>
    <w:p w14:paraId="33B49FB4" w14:textId="7610B024" w:rsidR="00BD6FF3" w:rsidRDefault="00BD6FF3" w:rsidP="00333A5A">
      <w:pPr>
        <w:ind w:left="0"/>
      </w:pPr>
      <w:r>
        <w:t xml:space="preserve">World Toilet Day: Top 10 nations lacking toilets: </w:t>
      </w:r>
      <w:hyperlink r:id="rId61" w:history="1">
        <w:r w:rsidRPr="001C39FE">
          <w:rPr>
            <w:rStyle w:val="Hyperlink"/>
          </w:rPr>
          <w:t>http://www.csmonitor.com/World/Global-Issues/2010/1119/World-Toilet-Day-Top-10-nations-lacking-toilets/Niger-12-million</w:t>
        </w:r>
      </w:hyperlink>
      <w:r>
        <w:t xml:space="preserve"> </w:t>
      </w:r>
      <w:r w:rsidR="00333A5A">
        <w:t>[5</w:t>
      </w:r>
      <w:r>
        <w:t>]</w:t>
      </w:r>
    </w:p>
    <w:p w14:paraId="3DD79AE4" w14:textId="08A9842E" w:rsidR="00D17913" w:rsidRDefault="00536F97" w:rsidP="00333A5A">
      <w:pPr>
        <w:ind w:left="0"/>
      </w:pPr>
      <w:r w:rsidRPr="00536F97">
        <w:t xml:space="preserve">National Association For Continence </w:t>
      </w:r>
      <w:r>
        <w:t xml:space="preserve">Survey: </w:t>
      </w:r>
      <w:hyperlink r:id="rId62" w:history="1">
        <w:r w:rsidRPr="001C39FE">
          <w:rPr>
            <w:rStyle w:val="Hyperlink"/>
          </w:rPr>
          <w:t>http://www.prnewswire.com/news-releases/nationwide-survey-conducted-for-national-association-for-continence-shows-americans-divided--bathroom-seen-as-both-comforting-and-confining-82335547.html</w:t>
        </w:r>
      </w:hyperlink>
      <w:r>
        <w:t xml:space="preserve"> [6]</w:t>
      </w:r>
    </w:p>
    <w:p w14:paraId="4DE2A813" w14:textId="1AA58CEC" w:rsidR="006D3494" w:rsidRDefault="006D3494" w:rsidP="00333A5A">
      <w:pPr>
        <w:ind w:left="0"/>
      </w:pPr>
      <w:r>
        <w:t>T</w:t>
      </w:r>
      <w:r w:rsidRPr="00333379">
        <w:t>ransgender policies across t</w:t>
      </w:r>
      <w:r>
        <w:t xml:space="preserve">he country: </w:t>
      </w:r>
      <w:hyperlink r:id="rId63" w:history="1">
        <w:r w:rsidRPr="001C39FE">
          <w:rPr>
            <w:rStyle w:val="Hyperlink"/>
          </w:rPr>
          <w:t>http://www.cnn.com/2016/04/27/health/transgender-laws-policies/</w:t>
        </w:r>
      </w:hyperlink>
      <w:r>
        <w:t xml:space="preserve"> [7]</w:t>
      </w:r>
    </w:p>
    <w:p w14:paraId="35BB8A0D" w14:textId="39AA417D" w:rsidR="006D3494" w:rsidRDefault="006D3494" w:rsidP="00333A5A">
      <w:pPr>
        <w:ind w:left="0"/>
      </w:pPr>
      <w:r w:rsidRPr="00FD79F5">
        <w:t xml:space="preserve">New York Times on Transgender Access to Restrooms: </w:t>
      </w:r>
      <w:hyperlink r:id="rId64" w:history="1">
        <w:r w:rsidRPr="00FD79F5">
          <w:rPr>
            <w:rStyle w:val="Hyperlink"/>
          </w:rPr>
          <w:t>http://www.nytimes.com/2016/05/13/us/politics/obama-administration-to-issue-decree-on-transgender-access-to-school-restrooms.html?_</w:t>
        </w:r>
      </w:hyperlink>
      <w:hyperlink r:id="rId65" w:history="1">
        <w:r w:rsidRPr="00FD79F5">
          <w:rPr>
            <w:rStyle w:val="Hyperlink"/>
          </w:rPr>
          <w:t>r=0</w:t>
        </w:r>
      </w:hyperlink>
      <w:r>
        <w:t xml:space="preserve"> [7.1]</w:t>
      </w:r>
    </w:p>
    <w:p w14:paraId="0E7926DD" w14:textId="10A091DA" w:rsidR="00333379" w:rsidRDefault="00333379" w:rsidP="00333A5A">
      <w:pPr>
        <w:ind w:left="0"/>
      </w:pPr>
      <w:r>
        <w:t xml:space="preserve">Restroom Bill in North Carolina/CNN: </w:t>
      </w:r>
      <w:hyperlink r:id="rId66" w:history="1">
        <w:r w:rsidRPr="001C39FE">
          <w:rPr>
            <w:rStyle w:val="Hyperlink"/>
          </w:rPr>
          <w:t>http://www.cnn.com/2016/05/09/politics/north-carolina-hb2-justice-department-deadline/</w:t>
        </w:r>
      </w:hyperlink>
    </w:p>
    <w:p w14:paraId="398F3DD7" w14:textId="77777777" w:rsidR="00333379" w:rsidRPr="00FD79F5" w:rsidRDefault="00333379" w:rsidP="00333A5A">
      <w:pPr>
        <w:ind w:left="0"/>
      </w:pPr>
    </w:p>
    <w:p w14:paraId="1D35A6DC" w14:textId="77777777" w:rsidR="00FD79F5" w:rsidRPr="00FD79F5" w:rsidRDefault="00FD79F5" w:rsidP="00333A5A">
      <w:pPr>
        <w:pStyle w:val="Heading2"/>
        <w:ind w:left="0"/>
      </w:pPr>
      <w:r w:rsidRPr="00FD79F5">
        <w:t>Mapping Data</w:t>
      </w:r>
    </w:p>
    <w:p w14:paraId="2E4EF6ED" w14:textId="77777777" w:rsidR="00FD79F5" w:rsidRPr="00FD79F5" w:rsidRDefault="00FD79F5" w:rsidP="00333A5A">
      <w:pPr>
        <w:ind w:left="0"/>
      </w:pPr>
      <w:r w:rsidRPr="00FD79F5">
        <w:t xml:space="preserve">Universal Hub: </w:t>
      </w:r>
      <w:hyperlink r:id="rId67" w:history="1">
        <w:r w:rsidRPr="00FD79F5">
          <w:rPr>
            <w:rStyle w:val="Hyperlink"/>
          </w:rPr>
          <w:t>http://www.universalhub.com/restrooms</w:t>
        </w:r>
      </w:hyperlink>
    </w:p>
    <w:p w14:paraId="2663B3FF" w14:textId="77777777" w:rsidR="00FD79F5" w:rsidRPr="00FD79F5" w:rsidRDefault="00FD79F5" w:rsidP="00333A5A">
      <w:pPr>
        <w:ind w:left="0"/>
      </w:pPr>
      <w:r w:rsidRPr="00FD79F5">
        <w:t xml:space="preserve">Massachusetts Department of Transportation (MassDOT): </w:t>
      </w:r>
      <w:hyperlink r:id="rId68" w:history="1">
        <w:r w:rsidRPr="00FD79F5">
          <w:rPr>
            <w:rStyle w:val="Hyperlink"/>
          </w:rPr>
          <w:t>https://www.massdot.state.ma.us/planning/Main/MapsDataandReports/Data/GISData/RestAreas.aspx</w:t>
        </w:r>
      </w:hyperlink>
    </w:p>
    <w:p w14:paraId="59FD0591" w14:textId="77777777" w:rsidR="00FD79F5" w:rsidRPr="00FD79F5" w:rsidRDefault="00FD79F5" w:rsidP="00333A5A">
      <w:pPr>
        <w:ind w:left="0"/>
      </w:pPr>
      <w:r w:rsidRPr="00FD79F5">
        <w:t xml:space="preserve">POI Factory: </w:t>
      </w:r>
      <w:hyperlink r:id="rId69" w:history="1">
        <w:r w:rsidRPr="00FD79F5">
          <w:rPr>
            <w:rStyle w:val="Hyperlink"/>
          </w:rPr>
          <w:t>http://www.poi-factory.com/</w:t>
        </w:r>
      </w:hyperlink>
    </w:p>
    <w:p w14:paraId="5ACB73E6" w14:textId="77777777" w:rsidR="00FD79F5" w:rsidRPr="00FD79F5" w:rsidRDefault="008E027E" w:rsidP="00333A5A">
      <w:pPr>
        <w:ind w:left="0"/>
      </w:pPr>
      <w:hyperlink r:id="rId70" w:history="1">
        <w:r w:rsidR="00FD79F5" w:rsidRPr="007321CF">
          <w:t xml:space="preserve">U.S. Department of the </w:t>
        </w:r>
      </w:hyperlink>
      <w:hyperlink r:id="rId71" w:history="1">
        <w:r w:rsidR="00FD79F5" w:rsidRPr="007321CF">
          <w:t>Interior</w:t>
        </w:r>
      </w:hyperlink>
      <w:r w:rsidR="00FD79F5" w:rsidRPr="007321CF">
        <w:t>,  </w:t>
      </w:r>
      <w:hyperlink r:id="rId72" w:history="1">
        <w:r w:rsidR="00FD79F5" w:rsidRPr="007321CF">
          <w:t xml:space="preserve">U.S. Geological </w:t>
        </w:r>
      </w:hyperlink>
      <w:hyperlink r:id="rId73" w:history="1">
        <w:r w:rsidR="00FD79F5" w:rsidRPr="007321CF">
          <w:t>Survey</w:t>
        </w:r>
      </w:hyperlink>
      <w:r w:rsidR="00FD79F5" w:rsidRPr="007321CF">
        <w:t>:</w:t>
      </w:r>
      <w:r w:rsidR="00FD79F5" w:rsidRPr="00FD79F5">
        <w:t xml:space="preserve"> </w:t>
      </w:r>
      <w:hyperlink r:id="rId74" w:history="1">
        <w:r w:rsidR="00FD79F5" w:rsidRPr="00FD79F5">
          <w:rPr>
            <w:rStyle w:val="Hyperlink"/>
          </w:rPr>
          <w:t>http://viewer.nationalmap.gov/launch</w:t>
        </w:r>
      </w:hyperlink>
      <w:hyperlink r:id="rId75" w:history="1">
        <w:r w:rsidR="00FD79F5" w:rsidRPr="00FD79F5">
          <w:rPr>
            <w:rStyle w:val="Hyperlink"/>
          </w:rPr>
          <w:t>/</w:t>
        </w:r>
      </w:hyperlink>
      <w:r w:rsidR="00FD79F5" w:rsidRPr="00FD79F5">
        <w:t xml:space="preserve"> </w:t>
      </w:r>
    </w:p>
    <w:p w14:paraId="4A2A31CB" w14:textId="77777777" w:rsidR="00FD79F5" w:rsidRPr="00FD79F5" w:rsidRDefault="00FD79F5" w:rsidP="00333A5A">
      <w:pPr>
        <w:ind w:left="0"/>
      </w:pPr>
      <w:r w:rsidRPr="00FD79F5">
        <w:t xml:space="preserve">Brookline Community Aging Network: </w:t>
      </w:r>
      <w:hyperlink r:id="rId76" w:history="1">
        <w:r w:rsidRPr="00FD79F5">
          <w:rPr>
            <w:rStyle w:val="Hyperlink"/>
          </w:rPr>
          <w:t>http://brooklinecan.org/restrooms.html</w:t>
        </w:r>
      </w:hyperlink>
    </w:p>
    <w:p w14:paraId="4FC52085" w14:textId="77777777" w:rsidR="00FD79F5" w:rsidRPr="00FD79F5" w:rsidRDefault="00FD79F5" w:rsidP="00333A5A">
      <w:pPr>
        <w:ind w:left="0"/>
      </w:pPr>
      <w:r w:rsidRPr="00FD79F5">
        <w:t xml:space="preserve">US Rest Areas: </w:t>
      </w:r>
      <w:hyperlink r:id="rId77" w:history="1">
        <w:r w:rsidRPr="00FD79F5">
          <w:rPr>
            <w:rStyle w:val="Hyperlink"/>
          </w:rPr>
          <w:t>http://restareas.appspot.com/</w:t>
        </w:r>
      </w:hyperlink>
    </w:p>
    <w:p w14:paraId="615BD24F" w14:textId="77777777" w:rsidR="00FD79F5" w:rsidRPr="00FD79F5" w:rsidRDefault="00FD79F5" w:rsidP="00333A5A">
      <w:pPr>
        <w:ind w:left="0"/>
      </w:pPr>
      <w:r w:rsidRPr="00FD79F5">
        <w:t xml:space="preserve">Mass GIS: </w:t>
      </w:r>
      <w:hyperlink r:id="rId78" w:history="1">
        <w:r w:rsidRPr="00FD79F5">
          <w:rPr>
            <w:rStyle w:val="Hyperlink"/>
          </w:rPr>
          <w:t>http://www.mass.gov/anf/research-and-tech/it-serv-and-support/application-serv/office-of-geographic-information-massgis/</w:t>
        </w:r>
      </w:hyperlink>
    </w:p>
    <w:p w14:paraId="03507EB6" w14:textId="77777777" w:rsidR="00EB33A6" w:rsidRDefault="00EB33A6" w:rsidP="000B3550">
      <w:pPr>
        <w:ind w:left="0"/>
        <w:jc w:val="both"/>
      </w:pPr>
    </w:p>
    <w:sectPr w:rsidR="00EB33A6" w:rsidSect="004E7E2A">
      <w:headerReference w:type="default" r:id="rId79"/>
      <w:footerReference w:type="default" r:id="rId80"/>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82D9EE" w14:textId="77777777" w:rsidR="008E027E" w:rsidRDefault="008E027E">
      <w:r>
        <w:separator/>
      </w:r>
    </w:p>
    <w:p w14:paraId="05EF4A78" w14:textId="77777777" w:rsidR="008E027E" w:rsidRDefault="008E027E"/>
  </w:endnote>
  <w:endnote w:type="continuationSeparator" w:id="0">
    <w:p w14:paraId="0AAC9CFC" w14:textId="77777777" w:rsidR="008E027E" w:rsidRDefault="008E027E">
      <w:r>
        <w:continuationSeparator/>
      </w:r>
    </w:p>
    <w:p w14:paraId="1B0F19F5" w14:textId="77777777" w:rsidR="008E027E" w:rsidRDefault="008E02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tblPr>
    <w:tblGrid>
      <w:gridCol w:w="1512"/>
      <w:gridCol w:w="7056"/>
      <w:gridCol w:w="1512"/>
    </w:tblGrid>
    <w:tr w:rsidR="0071655F" w14:paraId="3DD4D41C" w14:textId="77777777">
      <w:tc>
        <w:tcPr>
          <w:tcW w:w="750" w:type="pct"/>
        </w:tcPr>
        <w:p w14:paraId="2CA3C31A" w14:textId="77777777" w:rsidR="0071655F" w:rsidRDefault="0071655F">
          <w:pPr>
            <w:pStyle w:val="Footer"/>
          </w:pPr>
        </w:p>
      </w:tc>
      <w:sdt>
        <w:sdtPr>
          <w:alias w:val="Title"/>
          <w:tag w:val=""/>
          <w:id w:val="1374816167"/>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14:paraId="218092EA" w14:textId="77777777" w:rsidR="0071655F" w:rsidRDefault="0071655F">
              <w:pPr>
                <w:pStyle w:val="Footer"/>
                <w:jc w:val="center"/>
              </w:pPr>
              <w:r>
                <w:t>Mapping Public restrooms in the U.S.</w:t>
              </w:r>
            </w:p>
          </w:tc>
        </w:sdtContent>
      </w:sdt>
      <w:tc>
        <w:tcPr>
          <w:tcW w:w="750" w:type="pct"/>
        </w:tcPr>
        <w:p w14:paraId="5C90E602" w14:textId="77777777" w:rsidR="0071655F" w:rsidRDefault="0071655F">
          <w:pPr>
            <w:pStyle w:val="Footer"/>
            <w:jc w:val="right"/>
          </w:pPr>
          <w:r>
            <w:fldChar w:fldCharType="begin"/>
          </w:r>
          <w:r>
            <w:instrText xml:space="preserve"> PAGE  \* Arabic </w:instrText>
          </w:r>
          <w:r>
            <w:fldChar w:fldCharType="separate"/>
          </w:r>
          <w:r w:rsidR="004718AC">
            <w:rPr>
              <w:noProof/>
            </w:rPr>
            <w:t>6</w:t>
          </w:r>
          <w:r>
            <w:fldChar w:fldCharType="end"/>
          </w:r>
        </w:p>
      </w:tc>
    </w:tr>
  </w:tbl>
  <w:p w14:paraId="28DA19E7" w14:textId="77777777" w:rsidR="0071655F" w:rsidRDefault="007165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75C36" w14:textId="77777777" w:rsidR="008E027E" w:rsidRDefault="008E027E">
      <w:r>
        <w:separator/>
      </w:r>
    </w:p>
    <w:p w14:paraId="7EB95C8E" w14:textId="77777777" w:rsidR="008E027E" w:rsidRDefault="008E027E"/>
  </w:footnote>
  <w:footnote w:type="continuationSeparator" w:id="0">
    <w:p w14:paraId="0ACED06D" w14:textId="77777777" w:rsidR="008E027E" w:rsidRDefault="008E027E">
      <w:r>
        <w:continuationSeparator/>
      </w:r>
    </w:p>
    <w:p w14:paraId="3B1E90C2" w14:textId="77777777" w:rsidR="008E027E" w:rsidRDefault="008E027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5B45C" w14:textId="30DF0B28" w:rsidR="0071655F" w:rsidRDefault="0071655F">
    <w:pPr>
      <w:pStyle w:val="Header"/>
    </w:pPr>
    <w:r>
      <w:t>Biswaraj Kar</w:t>
    </w:r>
  </w:p>
  <w:p w14:paraId="6F879D2F" w14:textId="40A5F704" w:rsidR="00860613" w:rsidRDefault="00860613">
    <w:pPr>
      <w:pStyle w:val="Header"/>
    </w:pPr>
    <w:r>
      <w:t>biswarajkar@ccs.neu.edu</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94E2F34"/>
    <w:multiLevelType w:val="hybridMultilevel"/>
    <w:tmpl w:val="408E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7C063D"/>
    <w:multiLevelType w:val="hybridMultilevel"/>
    <w:tmpl w:val="F806A19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nsid w:val="15C9759F"/>
    <w:multiLevelType w:val="hybridMultilevel"/>
    <w:tmpl w:val="68BEBF16"/>
    <w:lvl w:ilvl="0" w:tplc="65A61A1C">
      <w:start w:val="1"/>
      <w:numFmt w:val="bullet"/>
      <w:lvlText w:val="•"/>
      <w:lvlJc w:val="left"/>
      <w:pPr>
        <w:tabs>
          <w:tab w:val="num" w:pos="720"/>
        </w:tabs>
        <w:ind w:left="720" w:hanging="360"/>
      </w:pPr>
      <w:rPr>
        <w:rFonts w:ascii="Arial" w:hAnsi="Arial" w:hint="default"/>
      </w:rPr>
    </w:lvl>
    <w:lvl w:ilvl="1" w:tplc="0A2EDB66">
      <w:numFmt w:val="bullet"/>
      <w:lvlText w:val="•"/>
      <w:lvlJc w:val="left"/>
      <w:pPr>
        <w:tabs>
          <w:tab w:val="num" w:pos="1440"/>
        </w:tabs>
        <w:ind w:left="1440" w:hanging="360"/>
      </w:pPr>
      <w:rPr>
        <w:rFonts w:ascii="Arial" w:hAnsi="Arial" w:hint="default"/>
      </w:rPr>
    </w:lvl>
    <w:lvl w:ilvl="2" w:tplc="5A9A2BBA" w:tentative="1">
      <w:start w:val="1"/>
      <w:numFmt w:val="bullet"/>
      <w:lvlText w:val="•"/>
      <w:lvlJc w:val="left"/>
      <w:pPr>
        <w:tabs>
          <w:tab w:val="num" w:pos="2160"/>
        </w:tabs>
        <w:ind w:left="2160" w:hanging="360"/>
      </w:pPr>
      <w:rPr>
        <w:rFonts w:ascii="Arial" w:hAnsi="Arial" w:hint="default"/>
      </w:rPr>
    </w:lvl>
    <w:lvl w:ilvl="3" w:tplc="CBD06152" w:tentative="1">
      <w:start w:val="1"/>
      <w:numFmt w:val="bullet"/>
      <w:lvlText w:val="•"/>
      <w:lvlJc w:val="left"/>
      <w:pPr>
        <w:tabs>
          <w:tab w:val="num" w:pos="2880"/>
        </w:tabs>
        <w:ind w:left="2880" w:hanging="360"/>
      </w:pPr>
      <w:rPr>
        <w:rFonts w:ascii="Arial" w:hAnsi="Arial" w:hint="default"/>
      </w:rPr>
    </w:lvl>
    <w:lvl w:ilvl="4" w:tplc="00CC14C6" w:tentative="1">
      <w:start w:val="1"/>
      <w:numFmt w:val="bullet"/>
      <w:lvlText w:val="•"/>
      <w:lvlJc w:val="left"/>
      <w:pPr>
        <w:tabs>
          <w:tab w:val="num" w:pos="3600"/>
        </w:tabs>
        <w:ind w:left="3600" w:hanging="360"/>
      </w:pPr>
      <w:rPr>
        <w:rFonts w:ascii="Arial" w:hAnsi="Arial" w:hint="default"/>
      </w:rPr>
    </w:lvl>
    <w:lvl w:ilvl="5" w:tplc="45CE7DB2" w:tentative="1">
      <w:start w:val="1"/>
      <w:numFmt w:val="bullet"/>
      <w:lvlText w:val="•"/>
      <w:lvlJc w:val="left"/>
      <w:pPr>
        <w:tabs>
          <w:tab w:val="num" w:pos="4320"/>
        </w:tabs>
        <w:ind w:left="4320" w:hanging="360"/>
      </w:pPr>
      <w:rPr>
        <w:rFonts w:ascii="Arial" w:hAnsi="Arial" w:hint="default"/>
      </w:rPr>
    </w:lvl>
    <w:lvl w:ilvl="6" w:tplc="813AF984" w:tentative="1">
      <w:start w:val="1"/>
      <w:numFmt w:val="bullet"/>
      <w:lvlText w:val="•"/>
      <w:lvlJc w:val="left"/>
      <w:pPr>
        <w:tabs>
          <w:tab w:val="num" w:pos="5040"/>
        </w:tabs>
        <w:ind w:left="5040" w:hanging="360"/>
      </w:pPr>
      <w:rPr>
        <w:rFonts w:ascii="Arial" w:hAnsi="Arial" w:hint="default"/>
      </w:rPr>
    </w:lvl>
    <w:lvl w:ilvl="7" w:tplc="F87EADB0" w:tentative="1">
      <w:start w:val="1"/>
      <w:numFmt w:val="bullet"/>
      <w:lvlText w:val="•"/>
      <w:lvlJc w:val="left"/>
      <w:pPr>
        <w:tabs>
          <w:tab w:val="num" w:pos="5760"/>
        </w:tabs>
        <w:ind w:left="5760" w:hanging="360"/>
      </w:pPr>
      <w:rPr>
        <w:rFonts w:ascii="Arial" w:hAnsi="Arial" w:hint="default"/>
      </w:rPr>
    </w:lvl>
    <w:lvl w:ilvl="8" w:tplc="BE4611EA" w:tentative="1">
      <w:start w:val="1"/>
      <w:numFmt w:val="bullet"/>
      <w:lvlText w:val="•"/>
      <w:lvlJc w:val="left"/>
      <w:pPr>
        <w:tabs>
          <w:tab w:val="num" w:pos="6480"/>
        </w:tabs>
        <w:ind w:left="6480" w:hanging="360"/>
      </w:pPr>
      <w:rPr>
        <w:rFonts w:ascii="Arial" w:hAnsi="Arial" w:hint="default"/>
      </w:rPr>
    </w:lvl>
  </w:abstractNum>
  <w:abstractNum w:abstractNumId="4">
    <w:nsid w:val="1A876DDC"/>
    <w:multiLevelType w:val="hybridMultilevel"/>
    <w:tmpl w:val="DCC86D5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A63E9F"/>
    <w:multiLevelType w:val="hybridMultilevel"/>
    <w:tmpl w:val="3C3EA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D0622"/>
    <w:multiLevelType w:val="hybridMultilevel"/>
    <w:tmpl w:val="06D0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065E86"/>
    <w:multiLevelType w:val="hybridMultilevel"/>
    <w:tmpl w:val="295C0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3676D2"/>
    <w:multiLevelType w:val="hybridMultilevel"/>
    <w:tmpl w:val="8FE24818"/>
    <w:lvl w:ilvl="0" w:tplc="0409000F">
      <w:start w:val="1"/>
      <w:numFmt w:val="decimal"/>
      <w:lvlText w:val="%1."/>
      <w:lvlJc w:val="left"/>
      <w:pPr>
        <w:ind w:left="792" w:hanging="360"/>
      </w:p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nsid w:val="415808F5"/>
    <w:multiLevelType w:val="hybridMultilevel"/>
    <w:tmpl w:val="AA4EDC4E"/>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nsid w:val="5D20642A"/>
    <w:multiLevelType w:val="hybridMultilevel"/>
    <w:tmpl w:val="E3001ADA"/>
    <w:lvl w:ilvl="0" w:tplc="878C816C">
      <w:start w:val="1"/>
      <w:numFmt w:val="bullet"/>
      <w:lvlText w:val="•"/>
      <w:lvlJc w:val="left"/>
      <w:pPr>
        <w:tabs>
          <w:tab w:val="num" w:pos="720"/>
        </w:tabs>
        <w:ind w:left="720" w:hanging="360"/>
      </w:pPr>
      <w:rPr>
        <w:rFonts w:ascii="Arial" w:hAnsi="Arial" w:hint="default"/>
      </w:rPr>
    </w:lvl>
    <w:lvl w:ilvl="1" w:tplc="A96871B2">
      <w:numFmt w:val="bullet"/>
      <w:lvlText w:val="•"/>
      <w:lvlJc w:val="left"/>
      <w:pPr>
        <w:tabs>
          <w:tab w:val="num" w:pos="1440"/>
        </w:tabs>
        <w:ind w:left="1440" w:hanging="360"/>
      </w:pPr>
      <w:rPr>
        <w:rFonts w:ascii="Arial" w:hAnsi="Arial" w:hint="default"/>
      </w:rPr>
    </w:lvl>
    <w:lvl w:ilvl="2" w:tplc="1DB06010" w:tentative="1">
      <w:start w:val="1"/>
      <w:numFmt w:val="bullet"/>
      <w:lvlText w:val="•"/>
      <w:lvlJc w:val="left"/>
      <w:pPr>
        <w:tabs>
          <w:tab w:val="num" w:pos="2160"/>
        </w:tabs>
        <w:ind w:left="2160" w:hanging="360"/>
      </w:pPr>
      <w:rPr>
        <w:rFonts w:ascii="Arial" w:hAnsi="Arial" w:hint="default"/>
      </w:rPr>
    </w:lvl>
    <w:lvl w:ilvl="3" w:tplc="C8980958" w:tentative="1">
      <w:start w:val="1"/>
      <w:numFmt w:val="bullet"/>
      <w:lvlText w:val="•"/>
      <w:lvlJc w:val="left"/>
      <w:pPr>
        <w:tabs>
          <w:tab w:val="num" w:pos="2880"/>
        </w:tabs>
        <w:ind w:left="2880" w:hanging="360"/>
      </w:pPr>
      <w:rPr>
        <w:rFonts w:ascii="Arial" w:hAnsi="Arial" w:hint="default"/>
      </w:rPr>
    </w:lvl>
    <w:lvl w:ilvl="4" w:tplc="E2346DCE" w:tentative="1">
      <w:start w:val="1"/>
      <w:numFmt w:val="bullet"/>
      <w:lvlText w:val="•"/>
      <w:lvlJc w:val="left"/>
      <w:pPr>
        <w:tabs>
          <w:tab w:val="num" w:pos="3600"/>
        </w:tabs>
        <w:ind w:left="3600" w:hanging="360"/>
      </w:pPr>
      <w:rPr>
        <w:rFonts w:ascii="Arial" w:hAnsi="Arial" w:hint="default"/>
      </w:rPr>
    </w:lvl>
    <w:lvl w:ilvl="5" w:tplc="063C8482" w:tentative="1">
      <w:start w:val="1"/>
      <w:numFmt w:val="bullet"/>
      <w:lvlText w:val="•"/>
      <w:lvlJc w:val="left"/>
      <w:pPr>
        <w:tabs>
          <w:tab w:val="num" w:pos="4320"/>
        </w:tabs>
        <w:ind w:left="4320" w:hanging="360"/>
      </w:pPr>
      <w:rPr>
        <w:rFonts w:ascii="Arial" w:hAnsi="Arial" w:hint="default"/>
      </w:rPr>
    </w:lvl>
    <w:lvl w:ilvl="6" w:tplc="FC68D422" w:tentative="1">
      <w:start w:val="1"/>
      <w:numFmt w:val="bullet"/>
      <w:lvlText w:val="•"/>
      <w:lvlJc w:val="left"/>
      <w:pPr>
        <w:tabs>
          <w:tab w:val="num" w:pos="5040"/>
        </w:tabs>
        <w:ind w:left="5040" w:hanging="360"/>
      </w:pPr>
      <w:rPr>
        <w:rFonts w:ascii="Arial" w:hAnsi="Arial" w:hint="default"/>
      </w:rPr>
    </w:lvl>
    <w:lvl w:ilvl="7" w:tplc="AF92E6A8" w:tentative="1">
      <w:start w:val="1"/>
      <w:numFmt w:val="bullet"/>
      <w:lvlText w:val="•"/>
      <w:lvlJc w:val="left"/>
      <w:pPr>
        <w:tabs>
          <w:tab w:val="num" w:pos="5760"/>
        </w:tabs>
        <w:ind w:left="5760" w:hanging="360"/>
      </w:pPr>
      <w:rPr>
        <w:rFonts w:ascii="Arial" w:hAnsi="Arial" w:hint="default"/>
      </w:rPr>
    </w:lvl>
    <w:lvl w:ilvl="8" w:tplc="468A8C4A" w:tentative="1">
      <w:start w:val="1"/>
      <w:numFmt w:val="bullet"/>
      <w:lvlText w:val="•"/>
      <w:lvlJc w:val="left"/>
      <w:pPr>
        <w:tabs>
          <w:tab w:val="num" w:pos="6480"/>
        </w:tabs>
        <w:ind w:left="6480" w:hanging="360"/>
      </w:pPr>
      <w:rPr>
        <w:rFonts w:ascii="Arial" w:hAnsi="Arial" w:hint="default"/>
      </w:rPr>
    </w:lvl>
  </w:abstractNum>
  <w:abstractNum w:abstractNumId="12">
    <w:nsid w:val="674805EB"/>
    <w:multiLevelType w:val="hybridMultilevel"/>
    <w:tmpl w:val="50565680"/>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nsid w:val="70E5590E"/>
    <w:multiLevelType w:val="hybridMultilevel"/>
    <w:tmpl w:val="7EB2128E"/>
    <w:lvl w:ilvl="0" w:tplc="4A6EE35E">
      <w:start w:val="1"/>
      <w:numFmt w:val="bullet"/>
      <w:lvlText w:val="•"/>
      <w:lvlJc w:val="left"/>
      <w:pPr>
        <w:tabs>
          <w:tab w:val="num" w:pos="720"/>
        </w:tabs>
        <w:ind w:left="720" w:hanging="360"/>
      </w:pPr>
      <w:rPr>
        <w:rFonts w:ascii="Arial" w:hAnsi="Arial" w:hint="default"/>
      </w:rPr>
    </w:lvl>
    <w:lvl w:ilvl="1" w:tplc="2EB67E50" w:tentative="1">
      <w:start w:val="1"/>
      <w:numFmt w:val="bullet"/>
      <w:lvlText w:val="•"/>
      <w:lvlJc w:val="left"/>
      <w:pPr>
        <w:tabs>
          <w:tab w:val="num" w:pos="1440"/>
        </w:tabs>
        <w:ind w:left="1440" w:hanging="360"/>
      </w:pPr>
      <w:rPr>
        <w:rFonts w:ascii="Arial" w:hAnsi="Arial" w:hint="default"/>
      </w:rPr>
    </w:lvl>
    <w:lvl w:ilvl="2" w:tplc="5FA2555C" w:tentative="1">
      <w:start w:val="1"/>
      <w:numFmt w:val="bullet"/>
      <w:lvlText w:val="•"/>
      <w:lvlJc w:val="left"/>
      <w:pPr>
        <w:tabs>
          <w:tab w:val="num" w:pos="2160"/>
        </w:tabs>
        <w:ind w:left="2160" w:hanging="360"/>
      </w:pPr>
      <w:rPr>
        <w:rFonts w:ascii="Arial" w:hAnsi="Arial" w:hint="default"/>
      </w:rPr>
    </w:lvl>
    <w:lvl w:ilvl="3" w:tplc="39AAA072" w:tentative="1">
      <w:start w:val="1"/>
      <w:numFmt w:val="bullet"/>
      <w:lvlText w:val="•"/>
      <w:lvlJc w:val="left"/>
      <w:pPr>
        <w:tabs>
          <w:tab w:val="num" w:pos="2880"/>
        </w:tabs>
        <w:ind w:left="2880" w:hanging="360"/>
      </w:pPr>
      <w:rPr>
        <w:rFonts w:ascii="Arial" w:hAnsi="Arial" w:hint="default"/>
      </w:rPr>
    </w:lvl>
    <w:lvl w:ilvl="4" w:tplc="BB5C46C6" w:tentative="1">
      <w:start w:val="1"/>
      <w:numFmt w:val="bullet"/>
      <w:lvlText w:val="•"/>
      <w:lvlJc w:val="left"/>
      <w:pPr>
        <w:tabs>
          <w:tab w:val="num" w:pos="3600"/>
        </w:tabs>
        <w:ind w:left="3600" w:hanging="360"/>
      </w:pPr>
      <w:rPr>
        <w:rFonts w:ascii="Arial" w:hAnsi="Arial" w:hint="default"/>
      </w:rPr>
    </w:lvl>
    <w:lvl w:ilvl="5" w:tplc="A2EA79BA" w:tentative="1">
      <w:start w:val="1"/>
      <w:numFmt w:val="bullet"/>
      <w:lvlText w:val="•"/>
      <w:lvlJc w:val="left"/>
      <w:pPr>
        <w:tabs>
          <w:tab w:val="num" w:pos="4320"/>
        </w:tabs>
        <w:ind w:left="4320" w:hanging="360"/>
      </w:pPr>
      <w:rPr>
        <w:rFonts w:ascii="Arial" w:hAnsi="Arial" w:hint="default"/>
      </w:rPr>
    </w:lvl>
    <w:lvl w:ilvl="6" w:tplc="76D68308" w:tentative="1">
      <w:start w:val="1"/>
      <w:numFmt w:val="bullet"/>
      <w:lvlText w:val="•"/>
      <w:lvlJc w:val="left"/>
      <w:pPr>
        <w:tabs>
          <w:tab w:val="num" w:pos="5040"/>
        </w:tabs>
        <w:ind w:left="5040" w:hanging="360"/>
      </w:pPr>
      <w:rPr>
        <w:rFonts w:ascii="Arial" w:hAnsi="Arial" w:hint="default"/>
      </w:rPr>
    </w:lvl>
    <w:lvl w:ilvl="7" w:tplc="3880DCCE" w:tentative="1">
      <w:start w:val="1"/>
      <w:numFmt w:val="bullet"/>
      <w:lvlText w:val="•"/>
      <w:lvlJc w:val="left"/>
      <w:pPr>
        <w:tabs>
          <w:tab w:val="num" w:pos="5760"/>
        </w:tabs>
        <w:ind w:left="5760" w:hanging="360"/>
      </w:pPr>
      <w:rPr>
        <w:rFonts w:ascii="Arial" w:hAnsi="Arial" w:hint="default"/>
      </w:rPr>
    </w:lvl>
    <w:lvl w:ilvl="8" w:tplc="7B027048" w:tentative="1">
      <w:start w:val="1"/>
      <w:numFmt w:val="bullet"/>
      <w:lvlText w:val="•"/>
      <w:lvlJc w:val="left"/>
      <w:pPr>
        <w:tabs>
          <w:tab w:val="num" w:pos="6480"/>
        </w:tabs>
        <w:ind w:left="6480" w:hanging="360"/>
      </w:pPr>
      <w:rPr>
        <w:rFonts w:ascii="Arial" w:hAnsi="Arial" w:hint="default"/>
      </w:rPr>
    </w:lvl>
  </w:abstractNum>
  <w:abstractNum w:abstractNumId="14">
    <w:nsid w:val="72D05987"/>
    <w:multiLevelType w:val="hybridMultilevel"/>
    <w:tmpl w:val="C48CB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A555BEC"/>
    <w:multiLevelType w:val="hybridMultilevel"/>
    <w:tmpl w:val="4FA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9"/>
  </w:num>
  <w:num w:numId="4">
    <w:abstractNumId w:val="12"/>
  </w:num>
  <w:num w:numId="5">
    <w:abstractNumId w:val="10"/>
  </w:num>
  <w:num w:numId="6">
    <w:abstractNumId w:val="2"/>
  </w:num>
  <w:num w:numId="7">
    <w:abstractNumId w:val="4"/>
  </w:num>
  <w:num w:numId="8">
    <w:abstractNumId w:val="8"/>
  </w:num>
  <w:num w:numId="9">
    <w:abstractNumId w:val="14"/>
  </w:num>
  <w:num w:numId="10">
    <w:abstractNumId w:val="7"/>
  </w:num>
  <w:num w:numId="11">
    <w:abstractNumId w:val="3"/>
  </w:num>
  <w:num w:numId="12">
    <w:abstractNumId w:val="11"/>
  </w:num>
  <w:num w:numId="13">
    <w:abstractNumId w:val="13"/>
  </w:num>
  <w:num w:numId="14">
    <w:abstractNumId w:val="15"/>
  </w:num>
  <w:num w:numId="15">
    <w:abstractNumId w:val="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7AA"/>
    <w:rsid w:val="000025A2"/>
    <w:rsid w:val="00035CC4"/>
    <w:rsid w:val="00065556"/>
    <w:rsid w:val="000A6409"/>
    <w:rsid w:val="000B3550"/>
    <w:rsid w:val="000E6B9E"/>
    <w:rsid w:val="00132EE8"/>
    <w:rsid w:val="00171D34"/>
    <w:rsid w:val="001E7F9C"/>
    <w:rsid w:val="00201A93"/>
    <w:rsid w:val="00231AE3"/>
    <w:rsid w:val="00232C23"/>
    <w:rsid w:val="00254A1B"/>
    <w:rsid w:val="00262606"/>
    <w:rsid w:val="002E1EB9"/>
    <w:rsid w:val="003049C6"/>
    <w:rsid w:val="00333379"/>
    <w:rsid w:val="00333A5A"/>
    <w:rsid w:val="00372CE2"/>
    <w:rsid w:val="003A53DE"/>
    <w:rsid w:val="003B28FD"/>
    <w:rsid w:val="004718AC"/>
    <w:rsid w:val="004B507C"/>
    <w:rsid w:val="004B5817"/>
    <w:rsid w:val="004E7E2A"/>
    <w:rsid w:val="00532EC5"/>
    <w:rsid w:val="00536F97"/>
    <w:rsid w:val="00562E16"/>
    <w:rsid w:val="005D3714"/>
    <w:rsid w:val="006349FA"/>
    <w:rsid w:val="006D3494"/>
    <w:rsid w:val="0070590E"/>
    <w:rsid w:val="0071655F"/>
    <w:rsid w:val="007321CF"/>
    <w:rsid w:val="00796545"/>
    <w:rsid w:val="007F008C"/>
    <w:rsid w:val="00860613"/>
    <w:rsid w:val="00875757"/>
    <w:rsid w:val="00896F8E"/>
    <w:rsid w:val="00897456"/>
    <w:rsid w:val="008B4E2F"/>
    <w:rsid w:val="008E027E"/>
    <w:rsid w:val="008F0E83"/>
    <w:rsid w:val="009220E2"/>
    <w:rsid w:val="009873C6"/>
    <w:rsid w:val="00A657AA"/>
    <w:rsid w:val="00A91127"/>
    <w:rsid w:val="00AA3D65"/>
    <w:rsid w:val="00AD6C00"/>
    <w:rsid w:val="00B308F3"/>
    <w:rsid w:val="00B60F9F"/>
    <w:rsid w:val="00B70A73"/>
    <w:rsid w:val="00BA5D53"/>
    <w:rsid w:val="00BD6FF3"/>
    <w:rsid w:val="00CD13EE"/>
    <w:rsid w:val="00CD6CEC"/>
    <w:rsid w:val="00CF6BC4"/>
    <w:rsid w:val="00D17913"/>
    <w:rsid w:val="00D54C19"/>
    <w:rsid w:val="00D71475"/>
    <w:rsid w:val="00D72937"/>
    <w:rsid w:val="00DD7973"/>
    <w:rsid w:val="00E64D46"/>
    <w:rsid w:val="00E7508D"/>
    <w:rsid w:val="00EB33A6"/>
    <w:rsid w:val="00F62659"/>
    <w:rsid w:val="00FD7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F11C62"/>
  <w15:chartTrackingRefBased/>
  <w15:docId w15:val="{45430EDE-7D18-40CB-83A8-2C6C6DBCA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rsid w:val="00AD6C00"/>
    <w:pPr>
      <w:keepNext/>
      <w:keepLines/>
      <w:spacing w:before="120"/>
      <w:outlineLvl w:val="2"/>
    </w:pPr>
    <w:rPr>
      <w:rFonts w:asciiTheme="majorHAnsi" w:eastAsiaTheme="majorEastAsia" w:hAnsiTheme="majorHAnsi" w:cstheme="majorBidi"/>
      <w:b/>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sid w:val="00AD6C00"/>
    <w:rPr>
      <w:rFonts w:asciiTheme="majorHAnsi" w:eastAsiaTheme="majorEastAsia" w:hAnsiTheme="majorHAnsi" w:cstheme="majorBidi"/>
      <w:b/>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BalloonText">
    <w:name w:val="Balloon Text"/>
    <w:basedOn w:val="Normal"/>
    <w:link w:val="BalloonTextChar"/>
    <w:uiPriority w:val="99"/>
    <w:semiHidden/>
    <w:unhideWhenUsed/>
    <w:rsid w:val="00A657A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7AA"/>
    <w:rPr>
      <w:rFonts w:ascii="Segoe UI" w:hAnsi="Segoe UI" w:cs="Segoe UI"/>
      <w:sz w:val="18"/>
      <w:szCs w:val="18"/>
    </w:rPr>
  </w:style>
  <w:style w:type="character" w:styleId="Hyperlink">
    <w:name w:val="Hyperlink"/>
    <w:basedOn w:val="DefaultParagraphFont"/>
    <w:uiPriority w:val="99"/>
    <w:unhideWhenUsed/>
    <w:rsid w:val="003B28FD"/>
    <w:rPr>
      <w:color w:val="F7B615" w:themeColor="hyperlink"/>
      <w:u w:val="single"/>
    </w:rPr>
  </w:style>
  <w:style w:type="paragraph" w:styleId="ListParagraph">
    <w:name w:val="List Paragraph"/>
    <w:basedOn w:val="Normal"/>
    <w:uiPriority w:val="34"/>
    <w:unhideWhenUsed/>
    <w:qFormat/>
    <w:rsid w:val="00AD6C00"/>
    <w:pPr>
      <w:ind w:left="720"/>
      <w:contextualSpacing/>
    </w:pPr>
  </w:style>
  <w:style w:type="character" w:styleId="FollowedHyperlink">
    <w:name w:val="FollowedHyperlink"/>
    <w:basedOn w:val="DefaultParagraphFont"/>
    <w:uiPriority w:val="99"/>
    <w:semiHidden/>
    <w:unhideWhenUsed/>
    <w:rsid w:val="00796545"/>
    <w:rPr>
      <w:color w:val="704404" w:themeColor="followedHyperlink"/>
      <w:u w:val="single"/>
    </w:rPr>
  </w:style>
  <w:style w:type="paragraph" w:styleId="DocumentMap">
    <w:name w:val="Document Map"/>
    <w:basedOn w:val="Normal"/>
    <w:link w:val="DocumentMapChar"/>
    <w:uiPriority w:val="99"/>
    <w:semiHidden/>
    <w:unhideWhenUsed/>
    <w:rsid w:val="00065556"/>
    <w:pPr>
      <w:spacing w:after="0"/>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065556"/>
    <w:rPr>
      <w:rFonts w:ascii="Times New Roman" w:hAnsi="Times New Roman" w:cs="Times New Roman"/>
      <w:sz w:val="24"/>
      <w:szCs w:val="24"/>
    </w:rPr>
  </w:style>
  <w:style w:type="paragraph" w:styleId="NormalWeb">
    <w:name w:val="Normal (Web)"/>
    <w:basedOn w:val="Normal"/>
    <w:uiPriority w:val="99"/>
    <w:semiHidden/>
    <w:unhideWhenUsed/>
    <w:rsid w:val="000B3550"/>
    <w:pPr>
      <w:spacing w:before="100" w:beforeAutospacing="1" w:after="100" w:afterAutospacing="1"/>
      <w:ind w:left="0" w:right="0"/>
    </w:pPr>
    <w:rPr>
      <w:rFonts w:ascii="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5681">
      <w:bodyDiv w:val="1"/>
      <w:marLeft w:val="0"/>
      <w:marRight w:val="0"/>
      <w:marTop w:val="0"/>
      <w:marBottom w:val="0"/>
      <w:divBdr>
        <w:top w:val="none" w:sz="0" w:space="0" w:color="auto"/>
        <w:left w:val="none" w:sz="0" w:space="0" w:color="auto"/>
        <w:bottom w:val="none" w:sz="0" w:space="0" w:color="auto"/>
        <w:right w:val="none" w:sz="0" w:space="0" w:color="auto"/>
      </w:divBdr>
      <w:divsChild>
        <w:div w:id="1846246448">
          <w:marLeft w:val="1138"/>
          <w:marRight w:val="0"/>
          <w:marTop w:val="67"/>
          <w:marBottom w:val="0"/>
          <w:divBdr>
            <w:top w:val="none" w:sz="0" w:space="0" w:color="auto"/>
            <w:left w:val="none" w:sz="0" w:space="0" w:color="auto"/>
            <w:bottom w:val="none" w:sz="0" w:space="0" w:color="auto"/>
            <w:right w:val="none" w:sz="0" w:space="0" w:color="auto"/>
          </w:divBdr>
        </w:div>
        <w:div w:id="1753430620">
          <w:marLeft w:val="1584"/>
          <w:marRight w:val="0"/>
          <w:marTop w:val="67"/>
          <w:marBottom w:val="0"/>
          <w:divBdr>
            <w:top w:val="none" w:sz="0" w:space="0" w:color="auto"/>
            <w:left w:val="none" w:sz="0" w:space="0" w:color="auto"/>
            <w:bottom w:val="none" w:sz="0" w:space="0" w:color="auto"/>
            <w:right w:val="none" w:sz="0" w:space="0" w:color="auto"/>
          </w:divBdr>
        </w:div>
        <w:div w:id="1771046519">
          <w:marLeft w:val="1584"/>
          <w:marRight w:val="0"/>
          <w:marTop w:val="67"/>
          <w:marBottom w:val="0"/>
          <w:divBdr>
            <w:top w:val="none" w:sz="0" w:space="0" w:color="auto"/>
            <w:left w:val="none" w:sz="0" w:space="0" w:color="auto"/>
            <w:bottom w:val="none" w:sz="0" w:space="0" w:color="auto"/>
            <w:right w:val="none" w:sz="0" w:space="0" w:color="auto"/>
          </w:divBdr>
        </w:div>
        <w:div w:id="120809652">
          <w:marLeft w:val="1584"/>
          <w:marRight w:val="0"/>
          <w:marTop w:val="67"/>
          <w:marBottom w:val="0"/>
          <w:divBdr>
            <w:top w:val="none" w:sz="0" w:space="0" w:color="auto"/>
            <w:left w:val="none" w:sz="0" w:space="0" w:color="auto"/>
            <w:bottom w:val="none" w:sz="0" w:space="0" w:color="auto"/>
            <w:right w:val="none" w:sz="0" w:space="0" w:color="auto"/>
          </w:divBdr>
        </w:div>
        <w:div w:id="1897620993">
          <w:marLeft w:val="1584"/>
          <w:marRight w:val="0"/>
          <w:marTop w:val="67"/>
          <w:marBottom w:val="0"/>
          <w:divBdr>
            <w:top w:val="none" w:sz="0" w:space="0" w:color="auto"/>
            <w:left w:val="none" w:sz="0" w:space="0" w:color="auto"/>
            <w:bottom w:val="none" w:sz="0" w:space="0" w:color="auto"/>
            <w:right w:val="none" w:sz="0" w:space="0" w:color="auto"/>
          </w:divBdr>
        </w:div>
        <w:div w:id="1310791075">
          <w:marLeft w:val="1138"/>
          <w:marRight w:val="0"/>
          <w:marTop w:val="67"/>
          <w:marBottom w:val="0"/>
          <w:divBdr>
            <w:top w:val="none" w:sz="0" w:space="0" w:color="auto"/>
            <w:left w:val="none" w:sz="0" w:space="0" w:color="auto"/>
            <w:bottom w:val="none" w:sz="0" w:space="0" w:color="auto"/>
            <w:right w:val="none" w:sz="0" w:space="0" w:color="auto"/>
          </w:divBdr>
        </w:div>
        <w:div w:id="652955999">
          <w:marLeft w:val="1138"/>
          <w:marRight w:val="0"/>
          <w:marTop w:val="67"/>
          <w:marBottom w:val="0"/>
          <w:divBdr>
            <w:top w:val="none" w:sz="0" w:space="0" w:color="auto"/>
            <w:left w:val="none" w:sz="0" w:space="0" w:color="auto"/>
            <w:bottom w:val="none" w:sz="0" w:space="0" w:color="auto"/>
            <w:right w:val="none" w:sz="0" w:space="0" w:color="auto"/>
          </w:divBdr>
        </w:div>
        <w:div w:id="1300721952">
          <w:marLeft w:val="1584"/>
          <w:marRight w:val="0"/>
          <w:marTop w:val="67"/>
          <w:marBottom w:val="0"/>
          <w:divBdr>
            <w:top w:val="none" w:sz="0" w:space="0" w:color="auto"/>
            <w:left w:val="none" w:sz="0" w:space="0" w:color="auto"/>
            <w:bottom w:val="none" w:sz="0" w:space="0" w:color="auto"/>
            <w:right w:val="none" w:sz="0" w:space="0" w:color="auto"/>
          </w:divBdr>
        </w:div>
        <w:div w:id="2051683976">
          <w:marLeft w:val="1584"/>
          <w:marRight w:val="0"/>
          <w:marTop w:val="67"/>
          <w:marBottom w:val="0"/>
          <w:divBdr>
            <w:top w:val="none" w:sz="0" w:space="0" w:color="auto"/>
            <w:left w:val="none" w:sz="0" w:space="0" w:color="auto"/>
            <w:bottom w:val="none" w:sz="0" w:space="0" w:color="auto"/>
            <w:right w:val="none" w:sz="0" w:space="0" w:color="auto"/>
          </w:divBdr>
        </w:div>
        <w:div w:id="589702800">
          <w:marLeft w:val="1584"/>
          <w:marRight w:val="0"/>
          <w:marTop w:val="67"/>
          <w:marBottom w:val="0"/>
          <w:divBdr>
            <w:top w:val="none" w:sz="0" w:space="0" w:color="auto"/>
            <w:left w:val="none" w:sz="0" w:space="0" w:color="auto"/>
            <w:bottom w:val="none" w:sz="0" w:space="0" w:color="auto"/>
            <w:right w:val="none" w:sz="0" w:space="0" w:color="auto"/>
          </w:divBdr>
        </w:div>
        <w:div w:id="1917740540">
          <w:marLeft w:val="1138"/>
          <w:marRight w:val="0"/>
          <w:marTop w:val="67"/>
          <w:marBottom w:val="0"/>
          <w:divBdr>
            <w:top w:val="none" w:sz="0" w:space="0" w:color="auto"/>
            <w:left w:val="none" w:sz="0" w:space="0" w:color="auto"/>
            <w:bottom w:val="none" w:sz="0" w:space="0" w:color="auto"/>
            <w:right w:val="none" w:sz="0" w:space="0" w:color="auto"/>
          </w:divBdr>
        </w:div>
        <w:div w:id="563569145">
          <w:marLeft w:val="1138"/>
          <w:marRight w:val="0"/>
          <w:marTop w:val="67"/>
          <w:marBottom w:val="0"/>
          <w:divBdr>
            <w:top w:val="none" w:sz="0" w:space="0" w:color="auto"/>
            <w:left w:val="none" w:sz="0" w:space="0" w:color="auto"/>
            <w:bottom w:val="none" w:sz="0" w:space="0" w:color="auto"/>
            <w:right w:val="none" w:sz="0" w:space="0" w:color="auto"/>
          </w:divBdr>
        </w:div>
        <w:div w:id="892499985">
          <w:marLeft w:val="1584"/>
          <w:marRight w:val="0"/>
          <w:marTop w:val="67"/>
          <w:marBottom w:val="0"/>
          <w:divBdr>
            <w:top w:val="none" w:sz="0" w:space="0" w:color="auto"/>
            <w:left w:val="none" w:sz="0" w:space="0" w:color="auto"/>
            <w:bottom w:val="none" w:sz="0" w:space="0" w:color="auto"/>
            <w:right w:val="none" w:sz="0" w:space="0" w:color="auto"/>
          </w:divBdr>
        </w:div>
        <w:div w:id="1374118659">
          <w:marLeft w:val="1584"/>
          <w:marRight w:val="0"/>
          <w:marTop w:val="67"/>
          <w:marBottom w:val="0"/>
          <w:divBdr>
            <w:top w:val="none" w:sz="0" w:space="0" w:color="auto"/>
            <w:left w:val="none" w:sz="0" w:space="0" w:color="auto"/>
            <w:bottom w:val="none" w:sz="0" w:space="0" w:color="auto"/>
            <w:right w:val="none" w:sz="0" w:space="0" w:color="auto"/>
          </w:divBdr>
        </w:div>
      </w:divsChild>
    </w:div>
    <w:div w:id="119685987">
      <w:bodyDiv w:val="1"/>
      <w:marLeft w:val="0"/>
      <w:marRight w:val="0"/>
      <w:marTop w:val="0"/>
      <w:marBottom w:val="0"/>
      <w:divBdr>
        <w:top w:val="none" w:sz="0" w:space="0" w:color="auto"/>
        <w:left w:val="none" w:sz="0" w:space="0" w:color="auto"/>
        <w:bottom w:val="none" w:sz="0" w:space="0" w:color="auto"/>
        <w:right w:val="none" w:sz="0" w:space="0" w:color="auto"/>
      </w:divBdr>
      <w:divsChild>
        <w:div w:id="1944995359">
          <w:marLeft w:val="1138"/>
          <w:marRight w:val="0"/>
          <w:marTop w:val="67"/>
          <w:marBottom w:val="0"/>
          <w:divBdr>
            <w:top w:val="none" w:sz="0" w:space="0" w:color="auto"/>
            <w:left w:val="none" w:sz="0" w:space="0" w:color="auto"/>
            <w:bottom w:val="none" w:sz="0" w:space="0" w:color="auto"/>
            <w:right w:val="none" w:sz="0" w:space="0" w:color="auto"/>
          </w:divBdr>
        </w:div>
        <w:div w:id="580989864">
          <w:marLeft w:val="1584"/>
          <w:marRight w:val="0"/>
          <w:marTop w:val="67"/>
          <w:marBottom w:val="0"/>
          <w:divBdr>
            <w:top w:val="none" w:sz="0" w:space="0" w:color="auto"/>
            <w:left w:val="none" w:sz="0" w:space="0" w:color="auto"/>
            <w:bottom w:val="none" w:sz="0" w:space="0" w:color="auto"/>
            <w:right w:val="none" w:sz="0" w:space="0" w:color="auto"/>
          </w:divBdr>
        </w:div>
        <w:div w:id="1461800078">
          <w:marLeft w:val="1584"/>
          <w:marRight w:val="0"/>
          <w:marTop w:val="67"/>
          <w:marBottom w:val="0"/>
          <w:divBdr>
            <w:top w:val="none" w:sz="0" w:space="0" w:color="auto"/>
            <w:left w:val="none" w:sz="0" w:space="0" w:color="auto"/>
            <w:bottom w:val="none" w:sz="0" w:space="0" w:color="auto"/>
            <w:right w:val="none" w:sz="0" w:space="0" w:color="auto"/>
          </w:divBdr>
        </w:div>
        <w:div w:id="1911962928">
          <w:marLeft w:val="1584"/>
          <w:marRight w:val="0"/>
          <w:marTop w:val="67"/>
          <w:marBottom w:val="0"/>
          <w:divBdr>
            <w:top w:val="none" w:sz="0" w:space="0" w:color="auto"/>
            <w:left w:val="none" w:sz="0" w:space="0" w:color="auto"/>
            <w:bottom w:val="none" w:sz="0" w:space="0" w:color="auto"/>
            <w:right w:val="none" w:sz="0" w:space="0" w:color="auto"/>
          </w:divBdr>
        </w:div>
        <w:div w:id="1944413222">
          <w:marLeft w:val="1584"/>
          <w:marRight w:val="0"/>
          <w:marTop w:val="67"/>
          <w:marBottom w:val="0"/>
          <w:divBdr>
            <w:top w:val="none" w:sz="0" w:space="0" w:color="auto"/>
            <w:left w:val="none" w:sz="0" w:space="0" w:color="auto"/>
            <w:bottom w:val="none" w:sz="0" w:space="0" w:color="auto"/>
            <w:right w:val="none" w:sz="0" w:space="0" w:color="auto"/>
          </w:divBdr>
        </w:div>
        <w:div w:id="627516572">
          <w:marLeft w:val="1138"/>
          <w:marRight w:val="0"/>
          <w:marTop w:val="67"/>
          <w:marBottom w:val="0"/>
          <w:divBdr>
            <w:top w:val="none" w:sz="0" w:space="0" w:color="auto"/>
            <w:left w:val="none" w:sz="0" w:space="0" w:color="auto"/>
            <w:bottom w:val="none" w:sz="0" w:space="0" w:color="auto"/>
            <w:right w:val="none" w:sz="0" w:space="0" w:color="auto"/>
          </w:divBdr>
        </w:div>
        <w:div w:id="72897734">
          <w:marLeft w:val="1138"/>
          <w:marRight w:val="0"/>
          <w:marTop w:val="67"/>
          <w:marBottom w:val="0"/>
          <w:divBdr>
            <w:top w:val="none" w:sz="0" w:space="0" w:color="auto"/>
            <w:left w:val="none" w:sz="0" w:space="0" w:color="auto"/>
            <w:bottom w:val="none" w:sz="0" w:space="0" w:color="auto"/>
            <w:right w:val="none" w:sz="0" w:space="0" w:color="auto"/>
          </w:divBdr>
        </w:div>
        <w:div w:id="1392079196">
          <w:marLeft w:val="1584"/>
          <w:marRight w:val="0"/>
          <w:marTop w:val="67"/>
          <w:marBottom w:val="0"/>
          <w:divBdr>
            <w:top w:val="none" w:sz="0" w:space="0" w:color="auto"/>
            <w:left w:val="none" w:sz="0" w:space="0" w:color="auto"/>
            <w:bottom w:val="none" w:sz="0" w:space="0" w:color="auto"/>
            <w:right w:val="none" w:sz="0" w:space="0" w:color="auto"/>
          </w:divBdr>
        </w:div>
        <w:div w:id="1925407607">
          <w:marLeft w:val="1584"/>
          <w:marRight w:val="0"/>
          <w:marTop w:val="67"/>
          <w:marBottom w:val="0"/>
          <w:divBdr>
            <w:top w:val="none" w:sz="0" w:space="0" w:color="auto"/>
            <w:left w:val="none" w:sz="0" w:space="0" w:color="auto"/>
            <w:bottom w:val="none" w:sz="0" w:space="0" w:color="auto"/>
            <w:right w:val="none" w:sz="0" w:space="0" w:color="auto"/>
          </w:divBdr>
        </w:div>
        <w:div w:id="2115123590">
          <w:marLeft w:val="1584"/>
          <w:marRight w:val="0"/>
          <w:marTop w:val="67"/>
          <w:marBottom w:val="0"/>
          <w:divBdr>
            <w:top w:val="none" w:sz="0" w:space="0" w:color="auto"/>
            <w:left w:val="none" w:sz="0" w:space="0" w:color="auto"/>
            <w:bottom w:val="none" w:sz="0" w:space="0" w:color="auto"/>
            <w:right w:val="none" w:sz="0" w:space="0" w:color="auto"/>
          </w:divBdr>
        </w:div>
        <w:div w:id="1496603688">
          <w:marLeft w:val="1138"/>
          <w:marRight w:val="0"/>
          <w:marTop w:val="67"/>
          <w:marBottom w:val="0"/>
          <w:divBdr>
            <w:top w:val="none" w:sz="0" w:space="0" w:color="auto"/>
            <w:left w:val="none" w:sz="0" w:space="0" w:color="auto"/>
            <w:bottom w:val="none" w:sz="0" w:space="0" w:color="auto"/>
            <w:right w:val="none" w:sz="0" w:space="0" w:color="auto"/>
          </w:divBdr>
        </w:div>
        <w:div w:id="435105355">
          <w:marLeft w:val="1138"/>
          <w:marRight w:val="0"/>
          <w:marTop w:val="67"/>
          <w:marBottom w:val="0"/>
          <w:divBdr>
            <w:top w:val="none" w:sz="0" w:space="0" w:color="auto"/>
            <w:left w:val="none" w:sz="0" w:space="0" w:color="auto"/>
            <w:bottom w:val="none" w:sz="0" w:space="0" w:color="auto"/>
            <w:right w:val="none" w:sz="0" w:space="0" w:color="auto"/>
          </w:divBdr>
        </w:div>
        <w:div w:id="165101589">
          <w:marLeft w:val="1584"/>
          <w:marRight w:val="0"/>
          <w:marTop w:val="67"/>
          <w:marBottom w:val="0"/>
          <w:divBdr>
            <w:top w:val="none" w:sz="0" w:space="0" w:color="auto"/>
            <w:left w:val="none" w:sz="0" w:space="0" w:color="auto"/>
            <w:bottom w:val="none" w:sz="0" w:space="0" w:color="auto"/>
            <w:right w:val="none" w:sz="0" w:space="0" w:color="auto"/>
          </w:divBdr>
        </w:div>
        <w:div w:id="1951089936">
          <w:marLeft w:val="1584"/>
          <w:marRight w:val="0"/>
          <w:marTop w:val="67"/>
          <w:marBottom w:val="0"/>
          <w:divBdr>
            <w:top w:val="none" w:sz="0" w:space="0" w:color="auto"/>
            <w:left w:val="none" w:sz="0" w:space="0" w:color="auto"/>
            <w:bottom w:val="none" w:sz="0" w:space="0" w:color="auto"/>
            <w:right w:val="none" w:sz="0" w:space="0" w:color="auto"/>
          </w:divBdr>
        </w:div>
      </w:divsChild>
    </w:div>
    <w:div w:id="138620671">
      <w:bodyDiv w:val="1"/>
      <w:marLeft w:val="0"/>
      <w:marRight w:val="0"/>
      <w:marTop w:val="0"/>
      <w:marBottom w:val="0"/>
      <w:divBdr>
        <w:top w:val="none" w:sz="0" w:space="0" w:color="auto"/>
        <w:left w:val="none" w:sz="0" w:space="0" w:color="auto"/>
        <w:bottom w:val="none" w:sz="0" w:space="0" w:color="auto"/>
        <w:right w:val="none" w:sz="0" w:space="0" w:color="auto"/>
      </w:divBdr>
    </w:div>
    <w:div w:id="152645200">
      <w:bodyDiv w:val="1"/>
      <w:marLeft w:val="0"/>
      <w:marRight w:val="0"/>
      <w:marTop w:val="0"/>
      <w:marBottom w:val="0"/>
      <w:divBdr>
        <w:top w:val="none" w:sz="0" w:space="0" w:color="auto"/>
        <w:left w:val="none" w:sz="0" w:space="0" w:color="auto"/>
        <w:bottom w:val="none" w:sz="0" w:space="0" w:color="auto"/>
        <w:right w:val="none" w:sz="0" w:space="0" w:color="auto"/>
      </w:divBdr>
    </w:div>
    <w:div w:id="261574922">
      <w:bodyDiv w:val="1"/>
      <w:marLeft w:val="0"/>
      <w:marRight w:val="0"/>
      <w:marTop w:val="0"/>
      <w:marBottom w:val="0"/>
      <w:divBdr>
        <w:top w:val="none" w:sz="0" w:space="0" w:color="auto"/>
        <w:left w:val="none" w:sz="0" w:space="0" w:color="auto"/>
        <w:bottom w:val="none" w:sz="0" w:space="0" w:color="auto"/>
        <w:right w:val="none" w:sz="0" w:space="0" w:color="auto"/>
      </w:divBdr>
    </w:div>
    <w:div w:id="373895589">
      <w:bodyDiv w:val="1"/>
      <w:marLeft w:val="0"/>
      <w:marRight w:val="0"/>
      <w:marTop w:val="0"/>
      <w:marBottom w:val="0"/>
      <w:divBdr>
        <w:top w:val="none" w:sz="0" w:space="0" w:color="auto"/>
        <w:left w:val="none" w:sz="0" w:space="0" w:color="auto"/>
        <w:bottom w:val="none" w:sz="0" w:space="0" w:color="auto"/>
        <w:right w:val="none" w:sz="0" w:space="0" w:color="auto"/>
      </w:divBdr>
    </w:div>
    <w:div w:id="389694235">
      <w:bodyDiv w:val="1"/>
      <w:marLeft w:val="0"/>
      <w:marRight w:val="0"/>
      <w:marTop w:val="0"/>
      <w:marBottom w:val="0"/>
      <w:divBdr>
        <w:top w:val="none" w:sz="0" w:space="0" w:color="auto"/>
        <w:left w:val="none" w:sz="0" w:space="0" w:color="auto"/>
        <w:bottom w:val="none" w:sz="0" w:space="0" w:color="auto"/>
        <w:right w:val="none" w:sz="0" w:space="0" w:color="auto"/>
      </w:divBdr>
      <w:divsChild>
        <w:div w:id="880480169">
          <w:marLeft w:val="432"/>
          <w:marRight w:val="0"/>
          <w:marTop w:val="360"/>
          <w:marBottom w:val="0"/>
          <w:divBdr>
            <w:top w:val="none" w:sz="0" w:space="0" w:color="auto"/>
            <w:left w:val="none" w:sz="0" w:space="0" w:color="auto"/>
            <w:bottom w:val="none" w:sz="0" w:space="0" w:color="auto"/>
            <w:right w:val="none" w:sz="0" w:space="0" w:color="auto"/>
          </w:divBdr>
        </w:div>
        <w:div w:id="683476074">
          <w:marLeft w:val="936"/>
          <w:marRight w:val="0"/>
          <w:marTop w:val="200"/>
          <w:marBottom w:val="0"/>
          <w:divBdr>
            <w:top w:val="none" w:sz="0" w:space="0" w:color="auto"/>
            <w:left w:val="none" w:sz="0" w:space="0" w:color="auto"/>
            <w:bottom w:val="none" w:sz="0" w:space="0" w:color="auto"/>
            <w:right w:val="none" w:sz="0" w:space="0" w:color="auto"/>
          </w:divBdr>
        </w:div>
        <w:div w:id="911812181">
          <w:marLeft w:val="936"/>
          <w:marRight w:val="0"/>
          <w:marTop w:val="200"/>
          <w:marBottom w:val="0"/>
          <w:divBdr>
            <w:top w:val="none" w:sz="0" w:space="0" w:color="auto"/>
            <w:left w:val="none" w:sz="0" w:space="0" w:color="auto"/>
            <w:bottom w:val="none" w:sz="0" w:space="0" w:color="auto"/>
            <w:right w:val="none" w:sz="0" w:space="0" w:color="auto"/>
          </w:divBdr>
        </w:div>
        <w:div w:id="1888637361">
          <w:marLeft w:val="936"/>
          <w:marRight w:val="0"/>
          <w:marTop w:val="200"/>
          <w:marBottom w:val="0"/>
          <w:divBdr>
            <w:top w:val="none" w:sz="0" w:space="0" w:color="auto"/>
            <w:left w:val="none" w:sz="0" w:space="0" w:color="auto"/>
            <w:bottom w:val="none" w:sz="0" w:space="0" w:color="auto"/>
            <w:right w:val="none" w:sz="0" w:space="0" w:color="auto"/>
          </w:divBdr>
        </w:div>
        <w:div w:id="135342327">
          <w:marLeft w:val="936"/>
          <w:marRight w:val="0"/>
          <w:marTop w:val="200"/>
          <w:marBottom w:val="0"/>
          <w:divBdr>
            <w:top w:val="none" w:sz="0" w:space="0" w:color="auto"/>
            <w:left w:val="none" w:sz="0" w:space="0" w:color="auto"/>
            <w:bottom w:val="none" w:sz="0" w:space="0" w:color="auto"/>
            <w:right w:val="none" w:sz="0" w:space="0" w:color="auto"/>
          </w:divBdr>
        </w:div>
      </w:divsChild>
    </w:div>
    <w:div w:id="419758644">
      <w:bodyDiv w:val="1"/>
      <w:marLeft w:val="0"/>
      <w:marRight w:val="0"/>
      <w:marTop w:val="0"/>
      <w:marBottom w:val="0"/>
      <w:divBdr>
        <w:top w:val="none" w:sz="0" w:space="0" w:color="auto"/>
        <w:left w:val="none" w:sz="0" w:space="0" w:color="auto"/>
        <w:bottom w:val="none" w:sz="0" w:space="0" w:color="auto"/>
        <w:right w:val="none" w:sz="0" w:space="0" w:color="auto"/>
      </w:divBdr>
      <w:divsChild>
        <w:div w:id="600797618">
          <w:marLeft w:val="1138"/>
          <w:marRight w:val="0"/>
          <w:marTop w:val="67"/>
          <w:marBottom w:val="0"/>
          <w:divBdr>
            <w:top w:val="none" w:sz="0" w:space="0" w:color="auto"/>
            <w:left w:val="none" w:sz="0" w:space="0" w:color="auto"/>
            <w:bottom w:val="none" w:sz="0" w:space="0" w:color="auto"/>
            <w:right w:val="none" w:sz="0" w:space="0" w:color="auto"/>
          </w:divBdr>
        </w:div>
        <w:div w:id="1988122294">
          <w:marLeft w:val="1584"/>
          <w:marRight w:val="0"/>
          <w:marTop w:val="67"/>
          <w:marBottom w:val="0"/>
          <w:divBdr>
            <w:top w:val="none" w:sz="0" w:space="0" w:color="auto"/>
            <w:left w:val="none" w:sz="0" w:space="0" w:color="auto"/>
            <w:bottom w:val="none" w:sz="0" w:space="0" w:color="auto"/>
            <w:right w:val="none" w:sz="0" w:space="0" w:color="auto"/>
          </w:divBdr>
        </w:div>
        <w:div w:id="914054245">
          <w:marLeft w:val="1584"/>
          <w:marRight w:val="0"/>
          <w:marTop w:val="67"/>
          <w:marBottom w:val="0"/>
          <w:divBdr>
            <w:top w:val="none" w:sz="0" w:space="0" w:color="auto"/>
            <w:left w:val="none" w:sz="0" w:space="0" w:color="auto"/>
            <w:bottom w:val="none" w:sz="0" w:space="0" w:color="auto"/>
            <w:right w:val="none" w:sz="0" w:space="0" w:color="auto"/>
          </w:divBdr>
        </w:div>
        <w:div w:id="541749115">
          <w:marLeft w:val="1584"/>
          <w:marRight w:val="0"/>
          <w:marTop w:val="67"/>
          <w:marBottom w:val="0"/>
          <w:divBdr>
            <w:top w:val="none" w:sz="0" w:space="0" w:color="auto"/>
            <w:left w:val="none" w:sz="0" w:space="0" w:color="auto"/>
            <w:bottom w:val="none" w:sz="0" w:space="0" w:color="auto"/>
            <w:right w:val="none" w:sz="0" w:space="0" w:color="auto"/>
          </w:divBdr>
        </w:div>
        <w:div w:id="1679428911">
          <w:marLeft w:val="1584"/>
          <w:marRight w:val="0"/>
          <w:marTop w:val="67"/>
          <w:marBottom w:val="0"/>
          <w:divBdr>
            <w:top w:val="none" w:sz="0" w:space="0" w:color="auto"/>
            <w:left w:val="none" w:sz="0" w:space="0" w:color="auto"/>
            <w:bottom w:val="none" w:sz="0" w:space="0" w:color="auto"/>
            <w:right w:val="none" w:sz="0" w:space="0" w:color="auto"/>
          </w:divBdr>
        </w:div>
        <w:div w:id="1329210100">
          <w:marLeft w:val="1138"/>
          <w:marRight w:val="0"/>
          <w:marTop w:val="67"/>
          <w:marBottom w:val="0"/>
          <w:divBdr>
            <w:top w:val="none" w:sz="0" w:space="0" w:color="auto"/>
            <w:left w:val="none" w:sz="0" w:space="0" w:color="auto"/>
            <w:bottom w:val="none" w:sz="0" w:space="0" w:color="auto"/>
            <w:right w:val="none" w:sz="0" w:space="0" w:color="auto"/>
          </w:divBdr>
        </w:div>
        <w:div w:id="2034843278">
          <w:marLeft w:val="1138"/>
          <w:marRight w:val="0"/>
          <w:marTop w:val="67"/>
          <w:marBottom w:val="0"/>
          <w:divBdr>
            <w:top w:val="none" w:sz="0" w:space="0" w:color="auto"/>
            <w:left w:val="none" w:sz="0" w:space="0" w:color="auto"/>
            <w:bottom w:val="none" w:sz="0" w:space="0" w:color="auto"/>
            <w:right w:val="none" w:sz="0" w:space="0" w:color="auto"/>
          </w:divBdr>
        </w:div>
        <w:div w:id="1890795740">
          <w:marLeft w:val="1584"/>
          <w:marRight w:val="0"/>
          <w:marTop w:val="67"/>
          <w:marBottom w:val="0"/>
          <w:divBdr>
            <w:top w:val="none" w:sz="0" w:space="0" w:color="auto"/>
            <w:left w:val="none" w:sz="0" w:space="0" w:color="auto"/>
            <w:bottom w:val="none" w:sz="0" w:space="0" w:color="auto"/>
            <w:right w:val="none" w:sz="0" w:space="0" w:color="auto"/>
          </w:divBdr>
        </w:div>
        <w:div w:id="1291403487">
          <w:marLeft w:val="1584"/>
          <w:marRight w:val="0"/>
          <w:marTop w:val="67"/>
          <w:marBottom w:val="0"/>
          <w:divBdr>
            <w:top w:val="none" w:sz="0" w:space="0" w:color="auto"/>
            <w:left w:val="none" w:sz="0" w:space="0" w:color="auto"/>
            <w:bottom w:val="none" w:sz="0" w:space="0" w:color="auto"/>
            <w:right w:val="none" w:sz="0" w:space="0" w:color="auto"/>
          </w:divBdr>
        </w:div>
        <w:div w:id="1278945810">
          <w:marLeft w:val="1584"/>
          <w:marRight w:val="0"/>
          <w:marTop w:val="67"/>
          <w:marBottom w:val="0"/>
          <w:divBdr>
            <w:top w:val="none" w:sz="0" w:space="0" w:color="auto"/>
            <w:left w:val="none" w:sz="0" w:space="0" w:color="auto"/>
            <w:bottom w:val="none" w:sz="0" w:space="0" w:color="auto"/>
            <w:right w:val="none" w:sz="0" w:space="0" w:color="auto"/>
          </w:divBdr>
        </w:div>
        <w:div w:id="116874242">
          <w:marLeft w:val="1138"/>
          <w:marRight w:val="0"/>
          <w:marTop w:val="67"/>
          <w:marBottom w:val="0"/>
          <w:divBdr>
            <w:top w:val="none" w:sz="0" w:space="0" w:color="auto"/>
            <w:left w:val="none" w:sz="0" w:space="0" w:color="auto"/>
            <w:bottom w:val="none" w:sz="0" w:space="0" w:color="auto"/>
            <w:right w:val="none" w:sz="0" w:space="0" w:color="auto"/>
          </w:divBdr>
        </w:div>
        <w:div w:id="1679307000">
          <w:marLeft w:val="1138"/>
          <w:marRight w:val="0"/>
          <w:marTop w:val="67"/>
          <w:marBottom w:val="0"/>
          <w:divBdr>
            <w:top w:val="none" w:sz="0" w:space="0" w:color="auto"/>
            <w:left w:val="none" w:sz="0" w:space="0" w:color="auto"/>
            <w:bottom w:val="none" w:sz="0" w:space="0" w:color="auto"/>
            <w:right w:val="none" w:sz="0" w:space="0" w:color="auto"/>
          </w:divBdr>
        </w:div>
        <w:div w:id="587084948">
          <w:marLeft w:val="1584"/>
          <w:marRight w:val="0"/>
          <w:marTop w:val="67"/>
          <w:marBottom w:val="0"/>
          <w:divBdr>
            <w:top w:val="none" w:sz="0" w:space="0" w:color="auto"/>
            <w:left w:val="none" w:sz="0" w:space="0" w:color="auto"/>
            <w:bottom w:val="none" w:sz="0" w:space="0" w:color="auto"/>
            <w:right w:val="none" w:sz="0" w:space="0" w:color="auto"/>
          </w:divBdr>
        </w:div>
        <w:div w:id="872302441">
          <w:marLeft w:val="1584"/>
          <w:marRight w:val="0"/>
          <w:marTop w:val="67"/>
          <w:marBottom w:val="0"/>
          <w:divBdr>
            <w:top w:val="none" w:sz="0" w:space="0" w:color="auto"/>
            <w:left w:val="none" w:sz="0" w:space="0" w:color="auto"/>
            <w:bottom w:val="none" w:sz="0" w:space="0" w:color="auto"/>
            <w:right w:val="none" w:sz="0" w:space="0" w:color="auto"/>
          </w:divBdr>
        </w:div>
      </w:divsChild>
    </w:div>
    <w:div w:id="477961698">
      <w:bodyDiv w:val="1"/>
      <w:marLeft w:val="0"/>
      <w:marRight w:val="0"/>
      <w:marTop w:val="0"/>
      <w:marBottom w:val="0"/>
      <w:divBdr>
        <w:top w:val="none" w:sz="0" w:space="0" w:color="auto"/>
        <w:left w:val="none" w:sz="0" w:space="0" w:color="auto"/>
        <w:bottom w:val="none" w:sz="0" w:space="0" w:color="auto"/>
        <w:right w:val="none" w:sz="0" w:space="0" w:color="auto"/>
      </w:divBdr>
    </w:div>
    <w:div w:id="551814379">
      <w:bodyDiv w:val="1"/>
      <w:marLeft w:val="0"/>
      <w:marRight w:val="0"/>
      <w:marTop w:val="0"/>
      <w:marBottom w:val="0"/>
      <w:divBdr>
        <w:top w:val="none" w:sz="0" w:space="0" w:color="auto"/>
        <w:left w:val="none" w:sz="0" w:space="0" w:color="auto"/>
        <w:bottom w:val="none" w:sz="0" w:space="0" w:color="auto"/>
        <w:right w:val="none" w:sz="0" w:space="0" w:color="auto"/>
      </w:divBdr>
    </w:div>
    <w:div w:id="605427150">
      <w:bodyDiv w:val="1"/>
      <w:marLeft w:val="0"/>
      <w:marRight w:val="0"/>
      <w:marTop w:val="0"/>
      <w:marBottom w:val="0"/>
      <w:divBdr>
        <w:top w:val="none" w:sz="0" w:space="0" w:color="auto"/>
        <w:left w:val="none" w:sz="0" w:space="0" w:color="auto"/>
        <w:bottom w:val="none" w:sz="0" w:space="0" w:color="auto"/>
        <w:right w:val="none" w:sz="0" w:space="0" w:color="auto"/>
      </w:divBdr>
      <w:divsChild>
        <w:div w:id="1996952533">
          <w:marLeft w:val="432"/>
          <w:marRight w:val="0"/>
          <w:marTop w:val="360"/>
          <w:marBottom w:val="0"/>
          <w:divBdr>
            <w:top w:val="none" w:sz="0" w:space="0" w:color="auto"/>
            <w:left w:val="none" w:sz="0" w:space="0" w:color="auto"/>
            <w:bottom w:val="none" w:sz="0" w:space="0" w:color="auto"/>
            <w:right w:val="none" w:sz="0" w:space="0" w:color="auto"/>
          </w:divBdr>
        </w:div>
        <w:div w:id="1872300463">
          <w:marLeft w:val="936"/>
          <w:marRight w:val="0"/>
          <w:marTop w:val="200"/>
          <w:marBottom w:val="0"/>
          <w:divBdr>
            <w:top w:val="none" w:sz="0" w:space="0" w:color="auto"/>
            <w:left w:val="none" w:sz="0" w:space="0" w:color="auto"/>
            <w:bottom w:val="none" w:sz="0" w:space="0" w:color="auto"/>
            <w:right w:val="none" w:sz="0" w:space="0" w:color="auto"/>
          </w:divBdr>
        </w:div>
        <w:div w:id="1420523068">
          <w:marLeft w:val="936"/>
          <w:marRight w:val="0"/>
          <w:marTop w:val="200"/>
          <w:marBottom w:val="0"/>
          <w:divBdr>
            <w:top w:val="none" w:sz="0" w:space="0" w:color="auto"/>
            <w:left w:val="none" w:sz="0" w:space="0" w:color="auto"/>
            <w:bottom w:val="none" w:sz="0" w:space="0" w:color="auto"/>
            <w:right w:val="none" w:sz="0" w:space="0" w:color="auto"/>
          </w:divBdr>
        </w:div>
        <w:div w:id="1451899192">
          <w:marLeft w:val="936"/>
          <w:marRight w:val="0"/>
          <w:marTop w:val="200"/>
          <w:marBottom w:val="0"/>
          <w:divBdr>
            <w:top w:val="none" w:sz="0" w:space="0" w:color="auto"/>
            <w:left w:val="none" w:sz="0" w:space="0" w:color="auto"/>
            <w:bottom w:val="none" w:sz="0" w:space="0" w:color="auto"/>
            <w:right w:val="none" w:sz="0" w:space="0" w:color="auto"/>
          </w:divBdr>
        </w:div>
      </w:divsChild>
    </w:div>
    <w:div w:id="748385519">
      <w:bodyDiv w:val="1"/>
      <w:marLeft w:val="0"/>
      <w:marRight w:val="0"/>
      <w:marTop w:val="0"/>
      <w:marBottom w:val="0"/>
      <w:divBdr>
        <w:top w:val="none" w:sz="0" w:space="0" w:color="auto"/>
        <w:left w:val="none" w:sz="0" w:space="0" w:color="auto"/>
        <w:bottom w:val="none" w:sz="0" w:space="0" w:color="auto"/>
        <w:right w:val="none" w:sz="0" w:space="0" w:color="auto"/>
      </w:divBdr>
    </w:div>
    <w:div w:id="962731782">
      <w:bodyDiv w:val="1"/>
      <w:marLeft w:val="0"/>
      <w:marRight w:val="0"/>
      <w:marTop w:val="0"/>
      <w:marBottom w:val="0"/>
      <w:divBdr>
        <w:top w:val="none" w:sz="0" w:space="0" w:color="auto"/>
        <w:left w:val="none" w:sz="0" w:space="0" w:color="auto"/>
        <w:bottom w:val="none" w:sz="0" w:space="0" w:color="auto"/>
        <w:right w:val="none" w:sz="0" w:space="0" w:color="auto"/>
      </w:divBdr>
      <w:divsChild>
        <w:div w:id="707487911">
          <w:marLeft w:val="936"/>
          <w:marRight w:val="0"/>
          <w:marTop w:val="200"/>
          <w:marBottom w:val="0"/>
          <w:divBdr>
            <w:top w:val="none" w:sz="0" w:space="0" w:color="auto"/>
            <w:left w:val="none" w:sz="0" w:space="0" w:color="auto"/>
            <w:bottom w:val="none" w:sz="0" w:space="0" w:color="auto"/>
            <w:right w:val="none" w:sz="0" w:space="0" w:color="auto"/>
          </w:divBdr>
        </w:div>
        <w:div w:id="1665743045">
          <w:marLeft w:val="936"/>
          <w:marRight w:val="0"/>
          <w:marTop w:val="200"/>
          <w:marBottom w:val="0"/>
          <w:divBdr>
            <w:top w:val="none" w:sz="0" w:space="0" w:color="auto"/>
            <w:left w:val="none" w:sz="0" w:space="0" w:color="auto"/>
            <w:bottom w:val="none" w:sz="0" w:space="0" w:color="auto"/>
            <w:right w:val="none" w:sz="0" w:space="0" w:color="auto"/>
          </w:divBdr>
        </w:div>
        <w:div w:id="1596785666">
          <w:marLeft w:val="936"/>
          <w:marRight w:val="0"/>
          <w:marTop w:val="200"/>
          <w:marBottom w:val="0"/>
          <w:divBdr>
            <w:top w:val="none" w:sz="0" w:space="0" w:color="auto"/>
            <w:left w:val="none" w:sz="0" w:space="0" w:color="auto"/>
            <w:bottom w:val="none" w:sz="0" w:space="0" w:color="auto"/>
            <w:right w:val="none" w:sz="0" w:space="0" w:color="auto"/>
          </w:divBdr>
        </w:div>
      </w:divsChild>
    </w:div>
    <w:div w:id="991250834">
      <w:bodyDiv w:val="1"/>
      <w:marLeft w:val="0"/>
      <w:marRight w:val="0"/>
      <w:marTop w:val="0"/>
      <w:marBottom w:val="0"/>
      <w:divBdr>
        <w:top w:val="none" w:sz="0" w:space="0" w:color="auto"/>
        <w:left w:val="none" w:sz="0" w:space="0" w:color="auto"/>
        <w:bottom w:val="none" w:sz="0" w:space="0" w:color="auto"/>
        <w:right w:val="none" w:sz="0" w:space="0" w:color="auto"/>
      </w:divBdr>
      <w:divsChild>
        <w:div w:id="484666724">
          <w:marLeft w:val="432"/>
          <w:marRight w:val="0"/>
          <w:marTop w:val="360"/>
          <w:marBottom w:val="0"/>
          <w:divBdr>
            <w:top w:val="none" w:sz="0" w:space="0" w:color="auto"/>
            <w:left w:val="none" w:sz="0" w:space="0" w:color="auto"/>
            <w:bottom w:val="none" w:sz="0" w:space="0" w:color="auto"/>
            <w:right w:val="none" w:sz="0" w:space="0" w:color="auto"/>
          </w:divBdr>
        </w:div>
      </w:divsChild>
    </w:div>
    <w:div w:id="1033384312">
      <w:bodyDiv w:val="1"/>
      <w:marLeft w:val="0"/>
      <w:marRight w:val="0"/>
      <w:marTop w:val="0"/>
      <w:marBottom w:val="0"/>
      <w:divBdr>
        <w:top w:val="none" w:sz="0" w:space="0" w:color="auto"/>
        <w:left w:val="none" w:sz="0" w:space="0" w:color="auto"/>
        <w:bottom w:val="none" w:sz="0" w:space="0" w:color="auto"/>
        <w:right w:val="none" w:sz="0" w:space="0" w:color="auto"/>
      </w:divBdr>
    </w:div>
    <w:div w:id="1224827360">
      <w:bodyDiv w:val="1"/>
      <w:marLeft w:val="0"/>
      <w:marRight w:val="0"/>
      <w:marTop w:val="0"/>
      <w:marBottom w:val="0"/>
      <w:divBdr>
        <w:top w:val="none" w:sz="0" w:space="0" w:color="auto"/>
        <w:left w:val="none" w:sz="0" w:space="0" w:color="auto"/>
        <w:bottom w:val="none" w:sz="0" w:space="0" w:color="auto"/>
        <w:right w:val="none" w:sz="0" w:space="0" w:color="auto"/>
      </w:divBdr>
    </w:div>
    <w:div w:id="1230771712">
      <w:bodyDiv w:val="1"/>
      <w:marLeft w:val="0"/>
      <w:marRight w:val="0"/>
      <w:marTop w:val="0"/>
      <w:marBottom w:val="0"/>
      <w:divBdr>
        <w:top w:val="none" w:sz="0" w:space="0" w:color="auto"/>
        <w:left w:val="none" w:sz="0" w:space="0" w:color="auto"/>
        <w:bottom w:val="none" w:sz="0" w:space="0" w:color="auto"/>
        <w:right w:val="none" w:sz="0" w:space="0" w:color="auto"/>
      </w:divBdr>
    </w:div>
    <w:div w:id="1232889710">
      <w:bodyDiv w:val="1"/>
      <w:marLeft w:val="0"/>
      <w:marRight w:val="0"/>
      <w:marTop w:val="0"/>
      <w:marBottom w:val="0"/>
      <w:divBdr>
        <w:top w:val="none" w:sz="0" w:space="0" w:color="auto"/>
        <w:left w:val="none" w:sz="0" w:space="0" w:color="auto"/>
        <w:bottom w:val="none" w:sz="0" w:space="0" w:color="auto"/>
        <w:right w:val="none" w:sz="0" w:space="0" w:color="auto"/>
      </w:divBdr>
    </w:div>
    <w:div w:id="1256598257">
      <w:bodyDiv w:val="1"/>
      <w:marLeft w:val="0"/>
      <w:marRight w:val="0"/>
      <w:marTop w:val="0"/>
      <w:marBottom w:val="0"/>
      <w:divBdr>
        <w:top w:val="none" w:sz="0" w:space="0" w:color="auto"/>
        <w:left w:val="none" w:sz="0" w:space="0" w:color="auto"/>
        <w:bottom w:val="none" w:sz="0" w:space="0" w:color="auto"/>
        <w:right w:val="none" w:sz="0" w:space="0" w:color="auto"/>
      </w:divBdr>
    </w:div>
    <w:div w:id="1303853052">
      <w:bodyDiv w:val="1"/>
      <w:marLeft w:val="0"/>
      <w:marRight w:val="0"/>
      <w:marTop w:val="0"/>
      <w:marBottom w:val="0"/>
      <w:divBdr>
        <w:top w:val="none" w:sz="0" w:space="0" w:color="auto"/>
        <w:left w:val="none" w:sz="0" w:space="0" w:color="auto"/>
        <w:bottom w:val="none" w:sz="0" w:space="0" w:color="auto"/>
        <w:right w:val="none" w:sz="0" w:space="0" w:color="auto"/>
      </w:divBdr>
      <w:divsChild>
        <w:div w:id="914777377">
          <w:marLeft w:val="432"/>
          <w:marRight w:val="0"/>
          <w:marTop w:val="360"/>
          <w:marBottom w:val="0"/>
          <w:divBdr>
            <w:top w:val="none" w:sz="0" w:space="0" w:color="auto"/>
            <w:left w:val="none" w:sz="0" w:space="0" w:color="auto"/>
            <w:bottom w:val="none" w:sz="0" w:space="0" w:color="auto"/>
            <w:right w:val="none" w:sz="0" w:space="0" w:color="auto"/>
          </w:divBdr>
        </w:div>
      </w:divsChild>
    </w:div>
    <w:div w:id="1305740046">
      <w:bodyDiv w:val="1"/>
      <w:marLeft w:val="0"/>
      <w:marRight w:val="0"/>
      <w:marTop w:val="0"/>
      <w:marBottom w:val="0"/>
      <w:divBdr>
        <w:top w:val="none" w:sz="0" w:space="0" w:color="auto"/>
        <w:left w:val="none" w:sz="0" w:space="0" w:color="auto"/>
        <w:bottom w:val="none" w:sz="0" w:space="0" w:color="auto"/>
        <w:right w:val="none" w:sz="0" w:space="0" w:color="auto"/>
      </w:divBdr>
    </w:div>
    <w:div w:id="1401710222">
      <w:bodyDiv w:val="1"/>
      <w:marLeft w:val="0"/>
      <w:marRight w:val="0"/>
      <w:marTop w:val="0"/>
      <w:marBottom w:val="0"/>
      <w:divBdr>
        <w:top w:val="none" w:sz="0" w:space="0" w:color="auto"/>
        <w:left w:val="none" w:sz="0" w:space="0" w:color="auto"/>
        <w:bottom w:val="none" w:sz="0" w:space="0" w:color="auto"/>
        <w:right w:val="none" w:sz="0" w:space="0" w:color="auto"/>
      </w:divBdr>
    </w:div>
    <w:div w:id="1406032922">
      <w:bodyDiv w:val="1"/>
      <w:marLeft w:val="0"/>
      <w:marRight w:val="0"/>
      <w:marTop w:val="0"/>
      <w:marBottom w:val="0"/>
      <w:divBdr>
        <w:top w:val="none" w:sz="0" w:space="0" w:color="auto"/>
        <w:left w:val="none" w:sz="0" w:space="0" w:color="auto"/>
        <w:bottom w:val="none" w:sz="0" w:space="0" w:color="auto"/>
        <w:right w:val="none" w:sz="0" w:space="0" w:color="auto"/>
      </w:divBdr>
      <w:divsChild>
        <w:div w:id="1002506636">
          <w:marLeft w:val="547"/>
          <w:marRight w:val="0"/>
          <w:marTop w:val="0"/>
          <w:marBottom w:val="0"/>
          <w:divBdr>
            <w:top w:val="none" w:sz="0" w:space="0" w:color="auto"/>
            <w:left w:val="none" w:sz="0" w:space="0" w:color="auto"/>
            <w:bottom w:val="none" w:sz="0" w:space="0" w:color="auto"/>
            <w:right w:val="none" w:sz="0" w:space="0" w:color="auto"/>
          </w:divBdr>
        </w:div>
      </w:divsChild>
    </w:div>
    <w:div w:id="1507548344">
      <w:bodyDiv w:val="1"/>
      <w:marLeft w:val="0"/>
      <w:marRight w:val="0"/>
      <w:marTop w:val="0"/>
      <w:marBottom w:val="0"/>
      <w:divBdr>
        <w:top w:val="none" w:sz="0" w:space="0" w:color="auto"/>
        <w:left w:val="none" w:sz="0" w:space="0" w:color="auto"/>
        <w:bottom w:val="none" w:sz="0" w:space="0" w:color="auto"/>
        <w:right w:val="none" w:sz="0" w:space="0" w:color="auto"/>
      </w:divBdr>
    </w:div>
    <w:div w:id="1532913846">
      <w:bodyDiv w:val="1"/>
      <w:marLeft w:val="0"/>
      <w:marRight w:val="0"/>
      <w:marTop w:val="0"/>
      <w:marBottom w:val="0"/>
      <w:divBdr>
        <w:top w:val="none" w:sz="0" w:space="0" w:color="auto"/>
        <w:left w:val="none" w:sz="0" w:space="0" w:color="auto"/>
        <w:bottom w:val="none" w:sz="0" w:space="0" w:color="auto"/>
        <w:right w:val="none" w:sz="0" w:space="0" w:color="auto"/>
      </w:divBdr>
      <w:divsChild>
        <w:div w:id="1847397881">
          <w:marLeft w:val="1138"/>
          <w:marRight w:val="0"/>
          <w:marTop w:val="67"/>
          <w:marBottom w:val="0"/>
          <w:divBdr>
            <w:top w:val="none" w:sz="0" w:space="0" w:color="auto"/>
            <w:left w:val="none" w:sz="0" w:space="0" w:color="auto"/>
            <w:bottom w:val="none" w:sz="0" w:space="0" w:color="auto"/>
            <w:right w:val="none" w:sz="0" w:space="0" w:color="auto"/>
          </w:divBdr>
        </w:div>
        <w:div w:id="41563462">
          <w:marLeft w:val="1584"/>
          <w:marRight w:val="0"/>
          <w:marTop w:val="67"/>
          <w:marBottom w:val="0"/>
          <w:divBdr>
            <w:top w:val="none" w:sz="0" w:space="0" w:color="auto"/>
            <w:left w:val="none" w:sz="0" w:space="0" w:color="auto"/>
            <w:bottom w:val="none" w:sz="0" w:space="0" w:color="auto"/>
            <w:right w:val="none" w:sz="0" w:space="0" w:color="auto"/>
          </w:divBdr>
        </w:div>
        <w:div w:id="1764181248">
          <w:marLeft w:val="1584"/>
          <w:marRight w:val="0"/>
          <w:marTop w:val="67"/>
          <w:marBottom w:val="0"/>
          <w:divBdr>
            <w:top w:val="none" w:sz="0" w:space="0" w:color="auto"/>
            <w:left w:val="none" w:sz="0" w:space="0" w:color="auto"/>
            <w:bottom w:val="none" w:sz="0" w:space="0" w:color="auto"/>
            <w:right w:val="none" w:sz="0" w:space="0" w:color="auto"/>
          </w:divBdr>
        </w:div>
        <w:div w:id="574752951">
          <w:marLeft w:val="1584"/>
          <w:marRight w:val="0"/>
          <w:marTop w:val="67"/>
          <w:marBottom w:val="0"/>
          <w:divBdr>
            <w:top w:val="none" w:sz="0" w:space="0" w:color="auto"/>
            <w:left w:val="none" w:sz="0" w:space="0" w:color="auto"/>
            <w:bottom w:val="none" w:sz="0" w:space="0" w:color="auto"/>
            <w:right w:val="none" w:sz="0" w:space="0" w:color="auto"/>
          </w:divBdr>
        </w:div>
        <w:div w:id="1332292372">
          <w:marLeft w:val="1584"/>
          <w:marRight w:val="0"/>
          <w:marTop w:val="67"/>
          <w:marBottom w:val="0"/>
          <w:divBdr>
            <w:top w:val="none" w:sz="0" w:space="0" w:color="auto"/>
            <w:left w:val="none" w:sz="0" w:space="0" w:color="auto"/>
            <w:bottom w:val="none" w:sz="0" w:space="0" w:color="auto"/>
            <w:right w:val="none" w:sz="0" w:space="0" w:color="auto"/>
          </w:divBdr>
        </w:div>
        <w:div w:id="554854482">
          <w:marLeft w:val="1138"/>
          <w:marRight w:val="0"/>
          <w:marTop w:val="67"/>
          <w:marBottom w:val="0"/>
          <w:divBdr>
            <w:top w:val="none" w:sz="0" w:space="0" w:color="auto"/>
            <w:left w:val="none" w:sz="0" w:space="0" w:color="auto"/>
            <w:bottom w:val="none" w:sz="0" w:space="0" w:color="auto"/>
            <w:right w:val="none" w:sz="0" w:space="0" w:color="auto"/>
          </w:divBdr>
        </w:div>
        <w:div w:id="1172571226">
          <w:marLeft w:val="1138"/>
          <w:marRight w:val="0"/>
          <w:marTop w:val="67"/>
          <w:marBottom w:val="0"/>
          <w:divBdr>
            <w:top w:val="none" w:sz="0" w:space="0" w:color="auto"/>
            <w:left w:val="none" w:sz="0" w:space="0" w:color="auto"/>
            <w:bottom w:val="none" w:sz="0" w:space="0" w:color="auto"/>
            <w:right w:val="none" w:sz="0" w:space="0" w:color="auto"/>
          </w:divBdr>
        </w:div>
        <w:div w:id="2108966808">
          <w:marLeft w:val="1584"/>
          <w:marRight w:val="0"/>
          <w:marTop w:val="67"/>
          <w:marBottom w:val="0"/>
          <w:divBdr>
            <w:top w:val="none" w:sz="0" w:space="0" w:color="auto"/>
            <w:left w:val="none" w:sz="0" w:space="0" w:color="auto"/>
            <w:bottom w:val="none" w:sz="0" w:space="0" w:color="auto"/>
            <w:right w:val="none" w:sz="0" w:space="0" w:color="auto"/>
          </w:divBdr>
        </w:div>
        <w:div w:id="666059046">
          <w:marLeft w:val="1584"/>
          <w:marRight w:val="0"/>
          <w:marTop w:val="67"/>
          <w:marBottom w:val="0"/>
          <w:divBdr>
            <w:top w:val="none" w:sz="0" w:space="0" w:color="auto"/>
            <w:left w:val="none" w:sz="0" w:space="0" w:color="auto"/>
            <w:bottom w:val="none" w:sz="0" w:space="0" w:color="auto"/>
            <w:right w:val="none" w:sz="0" w:space="0" w:color="auto"/>
          </w:divBdr>
        </w:div>
        <w:div w:id="1987857858">
          <w:marLeft w:val="1584"/>
          <w:marRight w:val="0"/>
          <w:marTop w:val="67"/>
          <w:marBottom w:val="0"/>
          <w:divBdr>
            <w:top w:val="none" w:sz="0" w:space="0" w:color="auto"/>
            <w:left w:val="none" w:sz="0" w:space="0" w:color="auto"/>
            <w:bottom w:val="none" w:sz="0" w:space="0" w:color="auto"/>
            <w:right w:val="none" w:sz="0" w:space="0" w:color="auto"/>
          </w:divBdr>
        </w:div>
        <w:div w:id="1036270613">
          <w:marLeft w:val="1138"/>
          <w:marRight w:val="0"/>
          <w:marTop w:val="67"/>
          <w:marBottom w:val="0"/>
          <w:divBdr>
            <w:top w:val="none" w:sz="0" w:space="0" w:color="auto"/>
            <w:left w:val="none" w:sz="0" w:space="0" w:color="auto"/>
            <w:bottom w:val="none" w:sz="0" w:space="0" w:color="auto"/>
            <w:right w:val="none" w:sz="0" w:space="0" w:color="auto"/>
          </w:divBdr>
        </w:div>
        <w:div w:id="244724789">
          <w:marLeft w:val="1138"/>
          <w:marRight w:val="0"/>
          <w:marTop w:val="67"/>
          <w:marBottom w:val="0"/>
          <w:divBdr>
            <w:top w:val="none" w:sz="0" w:space="0" w:color="auto"/>
            <w:left w:val="none" w:sz="0" w:space="0" w:color="auto"/>
            <w:bottom w:val="none" w:sz="0" w:space="0" w:color="auto"/>
            <w:right w:val="none" w:sz="0" w:space="0" w:color="auto"/>
          </w:divBdr>
        </w:div>
        <w:div w:id="2004628545">
          <w:marLeft w:val="1584"/>
          <w:marRight w:val="0"/>
          <w:marTop w:val="67"/>
          <w:marBottom w:val="0"/>
          <w:divBdr>
            <w:top w:val="none" w:sz="0" w:space="0" w:color="auto"/>
            <w:left w:val="none" w:sz="0" w:space="0" w:color="auto"/>
            <w:bottom w:val="none" w:sz="0" w:space="0" w:color="auto"/>
            <w:right w:val="none" w:sz="0" w:space="0" w:color="auto"/>
          </w:divBdr>
        </w:div>
        <w:div w:id="980500110">
          <w:marLeft w:val="1584"/>
          <w:marRight w:val="0"/>
          <w:marTop w:val="67"/>
          <w:marBottom w:val="0"/>
          <w:divBdr>
            <w:top w:val="none" w:sz="0" w:space="0" w:color="auto"/>
            <w:left w:val="none" w:sz="0" w:space="0" w:color="auto"/>
            <w:bottom w:val="none" w:sz="0" w:space="0" w:color="auto"/>
            <w:right w:val="none" w:sz="0" w:space="0" w:color="auto"/>
          </w:divBdr>
        </w:div>
      </w:divsChild>
    </w:div>
    <w:div w:id="2090418232">
      <w:bodyDiv w:val="1"/>
      <w:marLeft w:val="0"/>
      <w:marRight w:val="0"/>
      <w:marTop w:val="0"/>
      <w:marBottom w:val="0"/>
      <w:divBdr>
        <w:top w:val="none" w:sz="0" w:space="0" w:color="auto"/>
        <w:left w:val="none" w:sz="0" w:space="0" w:color="auto"/>
        <w:bottom w:val="none" w:sz="0" w:space="0" w:color="auto"/>
        <w:right w:val="none" w:sz="0" w:space="0" w:color="auto"/>
      </w:divBdr>
      <w:divsChild>
        <w:div w:id="1189952543">
          <w:marLeft w:val="432"/>
          <w:marRight w:val="0"/>
          <w:marTop w:val="360"/>
          <w:marBottom w:val="0"/>
          <w:divBdr>
            <w:top w:val="none" w:sz="0" w:space="0" w:color="auto"/>
            <w:left w:val="none" w:sz="0" w:space="0" w:color="auto"/>
            <w:bottom w:val="none" w:sz="0" w:space="0" w:color="auto"/>
            <w:right w:val="none" w:sz="0" w:space="0" w:color="auto"/>
          </w:divBdr>
        </w:div>
        <w:div w:id="1498424865">
          <w:marLeft w:val="432"/>
          <w:marRight w:val="0"/>
          <w:marTop w:val="360"/>
          <w:marBottom w:val="0"/>
          <w:divBdr>
            <w:top w:val="none" w:sz="0" w:space="0" w:color="auto"/>
            <w:left w:val="none" w:sz="0" w:space="0" w:color="auto"/>
            <w:bottom w:val="none" w:sz="0" w:space="0" w:color="auto"/>
            <w:right w:val="none" w:sz="0" w:space="0" w:color="auto"/>
          </w:divBdr>
        </w:div>
        <w:div w:id="1021588021">
          <w:marLeft w:val="432"/>
          <w:marRight w:val="0"/>
          <w:marTop w:val="360"/>
          <w:marBottom w:val="0"/>
          <w:divBdr>
            <w:top w:val="none" w:sz="0" w:space="0" w:color="auto"/>
            <w:left w:val="none" w:sz="0" w:space="0" w:color="auto"/>
            <w:bottom w:val="none" w:sz="0" w:space="0" w:color="auto"/>
            <w:right w:val="none" w:sz="0" w:space="0" w:color="auto"/>
          </w:divBdr>
        </w:div>
        <w:div w:id="181357717">
          <w:marLeft w:val="432"/>
          <w:marRight w:val="0"/>
          <w:marTop w:val="360"/>
          <w:marBottom w:val="0"/>
          <w:divBdr>
            <w:top w:val="none" w:sz="0" w:space="0" w:color="auto"/>
            <w:left w:val="none" w:sz="0" w:space="0" w:color="auto"/>
            <w:bottom w:val="none" w:sz="0" w:space="0" w:color="auto"/>
            <w:right w:val="none" w:sz="0" w:space="0" w:color="auto"/>
          </w:divBdr>
        </w:div>
      </w:divsChild>
    </w:div>
    <w:div w:id="2100828297">
      <w:bodyDiv w:val="1"/>
      <w:marLeft w:val="0"/>
      <w:marRight w:val="0"/>
      <w:marTop w:val="0"/>
      <w:marBottom w:val="0"/>
      <w:divBdr>
        <w:top w:val="none" w:sz="0" w:space="0" w:color="auto"/>
        <w:left w:val="none" w:sz="0" w:space="0" w:color="auto"/>
        <w:bottom w:val="none" w:sz="0" w:space="0" w:color="auto"/>
        <w:right w:val="none" w:sz="0" w:space="0" w:color="auto"/>
      </w:divBdr>
    </w:div>
    <w:div w:id="210372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diagramData" Target="diagrams/data2.xml"/><Relationship Id="rId17" Type="http://schemas.openxmlformats.org/officeDocument/2006/relationships/diagramLayout" Target="diagrams/layout2.xml"/><Relationship Id="rId18" Type="http://schemas.openxmlformats.org/officeDocument/2006/relationships/diagramQuickStyle" Target="diagrams/quickStyle2.xml"/><Relationship Id="rId19" Type="http://schemas.openxmlformats.org/officeDocument/2006/relationships/diagramColors" Target="diagrams/colors2.xml"/><Relationship Id="rId63" Type="http://schemas.openxmlformats.org/officeDocument/2006/relationships/hyperlink" Target="http://www.cnn.com/2016/04/27/health/transgender-laws-policies/" TargetMode="External"/><Relationship Id="rId64" Type="http://schemas.openxmlformats.org/officeDocument/2006/relationships/hyperlink" Target="http://www.nytimes.com/2016/05/13/us/politics/obama-administration-to-issue-decree-on-transgender-access-to-school-restrooms.html?_r=0" TargetMode="External"/><Relationship Id="rId65" Type="http://schemas.openxmlformats.org/officeDocument/2006/relationships/hyperlink" Target="http://www.nytimes.com/2016/05/13/us/politics/obama-administration-to-issue-decree-on-transgender-access-to-school-restrooms.html?_r=0" TargetMode="External"/><Relationship Id="rId66" Type="http://schemas.openxmlformats.org/officeDocument/2006/relationships/hyperlink" Target="http://www.cnn.com/2016/05/09/politics/north-carolina-hb2-justice-department-deadline/" TargetMode="External"/><Relationship Id="rId67" Type="http://schemas.openxmlformats.org/officeDocument/2006/relationships/hyperlink" Target="http://www.universalhub.com/restrooms" TargetMode="External"/><Relationship Id="rId68" Type="http://schemas.openxmlformats.org/officeDocument/2006/relationships/hyperlink" Target="https://www.massdot.state.ma.us/planning/Main/MapsDataandReports/Data/GISData/RestAreas.aspx" TargetMode="External"/><Relationship Id="rId69" Type="http://schemas.openxmlformats.org/officeDocument/2006/relationships/hyperlink" Target="http://www.poi-factory.com/" TargetMode="External"/><Relationship Id="rId50" Type="http://schemas.openxmlformats.org/officeDocument/2006/relationships/hyperlink" Target="http://brooklinecan.org/public_restrooms.pdf" TargetMode="External"/><Relationship Id="rId51" Type="http://schemas.openxmlformats.org/officeDocument/2006/relationships/hyperlink" Target="http://www.salem.com/about" TargetMode="External"/><Relationship Id="rId52" Type="http://schemas.openxmlformats.org/officeDocument/2006/relationships/hyperlink" Target="http://www.salem.com/gis-and-maps" TargetMode="External"/><Relationship Id="rId53" Type="http://schemas.openxmlformats.org/officeDocument/2006/relationships/hyperlink" Target="http://www.salem.com/sites/salemma/files/uploads/routes.pdf" TargetMode="External"/><Relationship Id="rId54" Type="http://schemas.openxmlformats.org/officeDocument/2006/relationships/hyperlink" Target="http://www.pharmacytimes.com/publications/issue/2005/2005-07/2005-07-9659" TargetMode="External"/><Relationship Id="rId55" Type="http://schemas.openxmlformats.org/officeDocument/2006/relationships/hyperlink" Target="http://americanrestroom.org/locate/index.htm" TargetMode="External"/><Relationship Id="rId56" Type="http://schemas.openxmlformats.org/officeDocument/2006/relationships/hyperlink" Target="http://www.urologyhealth.org/urologic-conditions/overactive-bladder-(oab)" TargetMode="External"/><Relationship Id="rId57" Type="http://schemas.openxmlformats.org/officeDocument/2006/relationships/hyperlink" Target="https://www.suna.org/download/journal/article31106111.pdf" TargetMode="External"/><Relationship Id="rId58" Type="http://schemas.openxmlformats.org/officeDocument/2006/relationships/hyperlink" Target="https://www.osha.gov/Publications/OSHA3795.pdf" TargetMode="External"/><Relationship Id="rId59" Type="http://schemas.openxmlformats.org/officeDocument/2006/relationships/hyperlink" Target="http://www.phlush.org/wp-content/uploads/2009/02/americanrestroomcalltoactionpaper.pdf" TargetMode="External"/><Relationship Id="rId40" Type="http://schemas.openxmlformats.org/officeDocument/2006/relationships/hyperlink" Target="http://www.mbta.com/customer_support/feedback/" TargetMode="External"/><Relationship Id="rId41" Type="http://schemas.openxmlformats.org/officeDocument/2006/relationships/hyperlink" Target="https://www.massdot.state.ma.us/portals/17/docs/statemap2012.pdf" TargetMode="External"/><Relationship Id="rId42" Type="http://schemas.openxmlformats.org/officeDocument/2006/relationships/hyperlink" Target="http://www.massdot.state.ma.us/ContactUs.aspx" TargetMode="External"/><Relationship Id="rId43" Type="http://schemas.openxmlformats.org/officeDocument/2006/relationships/hyperlink" Target="mailto:massdot.rao@state.ma.us" TargetMode="External"/><Relationship Id="rId44" Type="http://schemas.openxmlformats.org/officeDocument/2006/relationships/hyperlink" Target="http://www.massdot.state.ma.us/ContactUs/PublicRecordsRequests.aspx" TargetMode="External"/><Relationship Id="rId45" Type="http://schemas.openxmlformats.org/officeDocument/2006/relationships/hyperlink" Target="http://www.massdot.state.ma.us/highway/TrafficTravelResources/TravelServicePlazasTouristInformationCenter.aspx" TargetMode="External"/><Relationship Id="rId46" Type="http://schemas.openxmlformats.org/officeDocument/2006/relationships/hyperlink" Target="https://www.massdot.state.ma.us/portals/17/docs/statemap2012.pdf" TargetMode="External"/><Relationship Id="rId47" Type="http://schemas.openxmlformats.org/officeDocument/2006/relationships/hyperlink" Target="http://brooklinecan.org/restrooms.html" TargetMode="External"/><Relationship Id="rId48" Type="http://schemas.openxmlformats.org/officeDocument/2006/relationships/hyperlink" Target="mailto:info@brooklinecan.org" TargetMode="External"/><Relationship Id="rId49" Type="http://schemas.openxmlformats.org/officeDocument/2006/relationships/hyperlink" Target="http://brooklinecan.org/restroom_list.html"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diagramQuickStyle" Target="diagrams/quickStyle3.xml"/><Relationship Id="rId31" Type="http://schemas.openxmlformats.org/officeDocument/2006/relationships/diagramColors" Target="diagrams/colors3.xml"/><Relationship Id="rId32" Type="http://schemas.microsoft.com/office/2007/relationships/diagramDrawing" Target="diagrams/drawing3.xml"/><Relationship Id="rId33" Type="http://schemas.openxmlformats.org/officeDocument/2006/relationships/hyperlink" Target="http://www.americanrestroom.org/pr/index.htm" TargetMode="External"/><Relationship Id="rId34" Type="http://schemas.openxmlformats.org/officeDocument/2006/relationships/hyperlink" Target="mailto:office@americanrestroom.org" TargetMode="External"/><Relationship Id="rId35" Type="http://schemas.openxmlformats.org/officeDocument/2006/relationships/hyperlink" Target="http://americanrestroom.org/survey/public_restroom_locate.pdf" TargetMode="External"/><Relationship Id="rId36" Type="http://schemas.openxmlformats.org/officeDocument/2006/relationships/hyperlink" Target="http://www.universalhub.com/restrooms" TargetMode="External"/><Relationship Id="rId37" Type="http://schemas.openxmlformats.org/officeDocument/2006/relationships/hyperlink" Target="mailto:community@universalhub.com" TargetMode="External"/><Relationship Id="rId38" Type="http://schemas.openxmlformats.org/officeDocument/2006/relationships/hyperlink" Target="mailto:adamg@universalhub.com" TargetMode="External"/><Relationship Id="rId39" Type="http://schemas.openxmlformats.org/officeDocument/2006/relationships/hyperlink" Target="http://www.mbta.com/customer_support/contact/" TargetMode="External"/><Relationship Id="rId80" Type="http://schemas.openxmlformats.org/officeDocument/2006/relationships/footer" Target="footer1.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hyperlink" Target="http://www.doi.gov/" TargetMode="External"/><Relationship Id="rId71" Type="http://schemas.openxmlformats.org/officeDocument/2006/relationships/hyperlink" Target="http://www.doi.gov/" TargetMode="External"/><Relationship Id="rId72" Type="http://schemas.openxmlformats.org/officeDocument/2006/relationships/hyperlink" Target="http://www.usgs.gov/" TargetMode="External"/><Relationship Id="rId20" Type="http://schemas.microsoft.com/office/2007/relationships/diagramDrawing" Target="diagrams/drawing2.xm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jpg"/><Relationship Id="rId28" Type="http://schemas.openxmlformats.org/officeDocument/2006/relationships/diagramData" Target="diagrams/data3.xml"/><Relationship Id="rId29" Type="http://schemas.openxmlformats.org/officeDocument/2006/relationships/diagramLayout" Target="diagrams/layout3.xml"/><Relationship Id="rId73" Type="http://schemas.openxmlformats.org/officeDocument/2006/relationships/hyperlink" Target="http://www.usgs.gov/" TargetMode="External"/><Relationship Id="rId74" Type="http://schemas.openxmlformats.org/officeDocument/2006/relationships/hyperlink" Target="http://viewer.nationalmap.gov/launch/" TargetMode="External"/><Relationship Id="rId75" Type="http://schemas.openxmlformats.org/officeDocument/2006/relationships/hyperlink" Target="http://viewer.nationalmap.gov/launch/" TargetMode="External"/><Relationship Id="rId76" Type="http://schemas.openxmlformats.org/officeDocument/2006/relationships/hyperlink" Target="http://brooklinecan.org/restrooms.html" TargetMode="External"/><Relationship Id="rId77" Type="http://schemas.openxmlformats.org/officeDocument/2006/relationships/hyperlink" Target="http://restareas.appspot.com/" TargetMode="External"/><Relationship Id="rId78" Type="http://schemas.openxmlformats.org/officeDocument/2006/relationships/hyperlink" Target="http://www.mass.gov/anf/research-and-tech/it-serv-and-support/application-serv/office-of-geographic-information-massgis/" TargetMode="External"/><Relationship Id="rId79" Type="http://schemas.openxmlformats.org/officeDocument/2006/relationships/header" Target="header1.xml"/><Relationship Id="rId60" Type="http://schemas.openxmlformats.org/officeDocument/2006/relationships/hyperlink" Target="http://staging.nafc.org/uploads/pdf/articles/Annals%20of%20Urology%20-%20OAB%20in%20Middle%20Age%20Women%20-%20Final.pdf" TargetMode="External"/><Relationship Id="rId61" Type="http://schemas.openxmlformats.org/officeDocument/2006/relationships/hyperlink" Target="http://www.csmonitor.com/World/Global-Issues/2010/1119/World-Toilet-Day-Top-10-nations-lacking-toilets/Niger-12-million" TargetMode="External"/><Relationship Id="rId62" Type="http://schemas.openxmlformats.org/officeDocument/2006/relationships/hyperlink" Target="http://www.prnewswire.com/news-releases/nationwide-survey-conducted-for-national-association-for-continence-shows-americans-divided--bathroom-seen-as-both-comforting-and-confining-82335547.html" TargetMode="External"/><Relationship Id="rId10" Type="http://schemas.openxmlformats.org/officeDocument/2006/relationships/image" Target="media/image1.emf"/><Relationship Id="rId11" Type="http://schemas.openxmlformats.org/officeDocument/2006/relationships/diagramData" Target="diagrams/data1.xml"/><Relationship Id="rId12" Type="http://schemas.openxmlformats.org/officeDocument/2006/relationships/diagramLayout" Target="diagrams/layout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b\AppData\Roaming\Microsoft\Templates\Project%20communication%20plan.dotx" TargetMode="External"/></Relationships>
</file>

<file path=word/diagrams/colors1.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662403-F716-415F-A01C-19B866B281F0}" type="doc">
      <dgm:prSet loTypeId="urn:diagrams.loki3.com/VaryingWidthList" loCatId="list" qsTypeId="urn:microsoft.com/office/officeart/2005/8/quickstyle/simple2" qsCatId="simple" csTypeId="urn:microsoft.com/office/officeart/2005/8/colors/accent4_5" csCatId="accent4" phldr="1"/>
      <dgm:spPr/>
    </dgm:pt>
    <dgm:pt modelId="{0D2D9F4B-3185-4837-A9D8-CF1E22FBA86E}">
      <dgm:prSet phldrT="[Text]"/>
      <dgm:spPr/>
      <dgm:t>
        <a:bodyPr/>
        <a:lstStyle/>
        <a:p>
          <a:r>
            <a:rPr lang="en-US"/>
            <a:t>1</a:t>
          </a:r>
        </a:p>
      </dgm:t>
    </dgm:pt>
    <dgm:pt modelId="{C34259EE-5777-41ED-88EC-E61228581E84}" type="parTrans" cxnId="{3FA5FE39-F43C-4299-A693-9428FE1B8579}">
      <dgm:prSet/>
      <dgm:spPr/>
      <dgm:t>
        <a:bodyPr/>
        <a:lstStyle/>
        <a:p>
          <a:endParaRPr lang="en-US"/>
        </a:p>
      </dgm:t>
    </dgm:pt>
    <dgm:pt modelId="{EAEFDD6B-EC15-4E28-BD5B-294DCB4B9181}" type="sibTrans" cxnId="{3FA5FE39-F43C-4299-A693-9428FE1B8579}">
      <dgm:prSet/>
      <dgm:spPr/>
      <dgm:t>
        <a:bodyPr/>
        <a:lstStyle/>
        <a:p>
          <a:endParaRPr lang="en-US"/>
        </a:p>
      </dgm:t>
    </dgm:pt>
    <dgm:pt modelId="{1A36B834-1E8B-42BE-9BA6-A5B81F8C5126}">
      <dgm:prSet phldrT="[Text]"/>
      <dgm:spPr/>
      <dgm:t>
        <a:bodyPr/>
        <a:lstStyle/>
        <a:p>
          <a:r>
            <a:rPr lang="en-US"/>
            <a:t>2</a:t>
          </a:r>
        </a:p>
      </dgm:t>
    </dgm:pt>
    <dgm:pt modelId="{FE130D0A-3D09-4121-B7D4-7BA61FDAAF85}" type="parTrans" cxnId="{5189F62E-A5BD-416A-A8F6-96984380FC01}">
      <dgm:prSet/>
      <dgm:spPr/>
      <dgm:t>
        <a:bodyPr/>
        <a:lstStyle/>
        <a:p>
          <a:endParaRPr lang="en-US"/>
        </a:p>
      </dgm:t>
    </dgm:pt>
    <dgm:pt modelId="{6B377130-E1C9-411F-B8F4-0F61867C1FE8}" type="sibTrans" cxnId="{5189F62E-A5BD-416A-A8F6-96984380FC01}">
      <dgm:prSet/>
      <dgm:spPr/>
      <dgm:t>
        <a:bodyPr/>
        <a:lstStyle/>
        <a:p>
          <a:endParaRPr lang="en-US"/>
        </a:p>
      </dgm:t>
    </dgm:pt>
    <dgm:pt modelId="{35329A56-B344-46DD-A318-88F1291EA93C}">
      <dgm:prSet phldrT="[Text]"/>
      <dgm:spPr/>
      <dgm:t>
        <a:bodyPr/>
        <a:lstStyle/>
        <a:p>
          <a:r>
            <a:rPr lang="en-US"/>
            <a:t>3</a:t>
          </a:r>
        </a:p>
      </dgm:t>
    </dgm:pt>
    <dgm:pt modelId="{2AE6D327-1661-4849-91C7-FBFF1E09FE4B}" type="parTrans" cxnId="{FEF026FE-D8C2-4CE9-8FB0-E1DC0FCAE440}">
      <dgm:prSet/>
      <dgm:spPr/>
      <dgm:t>
        <a:bodyPr/>
        <a:lstStyle/>
        <a:p>
          <a:endParaRPr lang="en-US"/>
        </a:p>
      </dgm:t>
    </dgm:pt>
    <dgm:pt modelId="{7C8B2E2D-8FEB-4F5F-8862-9CE115D7C95A}" type="sibTrans" cxnId="{FEF026FE-D8C2-4CE9-8FB0-E1DC0FCAE440}">
      <dgm:prSet/>
      <dgm:spPr/>
      <dgm:t>
        <a:bodyPr/>
        <a:lstStyle/>
        <a:p>
          <a:endParaRPr lang="en-US"/>
        </a:p>
      </dgm:t>
    </dgm:pt>
    <dgm:pt modelId="{70A4C958-48A3-4166-B00E-FCE429D775D7}">
      <dgm:prSet phldrT="[Text]"/>
      <dgm:spPr/>
      <dgm:t>
        <a:bodyPr/>
        <a:lstStyle/>
        <a:p>
          <a:r>
            <a:rPr lang="en-US"/>
            <a:t>4</a:t>
          </a:r>
        </a:p>
      </dgm:t>
    </dgm:pt>
    <dgm:pt modelId="{86E0910C-7B4F-4660-8BB6-E969B795A35A}" type="parTrans" cxnId="{FF7E9DE0-244F-4A9C-BAB0-C7780D16426F}">
      <dgm:prSet/>
      <dgm:spPr/>
      <dgm:t>
        <a:bodyPr/>
        <a:lstStyle/>
        <a:p>
          <a:endParaRPr lang="en-US"/>
        </a:p>
      </dgm:t>
    </dgm:pt>
    <dgm:pt modelId="{E989EADE-68CE-4AAF-A12C-A98B88CBB80D}" type="sibTrans" cxnId="{FF7E9DE0-244F-4A9C-BAB0-C7780D16426F}">
      <dgm:prSet/>
      <dgm:spPr/>
      <dgm:t>
        <a:bodyPr/>
        <a:lstStyle/>
        <a:p>
          <a:endParaRPr lang="en-US"/>
        </a:p>
      </dgm:t>
    </dgm:pt>
    <dgm:pt modelId="{B0813687-83A9-4729-8BD1-F583BA800074}">
      <dgm:prSet phldrT="[Text]"/>
      <dgm:spPr/>
      <dgm:t>
        <a:bodyPr/>
        <a:lstStyle/>
        <a:p>
          <a:r>
            <a:rPr lang="en-US"/>
            <a:t>5</a:t>
          </a:r>
        </a:p>
      </dgm:t>
    </dgm:pt>
    <dgm:pt modelId="{C4FAFBF8-45CC-4734-B40A-A30DDE6566BB}" type="parTrans" cxnId="{8EFED15C-3B5F-42D5-97D2-75858E14C4EC}">
      <dgm:prSet/>
      <dgm:spPr/>
      <dgm:t>
        <a:bodyPr/>
        <a:lstStyle/>
        <a:p>
          <a:endParaRPr lang="en-US"/>
        </a:p>
      </dgm:t>
    </dgm:pt>
    <dgm:pt modelId="{4183DDB8-F64E-48BD-80AE-8ADD66631ECA}" type="sibTrans" cxnId="{8EFED15C-3B5F-42D5-97D2-75858E14C4EC}">
      <dgm:prSet/>
      <dgm:spPr/>
      <dgm:t>
        <a:bodyPr/>
        <a:lstStyle/>
        <a:p>
          <a:endParaRPr lang="en-US"/>
        </a:p>
      </dgm:t>
    </dgm:pt>
    <dgm:pt modelId="{25B43269-6B62-4339-9FE3-130AD792C292}">
      <dgm:prSet phldrT="[Text]"/>
      <dgm:spPr/>
      <dgm:t>
        <a:bodyPr/>
        <a:lstStyle/>
        <a:p>
          <a:r>
            <a:rPr lang="en-US"/>
            <a:t>6</a:t>
          </a:r>
        </a:p>
      </dgm:t>
    </dgm:pt>
    <dgm:pt modelId="{09902DBD-A94F-4111-853A-9860CCBA419E}" type="parTrans" cxnId="{A6A1F7D6-F091-448C-9A05-B8932E3A1926}">
      <dgm:prSet/>
      <dgm:spPr/>
      <dgm:t>
        <a:bodyPr/>
        <a:lstStyle/>
        <a:p>
          <a:endParaRPr lang="en-US"/>
        </a:p>
      </dgm:t>
    </dgm:pt>
    <dgm:pt modelId="{848D8B4D-A3B2-4433-88A6-6B90A351B48D}" type="sibTrans" cxnId="{A6A1F7D6-F091-448C-9A05-B8932E3A1926}">
      <dgm:prSet/>
      <dgm:spPr/>
      <dgm:t>
        <a:bodyPr/>
        <a:lstStyle/>
        <a:p>
          <a:endParaRPr lang="en-US"/>
        </a:p>
      </dgm:t>
    </dgm:pt>
    <dgm:pt modelId="{5A283EDB-01B0-46E0-9D05-39198670FBD8}">
      <dgm:prSet phldrT="[Text]"/>
      <dgm:spPr/>
      <dgm:t>
        <a:bodyPr/>
        <a:lstStyle/>
        <a:p>
          <a:r>
            <a:rPr lang="en-US"/>
            <a:t>7</a:t>
          </a:r>
        </a:p>
      </dgm:t>
    </dgm:pt>
    <dgm:pt modelId="{1E08AFDE-75BB-4C01-AA46-625497753E7B}" type="parTrans" cxnId="{8956ECD8-BD9B-46EF-8E68-DFC739E303E8}">
      <dgm:prSet/>
      <dgm:spPr/>
      <dgm:t>
        <a:bodyPr/>
        <a:lstStyle/>
        <a:p>
          <a:endParaRPr lang="en-US"/>
        </a:p>
      </dgm:t>
    </dgm:pt>
    <dgm:pt modelId="{90827D8E-CBE6-4442-BF95-B03EF74BB2C4}" type="sibTrans" cxnId="{8956ECD8-BD9B-46EF-8E68-DFC739E303E8}">
      <dgm:prSet/>
      <dgm:spPr/>
      <dgm:t>
        <a:bodyPr/>
        <a:lstStyle/>
        <a:p>
          <a:endParaRPr lang="en-US"/>
        </a:p>
      </dgm:t>
    </dgm:pt>
    <dgm:pt modelId="{F752ED00-37C6-47C9-94C1-03CF064C39E5}">
      <dgm:prSet phldrT="[Text]"/>
      <dgm:spPr/>
      <dgm:t>
        <a:bodyPr/>
        <a:lstStyle/>
        <a:p>
          <a:r>
            <a:rPr lang="en-US"/>
            <a:t>8</a:t>
          </a:r>
        </a:p>
      </dgm:t>
    </dgm:pt>
    <dgm:pt modelId="{4EF5160F-69CD-4D3A-B245-84CB891545B3}" type="parTrans" cxnId="{04C33088-ACAD-4926-9942-AD8D6436F053}">
      <dgm:prSet/>
      <dgm:spPr/>
      <dgm:t>
        <a:bodyPr/>
        <a:lstStyle/>
        <a:p>
          <a:endParaRPr lang="en-US"/>
        </a:p>
      </dgm:t>
    </dgm:pt>
    <dgm:pt modelId="{0E7C1378-73A0-41EF-991A-1C7F9C466C56}" type="sibTrans" cxnId="{04C33088-ACAD-4926-9942-AD8D6436F053}">
      <dgm:prSet/>
      <dgm:spPr/>
      <dgm:t>
        <a:bodyPr/>
        <a:lstStyle/>
        <a:p>
          <a:endParaRPr lang="en-US"/>
        </a:p>
      </dgm:t>
    </dgm:pt>
    <dgm:pt modelId="{F808C1C0-1CEE-4E9C-BE81-BFBEC5C781FB}">
      <dgm:prSet phldrT="[Text]"/>
      <dgm:spPr/>
      <dgm:t>
        <a:bodyPr/>
        <a:lstStyle/>
        <a:p>
          <a:r>
            <a:rPr lang="en-US"/>
            <a:t>9</a:t>
          </a:r>
        </a:p>
      </dgm:t>
    </dgm:pt>
    <dgm:pt modelId="{E7AD5002-769A-4E16-83D3-06DAAEED3C83}" type="parTrans" cxnId="{7A3C9D50-2F9F-4D55-9A8B-364B2124FE9B}">
      <dgm:prSet/>
      <dgm:spPr/>
      <dgm:t>
        <a:bodyPr/>
        <a:lstStyle/>
        <a:p>
          <a:endParaRPr lang="en-US"/>
        </a:p>
      </dgm:t>
    </dgm:pt>
    <dgm:pt modelId="{117A295C-3193-48BB-ABC3-CBF92EDDBEEE}" type="sibTrans" cxnId="{7A3C9D50-2F9F-4D55-9A8B-364B2124FE9B}">
      <dgm:prSet/>
      <dgm:spPr/>
      <dgm:t>
        <a:bodyPr/>
        <a:lstStyle/>
        <a:p>
          <a:endParaRPr lang="en-US"/>
        </a:p>
      </dgm:t>
    </dgm:pt>
    <dgm:pt modelId="{D655A558-FA76-4335-BB40-46898565CD51}" type="pres">
      <dgm:prSet presAssocID="{A1662403-F716-415F-A01C-19B866B281F0}" presName="Name0" presStyleCnt="0">
        <dgm:presLayoutVars>
          <dgm:resizeHandles/>
        </dgm:presLayoutVars>
      </dgm:prSet>
      <dgm:spPr/>
    </dgm:pt>
    <dgm:pt modelId="{04A35DF7-DF35-422E-810E-F7B0A36A8F77}" type="pres">
      <dgm:prSet presAssocID="{0D2D9F4B-3185-4837-A9D8-CF1E22FBA86E}" presName="text" presStyleLbl="node1" presStyleIdx="0" presStyleCnt="9" custAng="0" custScaleY="25401">
        <dgm:presLayoutVars>
          <dgm:bulletEnabled val="1"/>
        </dgm:presLayoutVars>
      </dgm:prSet>
      <dgm:spPr/>
      <dgm:t>
        <a:bodyPr/>
        <a:lstStyle/>
        <a:p>
          <a:endParaRPr lang="en-US"/>
        </a:p>
      </dgm:t>
    </dgm:pt>
    <dgm:pt modelId="{26B2934E-ABE5-46AF-88B3-266382F47AE8}" type="pres">
      <dgm:prSet presAssocID="{EAEFDD6B-EC15-4E28-BD5B-294DCB4B9181}" presName="space" presStyleCnt="0"/>
      <dgm:spPr/>
    </dgm:pt>
    <dgm:pt modelId="{12481BFD-3E1E-46CF-BDBE-06BCC369FB45}" type="pres">
      <dgm:prSet presAssocID="{1A36B834-1E8B-42BE-9BA6-A5B81F8C5126}" presName="text" presStyleLbl="node1" presStyleIdx="1" presStyleCnt="9" custAng="0" custScaleY="25401">
        <dgm:presLayoutVars>
          <dgm:bulletEnabled val="1"/>
        </dgm:presLayoutVars>
      </dgm:prSet>
      <dgm:spPr/>
      <dgm:t>
        <a:bodyPr/>
        <a:lstStyle/>
        <a:p>
          <a:endParaRPr lang="en-US"/>
        </a:p>
      </dgm:t>
    </dgm:pt>
    <dgm:pt modelId="{2023E6B8-985D-41DC-859B-6F922523E340}" type="pres">
      <dgm:prSet presAssocID="{6B377130-E1C9-411F-B8F4-0F61867C1FE8}" presName="space" presStyleCnt="0"/>
      <dgm:spPr/>
    </dgm:pt>
    <dgm:pt modelId="{0AAD94FD-B8A9-45A6-92FA-995B5EB9B5EE}" type="pres">
      <dgm:prSet presAssocID="{35329A56-B344-46DD-A318-88F1291EA93C}" presName="text" presStyleLbl="node1" presStyleIdx="2" presStyleCnt="9" custAng="0" custScaleY="25401">
        <dgm:presLayoutVars>
          <dgm:bulletEnabled val="1"/>
        </dgm:presLayoutVars>
      </dgm:prSet>
      <dgm:spPr/>
      <dgm:t>
        <a:bodyPr/>
        <a:lstStyle/>
        <a:p>
          <a:endParaRPr lang="en-US"/>
        </a:p>
      </dgm:t>
    </dgm:pt>
    <dgm:pt modelId="{D04373CB-0BCB-47EF-83A2-7973D48295B3}" type="pres">
      <dgm:prSet presAssocID="{7C8B2E2D-8FEB-4F5F-8862-9CE115D7C95A}" presName="space" presStyleCnt="0"/>
      <dgm:spPr/>
    </dgm:pt>
    <dgm:pt modelId="{8CAEE85B-7682-450E-80EA-00B88DC8389C}" type="pres">
      <dgm:prSet presAssocID="{70A4C958-48A3-4166-B00E-FCE429D775D7}" presName="text" presStyleLbl="node1" presStyleIdx="3" presStyleCnt="9" custAng="0" custScaleY="25401">
        <dgm:presLayoutVars>
          <dgm:bulletEnabled val="1"/>
        </dgm:presLayoutVars>
      </dgm:prSet>
      <dgm:spPr/>
      <dgm:t>
        <a:bodyPr/>
        <a:lstStyle/>
        <a:p>
          <a:endParaRPr lang="en-US"/>
        </a:p>
      </dgm:t>
    </dgm:pt>
    <dgm:pt modelId="{442246C2-9B43-408F-8A64-33F78CDD1F7C}" type="pres">
      <dgm:prSet presAssocID="{E989EADE-68CE-4AAF-A12C-A98B88CBB80D}" presName="space" presStyleCnt="0"/>
      <dgm:spPr/>
    </dgm:pt>
    <dgm:pt modelId="{062F7B4C-70D8-494B-B978-31C14D71F314}" type="pres">
      <dgm:prSet presAssocID="{B0813687-83A9-4729-8BD1-F583BA800074}" presName="text" presStyleLbl="node1" presStyleIdx="4" presStyleCnt="9" custAng="0" custScaleY="25401">
        <dgm:presLayoutVars>
          <dgm:bulletEnabled val="1"/>
        </dgm:presLayoutVars>
      </dgm:prSet>
      <dgm:spPr/>
      <dgm:t>
        <a:bodyPr/>
        <a:lstStyle/>
        <a:p>
          <a:endParaRPr lang="en-US"/>
        </a:p>
      </dgm:t>
    </dgm:pt>
    <dgm:pt modelId="{E25BBE9C-415E-4AD7-B7B0-CDCFB32FD080}" type="pres">
      <dgm:prSet presAssocID="{4183DDB8-F64E-48BD-80AE-8ADD66631ECA}" presName="space" presStyleCnt="0"/>
      <dgm:spPr/>
    </dgm:pt>
    <dgm:pt modelId="{7AC079C9-4AD6-461D-B639-8A7FFCAF68DF}" type="pres">
      <dgm:prSet presAssocID="{25B43269-6B62-4339-9FE3-130AD792C292}" presName="text" presStyleLbl="node1" presStyleIdx="5" presStyleCnt="9" custAng="0" custScaleY="25401">
        <dgm:presLayoutVars>
          <dgm:bulletEnabled val="1"/>
        </dgm:presLayoutVars>
      </dgm:prSet>
      <dgm:spPr/>
      <dgm:t>
        <a:bodyPr/>
        <a:lstStyle/>
        <a:p>
          <a:endParaRPr lang="en-US"/>
        </a:p>
      </dgm:t>
    </dgm:pt>
    <dgm:pt modelId="{993A0712-B487-44D5-A200-630ABA5B47D7}" type="pres">
      <dgm:prSet presAssocID="{848D8B4D-A3B2-4433-88A6-6B90A351B48D}" presName="space" presStyleCnt="0"/>
      <dgm:spPr/>
    </dgm:pt>
    <dgm:pt modelId="{057A1E77-2E3E-4ECB-B8D4-EDE0660FD67F}" type="pres">
      <dgm:prSet presAssocID="{5A283EDB-01B0-46E0-9D05-39198670FBD8}" presName="text" presStyleLbl="node1" presStyleIdx="6" presStyleCnt="9" custAng="0" custScaleY="25401">
        <dgm:presLayoutVars>
          <dgm:bulletEnabled val="1"/>
        </dgm:presLayoutVars>
      </dgm:prSet>
      <dgm:spPr/>
      <dgm:t>
        <a:bodyPr/>
        <a:lstStyle/>
        <a:p>
          <a:endParaRPr lang="en-US"/>
        </a:p>
      </dgm:t>
    </dgm:pt>
    <dgm:pt modelId="{1E489D1A-000B-4444-8534-9579E78484E6}" type="pres">
      <dgm:prSet presAssocID="{90827D8E-CBE6-4442-BF95-B03EF74BB2C4}" presName="space" presStyleCnt="0"/>
      <dgm:spPr/>
    </dgm:pt>
    <dgm:pt modelId="{3D88564D-2198-464E-BB1D-FC6E7130138F}" type="pres">
      <dgm:prSet presAssocID="{F752ED00-37C6-47C9-94C1-03CF064C39E5}" presName="text" presStyleLbl="node1" presStyleIdx="7" presStyleCnt="9" custAng="0" custScaleY="25401">
        <dgm:presLayoutVars>
          <dgm:bulletEnabled val="1"/>
        </dgm:presLayoutVars>
      </dgm:prSet>
      <dgm:spPr/>
      <dgm:t>
        <a:bodyPr/>
        <a:lstStyle/>
        <a:p>
          <a:endParaRPr lang="en-US"/>
        </a:p>
      </dgm:t>
    </dgm:pt>
    <dgm:pt modelId="{70C2FA73-3E0A-4188-9A4C-8A2146B54F84}" type="pres">
      <dgm:prSet presAssocID="{0E7C1378-73A0-41EF-991A-1C7F9C466C56}" presName="space" presStyleCnt="0"/>
      <dgm:spPr/>
    </dgm:pt>
    <dgm:pt modelId="{21CCBAD5-309D-45B8-8AFA-A666E1A75710}" type="pres">
      <dgm:prSet presAssocID="{F808C1C0-1CEE-4E9C-BE81-BFBEC5C781FB}" presName="text" presStyleLbl="node1" presStyleIdx="8" presStyleCnt="9" custAng="0" custScaleY="25401">
        <dgm:presLayoutVars>
          <dgm:bulletEnabled val="1"/>
        </dgm:presLayoutVars>
      </dgm:prSet>
      <dgm:spPr/>
      <dgm:t>
        <a:bodyPr/>
        <a:lstStyle/>
        <a:p>
          <a:endParaRPr lang="en-US"/>
        </a:p>
      </dgm:t>
    </dgm:pt>
  </dgm:ptLst>
  <dgm:cxnLst>
    <dgm:cxn modelId="{5ABE63F7-9075-6A44-8545-9E67C2D47F73}" type="presOf" srcId="{70A4C958-48A3-4166-B00E-FCE429D775D7}" destId="{8CAEE85B-7682-450E-80EA-00B88DC8389C}" srcOrd="0" destOrd="0" presId="urn:diagrams.loki3.com/VaryingWidthList"/>
    <dgm:cxn modelId="{3FA5FE39-F43C-4299-A693-9428FE1B8579}" srcId="{A1662403-F716-415F-A01C-19B866B281F0}" destId="{0D2D9F4B-3185-4837-A9D8-CF1E22FBA86E}" srcOrd="0" destOrd="0" parTransId="{C34259EE-5777-41ED-88EC-E61228581E84}" sibTransId="{EAEFDD6B-EC15-4E28-BD5B-294DCB4B9181}"/>
    <dgm:cxn modelId="{210517D3-3054-1C4D-BF66-FB6C8CD9FE1C}" type="presOf" srcId="{25B43269-6B62-4339-9FE3-130AD792C292}" destId="{7AC079C9-4AD6-461D-B639-8A7FFCAF68DF}" srcOrd="0" destOrd="0" presId="urn:diagrams.loki3.com/VaryingWidthList"/>
    <dgm:cxn modelId="{FF7E9DE0-244F-4A9C-BAB0-C7780D16426F}" srcId="{A1662403-F716-415F-A01C-19B866B281F0}" destId="{70A4C958-48A3-4166-B00E-FCE429D775D7}" srcOrd="3" destOrd="0" parTransId="{86E0910C-7B4F-4660-8BB6-E969B795A35A}" sibTransId="{E989EADE-68CE-4AAF-A12C-A98B88CBB80D}"/>
    <dgm:cxn modelId="{FEF026FE-D8C2-4CE9-8FB0-E1DC0FCAE440}" srcId="{A1662403-F716-415F-A01C-19B866B281F0}" destId="{35329A56-B344-46DD-A318-88F1291EA93C}" srcOrd="2" destOrd="0" parTransId="{2AE6D327-1661-4849-91C7-FBFF1E09FE4B}" sibTransId="{7C8B2E2D-8FEB-4F5F-8862-9CE115D7C95A}"/>
    <dgm:cxn modelId="{67D3B762-DA78-F44B-8E96-5E2FCCD6284F}" type="presOf" srcId="{B0813687-83A9-4729-8BD1-F583BA800074}" destId="{062F7B4C-70D8-494B-B978-31C14D71F314}" srcOrd="0" destOrd="0" presId="urn:diagrams.loki3.com/VaryingWidthList"/>
    <dgm:cxn modelId="{CDEF9B66-299E-0849-B6D0-69CA94EBCA47}" type="presOf" srcId="{A1662403-F716-415F-A01C-19B866B281F0}" destId="{D655A558-FA76-4335-BB40-46898565CD51}" srcOrd="0" destOrd="0" presId="urn:diagrams.loki3.com/VaryingWidthList"/>
    <dgm:cxn modelId="{5189F62E-A5BD-416A-A8F6-96984380FC01}" srcId="{A1662403-F716-415F-A01C-19B866B281F0}" destId="{1A36B834-1E8B-42BE-9BA6-A5B81F8C5126}" srcOrd="1" destOrd="0" parTransId="{FE130D0A-3D09-4121-B7D4-7BA61FDAAF85}" sibTransId="{6B377130-E1C9-411F-B8F4-0F61867C1FE8}"/>
    <dgm:cxn modelId="{04C33088-ACAD-4926-9942-AD8D6436F053}" srcId="{A1662403-F716-415F-A01C-19B866B281F0}" destId="{F752ED00-37C6-47C9-94C1-03CF064C39E5}" srcOrd="7" destOrd="0" parTransId="{4EF5160F-69CD-4D3A-B245-84CB891545B3}" sibTransId="{0E7C1378-73A0-41EF-991A-1C7F9C466C56}"/>
    <dgm:cxn modelId="{7A3C9D50-2F9F-4D55-9A8B-364B2124FE9B}" srcId="{A1662403-F716-415F-A01C-19B866B281F0}" destId="{F808C1C0-1CEE-4E9C-BE81-BFBEC5C781FB}" srcOrd="8" destOrd="0" parTransId="{E7AD5002-769A-4E16-83D3-06DAAEED3C83}" sibTransId="{117A295C-3193-48BB-ABC3-CBF92EDDBEEE}"/>
    <dgm:cxn modelId="{099FE4D8-AAC8-8B49-B85B-D099C0817370}" type="presOf" srcId="{1A36B834-1E8B-42BE-9BA6-A5B81F8C5126}" destId="{12481BFD-3E1E-46CF-BDBE-06BCC369FB45}" srcOrd="0" destOrd="0" presId="urn:diagrams.loki3.com/VaryingWidthList"/>
    <dgm:cxn modelId="{8956ECD8-BD9B-46EF-8E68-DFC739E303E8}" srcId="{A1662403-F716-415F-A01C-19B866B281F0}" destId="{5A283EDB-01B0-46E0-9D05-39198670FBD8}" srcOrd="6" destOrd="0" parTransId="{1E08AFDE-75BB-4C01-AA46-625497753E7B}" sibTransId="{90827D8E-CBE6-4442-BF95-B03EF74BB2C4}"/>
    <dgm:cxn modelId="{A6A1F7D6-F091-448C-9A05-B8932E3A1926}" srcId="{A1662403-F716-415F-A01C-19B866B281F0}" destId="{25B43269-6B62-4339-9FE3-130AD792C292}" srcOrd="5" destOrd="0" parTransId="{09902DBD-A94F-4111-853A-9860CCBA419E}" sibTransId="{848D8B4D-A3B2-4433-88A6-6B90A351B48D}"/>
    <dgm:cxn modelId="{8EFED15C-3B5F-42D5-97D2-75858E14C4EC}" srcId="{A1662403-F716-415F-A01C-19B866B281F0}" destId="{B0813687-83A9-4729-8BD1-F583BA800074}" srcOrd="4" destOrd="0" parTransId="{C4FAFBF8-45CC-4734-B40A-A30DDE6566BB}" sibTransId="{4183DDB8-F64E-48BD-80AE-8ADD66631ECA}"/>
    <dgm:cxn modelId="{9F75115B-3B8A-3245-B7B1-59DCA5552759}" type="presOf" srcId="{0D2D9F4B-3185-4837-A9D8-CF1E22FBA86E}" destId="{04A35DF7-DF35-422E-810E-F7B0A36A8F77}" srcOrd="0" destOrd="0" presId="urn:diagrams.loki3.com/VaryingWidthList"/>
    <dgm:cxn modelId="{34F367C4-7EDA-604D-A346-FB4035BDAE56}" type="presOf" srcId="{F752ED00-37C6-47C9-94C1-03CF064C39E5}" destId="{3D88564D-2198-464E-BB1D-FC6E7130138F}" srcOrd="0" destOrd="0" presId="urn:diagrams.loki3.com/VaryingWidthList"/>
    <dgm:cxn modelId="{B995D2AF-2421-7E45-AF12-4F2E9BAFE75B}" type="presOf" srcId="{35329A56-B344-46DD-A318-88F1291EA93C}" destId="{0AAD94FD-B8A9-45A6-92FA-995B5EB9B5EE}" srcOrd="0" destOrd="0" presId="urn:diagrams.loki3.com/VaryingWidthList"/>
    <dgm:cxn modelId="{0A8AF2DB-F2F6-384D-81C6-E3A2ADF1B06D}" type="presOf" srcId="{F808C1C0-1CEE-4E9C-BE81-BFBEC5C781FB}" destId="{21CCBAD5-309D-45B8-8AFA-A666E1A75710}" srcOrd="0" destOrd="0" presId="urn:diagrams.loki3.com/VaryingWidthList"/>
    <dgm:cxn modelId="{DE10EA47-5408-A347-A5DE-5AF4A43E1907}" type="presOf" srcId="{5A283EDB-01B0-46E0-9D05-39198670FBD8}" destId="{057A1E77-2E3E-4ECB-B8D4-EDE0660FD67F}" srcOrd="0" destOrd="0" presId="urn:diagrams.loki3.com/VaryingWidthList"/>
    <dgm:cxn modelId="{42205EF9-2F47-7344-8667-950B079568F1}" type="presParOf" srcId="{D655A558-FA76-4335-BB40-46898565CD51}" destId="{04A35DF7-DF35-422E-810E-F7B0A36A8F77}" srcOrd="0" destOrd="0" presId="urn:diagrams.loki3.com/VaryingWidthList"/>
    <dgm:cxn modelId="{CC58C23C-51BC-D749-8713-6CB956F24D4F}" type="presParOf" srcId="{D655A558-FA76-4335-BB40-46898565CD51}" destId="{26B2934E-ABE5-46AF-88B3-266382F47AE8}" srcOrd="1" destOrd="0" presId="urn:diagrams.loki3.com/VaryingWidthList"/>
    <dgm:cxn modelId="{625D1B15-5D50-654A-9206-A3C76F673E0A}" type="presParOf" srcId="{D655A558-FA76-4335-BB40-46898565CD51}" destId="{12481BFD-3E1E-46CF-BDBE-06BCC369FB45}" srcOrd="2" destOrd="0" presId="urn:diagrams.loki3.com/VaryingWidthList"/>
    <dgm:cxn modelId="{DF6695F4-960C-4C4C-98A0-C3FA4C27568E}" type="presParOf" srcId="{D655A558-FA76-4335-BB40-46898565CD51}" destId="{2023E6B8-985D-41DC-859B-6F922523E340}" srcOrd="3" destOrd="0" presId="urn:diagrams.loki3.com/VaryingWidthList"/>
    <dgm:cxn modelId="{7CEEA8E7-5C68-374F-9ADC-24522DE20511}" type="presParOf" srcId="{D655A558-FA76-4335-BB40-46898565CD51}" destId="{0AAD94FD-B8A9-45A6-92FA-995B5EB9B5EE}" srcOrd="4" destOrd="0" presId="urn:diagrams.loki3.com/VaryingWidthList"/>
    <dgm:cxn modelId="{BD1ACF72-A26F-6A4A-9D7D-D32D76B52AA3}" type="presParOf" srcId="{D655A558-FA76-4335-BB40-46898565CD51}" destId="{D04373CB-0BCB-47EF-83A2-7973D48295B3}" srcOrd="5" destOrd="0" presId="urn:diagrams.loki3.com/VaryingWidthList"/>
    <dgm:cxn modelId="{A3FEF897-CD82-1B45-B479-F58A98227880}" type="presParOf" srcId="{D655A558-FA76-4335-BB40-46898565CD51}" destId="{8CAEE85B-7682-450E-80EA-00B88DC8389C}" srcOrd="6" destOrd="0" presId="urn:diagrams.loki3.com/VaryingWidthList"/>
    <dgm:cxn modelId="{07B15209-7091-A844-BA75-5C4D9E906CDA}" type="presParOf" srcId="{D655A558-FA76-4335-BB40-46898565CD51}" destId="{442246C2-9B43-408F-8A64-33F78CDD1F7C}" srcOrd="7" destOrd="0" presId="urn:diagrams.loki3.com/VaryingWidthList"/>
    <dgm:cxn modelId="{6E852A61-4CB9-174D-81BF-60BFE422CDE3}" type="presParOf" srcId="{D655A558-FA76-4335-BB40-46898565CD51}" destId="{062F7B4C-70D8-494B-B978-31C14D71F314}" srcOrd="8" destOrd="0" presId="urn:diagrams.loki3.com/VaryingWidthList"/>
    <dgm:cxn modelId="{C55CDC2A-4BF9-E544-B50B-DD3CCDD53A35}" type="presParOf" srcId="{D655A558-FA76-4335-BB40-46898565CD51}" destId="{E25BBE9C-415E-4AD7-B7B0-CDCFB32FD080}" srcOrd="9" destOrd="0" presId="urn:diagrams.loki3.com/VaryingWidthList"/>
    <dgm:cxn modelId="{777B804B-1C69-F54C-BB86-F769FFA64228}" type="presParOf" srcId="{D655A558-FA76-4335-BB40-46898565CD51}" destId="{7AC079C9-4AD6-461D-B639-8A7FFCAF68DF}" srcOrd="10" destOrd="0" presId="urn:diagrams.loki3.com/VaryingWidthList"/>
    <dgm:cxn modelId="{0CD026E7-8678-374B-A727-2EAA7D56684D}" type="presParOf" srcId="{D655A558-FA76-4335-BB40-46898565CD51}" destId="{993A0712-B487-44D5-A200-630ABA5B47D7}" srcOrd="11" destOrd="0" presId="urn:diagrams.loki3.com/VaryingWidthList"/>
    <dgm:cxn modelId="{1684CE5F-F605-B740-A999-3B339458B5D7}" type="presParOf" srcId="{D655A558-FA76-4335-BB40-46898565CD51}" destId="{057A1E77-2E3E-4ECB-B8D4-EDE0660FD67F}" srcOrd="12" destOrd="0" presId="urn:diagrams.loki3.com/VaryingWidthList"/>
    <dgm:cxn modelId="{40C9970C-0C41-5E4E-BEE8-CE867BA31D13}" type="presParOf" srcId="{D655A558-FA76-4335-BB40-46898565CD51}" destId="{1E489D1A-000B-4444-8534-9579E78484E6}" srcOrd="13" destOrd="0" presId="urn:diagrams.loki3.com/VaryingWidthList"/>
    <dgm:cxn modelId="{C19E5380-0347-9946-8481-A27F137C8232}" type="presParOf" srcId="{D655A558-FA76-4335-BB40-46898565CD51}" destId="{3D88564D-2198-464E-BB1D-FC6E7130138F}" srcOrd="14" destOrd="0" presId="urn:diagrams.loki3.com/VaryingWidthList"/>
    <dgm:cxn modelId="{DA8B3F44-0504-D046-B1E7-174DB7A4DF5A}" type="presParOf" srcId="{D655A558-FA76-4335-BB40-46898565CD51}" destId="{70C2FA73-3E0A-4188-9A4C-8A2146B54F84}" srcOrd="15" destOrd="0" presId="urn:diagrams.loki3.com/VaryingWidthList"/>
    <dgm:cxn modelId="{46021F87-8F5A-D540-B88B-E44739565347}" type="presParOf" srcId="{D655A558-FA76-4335-BB40-46898565CD51}" destId="{21CCBAD5-309D-45B8-8AFA-A666E1A75710}" srcOrd="16" destOrd="0" presId="urn:diagrams.loki3.com/VaryingWidth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F5EF533-8890-43C2-9251-BC18309D7A9B}" type="doc">
      <dgm:prSet loTypeId="urn:microsoft.com/office/officeart/2005/8/layout/lProcess3" loCatId="process" qsTypeId="urn:microsoft.com/office/officeart/2005/8/quickstyle/simple1" qsCatId="simple" csTypeId="urn:microsoft.com/office/officeart/2005/8/colors/colorful3" csCatId="colorful" phldr="1"/>
      <dgm:spPr/>
      <dgm:t>
        <a:bodyPr/>
        <a:lstStyle/>
        <a:p>
          <a:endParaRPr lang="en-US"/>
        </a:p>
      </dgm:t>
    </dgm:pt>
    <dgm:pt modelId="{3EAFABAB-4325-4B63-A6A1-59E5CD5AA2EB}">
      <dgm:prSet phldrT="[Text]"/>
      <dgm:spPr/>
      <dgm:t>
        <a:bodyPr/>
        <a:lstStyle/>
        <a:p>
          <a:r>
            <a:rPr lang="en-US"/>
            <a:t>Identify the data/fields needed</a:t>
          </a:r>
        </a:p>
      </dgm:t>
    </dgm:pt>
    <dgm:pt modelId="{DCCBC4FB-8C74-4C4E-A6B4-73B838157AEB}" type="parTrans" cxnId="{B573A21D-5299-4A12-9548-48E63BE2CB70}">
      <dgm:prSet/>
      <dgm:spPr/>
      <dgm:t>
        <a:bodyPr/>
        <a:lstStyle/>
        <a:p>
          <a:endParaRPr lang="en-US"/>
        </a:p>
      </dgm:t>
    </dgm:pt>
    <dgm:pt modelId="{12173DE2-8D04-4451-96B1-C02681355451}" type="sibTrans" cxnId="{B573A21D-5299-4A12-9548-48E63BE2CB70}">
      <dgm:prSet/>
      <dgm:spPr/>
      <dgm:t>
        <a:bodyPr/>
        <a:lstStyle/>
        <a:p>
          <a:endParaRPr lang="en-US"/>
        </a:p>
      </dgm:t>
    </dgm:pt>
    <dgm:pt modelId="{25518E7B-6ACD-4295-962C-B7E21EEFC48D}">
      <dgm:prSet phldrT="[Text]"/>
      <dgm:spPr/>
      <dgm:t>
        <a:bodyPr/>
        <a:lstStyle/>
        <a:p>
          <a:r>
            <a:rPr lang="en-US"/>
            <a:t>Collect Data</a:t>
          </a:r>
        </a:p>
      </dgm:t>
    </dgm:pt>
    <dgm:pt modelId="{CC2559A3-E661-4688-B702-57D465228579}" type="parTrans" cxnId="{898A7333-D1F2-4ADE-BD48-3D4D85D4E668}">
      <dgm:prSet/>
      <dgm:spPr/>
      <dgm:t>
        <a:bodyPr/>
        <a:lstStyle/>
        <a:p>
          <a:endParaRPr lang="en-US"/>
        </a:p>
      </dgm:t>
    </dgm:pt>
    <dgm:pt modelId="{3F9E0581-7EB9-4E1A-9119-736CBC3B8CED}" type="sibTrans" cxnId="{898A7333-D1F2-4ADE-BD48-3D4D85D4E668}">
      <dgm:prSet/>
      <dgm:spPr/>
      <dgm:t>
        <a:bodyPr/>
        <a:lstStyle/>
        <a:p>
          <a:endParaRPr lang="en-US"/>
        </a:p>
      </dgm:t>
    </dgm:pt>
    <dgm:pt modelId="{2E6B8985-543C-4F67-A7E3-D6D9A4A90291}">
      <dgm:prSet phldrT="[Text]"/>
      <dgm:spPr/>
      <dgm:t>
        <a:bodyPr/>
        <a:lstStyle/>
        <a:p>
          <a:r>
            <a:rPr lang="en-US"/>
            <a:t>Digitize Data into GIS format</a:t>
          </a:r>
        </a:p>
      </dgm:t>
    </dgm:pt>
    <dgm:pt modelId="{2EFD5A30-98A4-4CD6-98D4-BD5C23D26325}" type="parTrans" cxnId="{FFC772F3-EC8C-42C4-9E97-B7D109CF22B9}">
      <dgm:prSet/>
      <dgm:spPr/>
      <dgm:t>
        <a:bodyPr/>
        <a:lstStyle/>
        <a:p>
          <a:endParaRPr lang="en-US"/>
        </a:p>
      </dgm:t>
    </dgm:pt>
    <dgm:pt modelId="{1F13AC16-06FC-4959-A898-E2D1BB17F9D1}" type="sibTrans" cxnId="{FFC772F3-EC8C-42C4-9E97-B7D109CF22B9}">
      <dgm:prSet/>
      <dgm:spPr/>
      <dgm:t>
        <a:bodyPr/>
        <a:lstStyle/>
        <a:p>
          <a:endParaRPr lang="en-US"/>
        </a:p>
      </dgm:t>
    </dgm:pt>
    <dgm:pt modelId="{E70E2FE3-9054-4E65-BAAF-FD9EB2BD2F6F}">
      <dgm:prSet phldrT="[Text]"/>
      <dgm:spPr/>
      <dgm:t>
        <a:bodyPr/>
        <a:lstStyle/>
        <a:p>
          <a:r>
            <a:rPr lang="en-US"/>
            <a:t>Standardize &amp; format Data</a:t>
          </a:r>
        </a:p>
      </dgm:t>
    </dgm:pt>
    <dgm:pt modelId="{32CB4D03-7E7B-47DB-AC44-31171A108E62}" type="parTrans" cxnId="{E7E1950B-E959-4545-B7FF-3B9885C9AB3A}">
      <dgm:prSet/>
      <dgm:spPr/>
      <dgm:t>
        <a:bodyPr/>
        <a:lstStyle/>
        <a:p>
          <a:endParaRPr lang="en-US"/>
        </a:p>
      </dgm:t>
    </dgm:pt>
    <dgm:pt modelId="{1777AF58-FDEA-4358-BE72-F46E733A0014}" type="sibTrans" cxnId="{E7E1950B-E959-4545-B7FF-3B9885C9AB3A}">
      <dgm:prSet/>
      <dgm:spPr/>
      <dgm:t>
        <a:bodyPr/>
        <a:lstStyle/>
        <a:p>
          <a:endParaRPr lang="en-US"/>
        </a:p>
      </dgm:t>
    </dgm:pt>
    <dgm:pt modelId="{3FAA2941-210F-4B63-95F4-8006614CD2A6}">
      <dgm:prSet phldrT="[Text]"/>
      <dgm:spPr/>
      <dgm:t>
        <a:bodyPr/>
        <a:lstStyle/>
        <a:p>
          <a:r>
            <a:rPr lang="en-US"/>
            <a:t>Map Data</a:t>
          </a:r>
        </a:p>
      </dgm:t>
    </dgm:pt>
    <dgm:pt modelId="{0F74DDDC-AA4A-409D-A1BE-EF4595D09180}" type="parTrans" cxnId="{729B7BB6-F340-4D07-9FBE-50AF91B329F8}">
      <dgm:prSet/>
      <dgm:spPr/>
      <dgm:t>
        <a:bodyPr/>
        <a:lstStyle/>
        <a:p>
          <a:endParaRPr lang="en-US"/>
        </a:p>
      </dgm:t>
    </dgm:pt>
    <dgm:pt modelId="{D201FF42-1D2F-41B2-AEDA-E21BCF6496A8}" type="sibTrans" cxnId="{729B7BB6-F340-4D07-9FBE-50AF91B329F8}">
      <dgm:prSet/>
      <dgm:spPr/>
      <dgm:t>
        <a:bodyPr/>
        <a:lstStyle/>
        <a:p>
          <a:endParaRPr lang="en-US"/>
        </a:p>
      </dgm:t>
    </dgm:pt>
    <dgm:pt modelId="{D8E3B926-A792-4417-B933-A962716AA7DE}">
      <dgm:prSet phldrT="[Text]"/>
      <dgm:spPr/>
      <dgm:t>
        <a:bodyPr/>
        <a:lstStyle/>
        <a:p>
          <a:r>
            <a:rPr lang="en-US"/>
            <a:t>Add Analysis and Insight Layers</a:t>
          </a:r>
        </a:p>
      </dgm:t>
    </dgm:pt>
    <dgm:pt modelId="{583462C6-2D37-410F-A75A-EBB899942471}" type="parTrans" cxnId="{C4F602D7-F90E-49B3-AD02-52B8BF0022BD}">
      <dgm:prSet/>
      <dgm:spPr/>
      <dgm:t>
        <a:bodyPr/>
        <a:lstStyle/>
        <a:p>
          <a:endParaRPr lang="en-US"/>
        </a:p>
      </dgm:t>
    </dgm:pt>
    <dgm:pt modelId="{49973949-9548-42AE-B765-2F0E6F283184}" type="sibTrans" cxnId="{C4F602D7-F90E-49B3-AD02-52B8BF0022BD}">
      <dgm:prSet/>
      <dgm:spPr/>
      <dgm:t>
        <a:bodyPr/>
        <a:lstStyle/>
        <a:p>
          <a:endParaRPr lang="en-US"/>
        </a:p>
      </dgm:t>
    </dgm:pt>
    <dgm:pt modelId="{12B3DD45-2F4C-4165-8ACB-07E05EC73DAE}">
      <dgm:prSet phldrT="[Text]"/>
      <dgm:spPr/>
      <dgm:t>
        <a:bodyPr/>
        <a:lstStyle/>
        <a:p>
          <a:r>
            <a:rPr lang="en-US"/>
            <a:t>Publish Data Online</a:t>
          </a:r>
        </a:p>
      </dgm:t>
    </dgm:pt>
    <dgm:pt modelId="{23022894-DF4D-4C60-945A-133A1459234D}" type="parTrans" cxnId="{E59526D9-6E99-48DF-8862-545A557DB8CA}">
      <dgm:prSet/>
      <dgm:spPr/>
      <dgm:t>
        <a:bodyPr/>
        <a:lstStyle/>
        <a:p>
          <a:endParaRPr lang="en-US"/>
        </a:p>
      </dgm:t>
    </dgm:pt>
    <dgm:pt modelId="{D28BC1FA-7931-4C71-BE38-89B55605BE21}" type="sibTrans" cxnId="{E59526D9-6E99-48DF-8862-545A557DB8CA}">
      <dgm:prSet/>
      <dgm:spPr/>
      <dgm:t>
        <a:bodyPr/>
        <a:lstStyle/>
        <a:p>
          <a:endParaRPr lang="en-US"/>
        </a:p>
      </dgm:t>
    </dgm:pt>
    <dgm:pt modelId="{21D44D34-4E0A-495A-BC11-1D8890482728}">
      <dgm:prSet phldrT="[Text]"/>
      <dgm:spPr/>
      <dgm:t>
        <a:bodyPr/>
        <a:lstStyle/>
        <a:p>
          <a:r>
            <a:rPr lang="en-US"/>
            <a:t>Integrate Data into Mobile Applications**</a:t>
          </a:r>
        </a:p>
      </dgm:t>
    </dgm:pt>
    <dgm:pt modelId="{103784EA-02EB-46CC-9290-124A2B2B662A}" type="parTrans" cxnId="{D45FD23B-1537-4CC4-8801-F543576093CA}">
      <dgm:prSet/>
      <dgm:spPr/>
      <dgm:t>
        <a:bodyPr/>
        <a:lstStyle/>
        <a:p>
          <a:endParaRPr lang="en-US"/>
        </a:p>
      </dgm:t>
    </dgm:pt>
    <dgm:pt modelId="{70F41870-0406-4E06-B54D-6B1066D62660}" type="sibTrans" cxnId="{D45FD23B-1537-4CC4-8801-F543576093CA}">
      <dgm:prSet/>
      <dgm:spPr/>
      <dgm:t>
        <a:bodyPr/>
        <a:lstStyle/>
        <a:p>
          <a:endParaRPr lang="en-US"/>
        </a:p>
      </dgm:t>
    </dgm:pt>
    <dgm:pt modelId="{2BD67CF2-5E63-404C-B8F1-36265484A515}">
      <dgm:prSet/>
      <dgm:spPr/>
      <dgm:t>
        <a:bodyPr/>
        <a:lstStyle/>
        <a:p>
          <a:r>
            <a:rPr lang="en-US"/>
            <a:t>Location &amp; Operations Data</a:t>
          </a:r>
        </a:p>
      </dgm:t>
    </dgm:pt>
    <dgm:pt modelId="{D85BA3CD-ED48-4A7F-8FE2-B11CA12B10B7}" type="parTrans" cxnId="{11D001C9-BEA2-48DB-AD81-F83DC2A7836D}">
      <dgm:prSet/>
      <dgm:spPr/>
      <dgm:t>
        <a:bodyPr/>
        <a:lstStyle/>
        <a:p>
          <a:endParaRPr lang="en-US"/>
        </a:p>
      </dgm:t>
    </dgm:pt>
    <dgm:pt modelId="{88C275E5-3004-47E2-83D8-2A292D16D3E0}" type="sibTrans" cxnId="{11D001C9-BEA2-48DB-AD81-F83DC2A7836D}">
      <dgm:prSet/>
      <dgm:spPr/>
      <dgm:t>
        <a:bodyPr/>
        <a:lstStyle/>
        <a:p>
          <a:endParaRPr lang="en-US"/>
        </a:p>
      </dgm:t>
    </dgm:pt>
    <dgm:pt modelId="{2950C57F-B2D2-4680-A0E3-238E4249CBC9}">
      <dgm:prSet/>
      <dgm:spPr/>
      <dgm:t>
        <a:bodyPr/>
        <a:lstStyle/>
        <a:p>
          <a:r>
            <a:rPr lang="en-US"/>
            <a:t>Find and locate Data Sources</a:t>
          </a:r>
        </a:p>
      </dgm:t>
    </dgm:pt>
    <dgm:pt modelId="{CE39F86C-AD20-4F00-AAC2-4EA1663967CB}" type="parTrans" cxnId="{4731F93B-7060-4EB1-849E-AE68ADC1A133}">
      <dgm:prSet/>
      <dgm:spPr/>
      <dgm:t>
        <a:bodyPr/>
        <a:lstStyle/>
        <a:p>
          <a:endParaRPr lang="en-US"/>
        </a:p>
      </dgm:t>
    </dgm:pt>
    <dgm:pt modelId="{2326EF73-0A35-462B-99AC-41559F3D3804}" type="sibTrans" cxnId="{4731F93B-7060-4EB1-849E-AE68ADC1A133}">
      <dgm:prSet/>
      <dgm:spPr/>
      <dgm:t>
        <a:bodyPr/>
        <a:lstStyle/>
        <a:p>
          <a:endParaRPr lang="en-US"/>
        </a:p>
      </dgm:t>
    </dgm:pt>
    <dgm:pt modelId="{FB56A892-55C7-4EB8-BB39-21A730AB3A6D}">
      <dgm:prSet/>
      <dgm:spPr/>
      <dgm:t>
        <a:bodyPr/>
        <a:lstStyle/>
        <a:p>
          <a:r>
            <a:rPr lang="en-US"/>
            <a:t>Accessibility &amp; Amenities Data</a:t>
          </a:r>
        </a:p>
      </dgm:t>
    </dgm:pt>
    <dgm:pt modelId="{230E2227-DE20-4385-A566-453317048D7C}" type="parTrans" cxnId="{06A520F7-5D3E-4EE2-84A1-DB9C2C1CAB14}">
      <dgm:prSet/>
      <dgm:spPr/>
      <dgm:t>
        <a:bodyPr/>
        <a:lstStyle/>
        <a:p>
          <a:endParaRPr lang="en-US"/>
        </a:p>
      </dgm:t>
    </dgm:pt>
    <dgm:pt modelId="{5E9E1DAB-2CAA-4890-81FC-85F291BAA35E}" type="sibTrans" cxnId="{06A520F7-5D3E-4EE2-84A1-DB9C2C1CAB14}">
      <dgm:prSet/>
      <dgm:spPr/>
      <dgm:t>
        <a:bodyPr/>
        <a:lstStyle/>
        <a:p>
          <a:endParaRPr lang="en-US"/>
        </a:p>
      </dgm:t>
    </dgm:pt>
    <dgm:pt modelId="{24802013-492C-456A-B83A-C785ED4E1946}">
      <dgm:prSet/>
      <dgm:spPr/>
      <dgm:t>
        <a:bodyPr/>
        <a:lstStyle/>
        <a:p>
          <a:r>
            <a:rPr lang="en-US"/>
            <a:t>Miscellaneous Data</a:t>
          </a:r>
        </a:p>
      </dgm:t>
    </dgm:pt>
    <dgm:pt modelId="{B479CFD6-02E4-4FB2-82FE-EB6927355A28}" type="parTrans" cxnId="{59622CA8-E783-4AE8-96E6-96F87056F363}">
      <dgm:prSet/>
      <dgm:spPr/>
      <dgm:t>
        <a:bodyPr/>
        <a:lstStyle/>
        <a:p>
          <a:endParaRPr lang="en-US"/>
        </a:p>
      </dgm:t>
    </dgm:pt>
    <dgm:pt modelId="{1FED85CC-38DE-4486-8F45-CFB260D6711C}" type="sibTrans" cxnId="{59622CA8-E783-4AE8-96E6-96F87056F363}">
      <dgm:prSet/>
      <dgm:spPr/>
      <dgm:t>
        <a:bodyPr/>
        <a:lstStyle/>
        <a:p>
          <a:endParaRPr lang="en-US"/>
        </a:p>
      </dgm:t>
    </dgm:pt>
    <dgm:pt modelId="{603E2C07-F953-4E53-A101-56A01D58089B}">
      <dgm:prSet/>
      <dgm:spPr/>
      <dgm:t>
        <a:bodyPr/>
        <a:lstStyle/>
        <a:p>
          <a:r>
            <a:rPr lang="en-US"/>
            <a:t>Government and Mass Transit Data</a:t>
          </a:r>
        </a:p>
      </dgm:t>
    </dgm:pt>
    <dgm:pt modelId="{4A735067-4603-42DC-A293-30012AD4C7B7}" type="parTrans" cxnId="{375BF41D-EBC8-4D92-8621-C10BEA54C48F}">
      <dgm:prSet/>
      <dgm:spPr/>
      <dgm:t>
        <a:bodyPr/>
        <a:lstStyle/>
        <a:p>
          <a:endParaRPr lang="en-US"/>
        </a:p>
      </dgm:t>
    </dgm:pt>
    <dgm:pt modelId="{B59468C4-BB6E-4091-9B0E-319CA6EB4262}" type="sibTrans" cxnId="{375BF41D-EBC8-4D92-8621-C10BEA54C48F}">
      <dgm:prSet/>
      <dgm:spPr/>
      <dgm:t>
        <a:bodyPr/>
        <a:lstStyle/>
        <a:p>
          <a:endParaRPr lang="en-US"/>
        </a:p>
      </dgm:t>
    </dgm:pt>
    <dgm:pt modelId="{1F04BEF9-AFB8-4FDE-B8F0-A2A86B844B11}">
      <dgm:prSet/>
      <dgm:spPr/>
      <dgm:t>
        <a:bodyPr/>
        <a:lstStyle/>
        <a:p>
          <a:r>
            <a:rPr lang="en-US"/>
            <a:t>Private Data on the Web</a:t>
          </a:r>
        </a:p>
      </dgm:t>
    </dgm:pt>
    <dgm:pt modelId="{A951527B-7895-4151-9AF1-FF3714FDF3A9}" type="parTrans" cxnId="{01ED69C3-488A-4DF7-A508-63814E285695}">
      <dgm:prSet/>
      <dgm:spPr/>
      <dgm:t>
        <a:bodyPr/>
        <a:lstStyle/>
        <a:p>
          <a:endParaRPr lang="en-US"/>
        </a:p>
      </dgm:t>
    </dgm:pt>
    <dgm:pt modelId="{F9D15CE1-F391-418E-8557-CE794EE426CF}" type="sibTrans" cxnId="{01ED69C3-488A-4DF7-A508-63814E285695}">
      <dgm:prSet/>
      <dgm:spPr/>
      <dgm:t>
        <a:bodyPr/>
        <a:lstStyle/>
        <a:p>
          <a:endParaRPr lang="en-US"/>
        </a:p>
      </dgm:t>
    </dgm:pt>
    <dgm:pt modelId="{F2DA88B4-6D1E-4460-AF16-FB7A683717CB}">
      <dgm:prSet/>
      <dgm:spPr/>
      <dgm:t>
        <a:bodyPr/>
        <a:lstStyle/>
        <a:p>
          <a:r>
            <a:rPr lang="en-US"/>
            <a:t>Manually Collected Data</a:t>
          </a:r>
        </a:p>
      </dgm:t>
    </dgm:pt>
    <dgm:pt modelId="{4736D275-3749-4837-8C50-25F54D0C196B}" type="parTrans" cxnId="{AD7EF3C4-06B5-40DA-BE13-F2546EE94BC5}">
      <dgm:prSet/>
      <dgm:spPr/>
      <dgm:t>
        <a:bodyPr/>
        <a:lstStyle/>
        <a:p>
          <a:endParaRPr lang="en-US"/>
        </a:p>
      </dgm:t>
    </dgm:pt>
    <dgm:pt modelId="{17EC760B-C1D3-49F6-A866-748476820A40}" type="sibTrans" cxnId="{AD7EF3C4-06B5-40DA-BE13-F2546EE94BC5}">
      <dgm:prSet/>
      <dgm:spPr/>
      <dgm:t>
        <a:bodyPr/>
        <a:lstStyle/>
        <a:p>
          <a:endParaRPr lang="en-US"/>
        </a:p>
      </dgm:t>
    </dgm:pt>
    <dgm:pt modelId="{9DF66490-A822-49CC-A10C-61A11C9DA73B}">
      <dgm:prSet phldrT="[Text]"/>
      <dgm:spPr/>
      <dgm:t>
        <a:bodyPr/>
        <a:lstStyle/>
        <a:p>
          <a:r>
            <a:rPr lang="en-US"/>
            <a:t>Contact Government Agencies</a:t>
          </a:r>
        </a:p>
      </dgm:t>
    </dgm:pt>
    <dgm:pt modelId="{6A88101F-23A7-4C75-A927-F00181E82A0E}" type="parTrans" cxnId="{D3D107C3-5A74-4F17-88B2-DA56DAE87DB1}">
      <dgm:prSet/>
      <dgm:spPr/>
      <dgm:t>
        <a:bodyPr/>
        <a:lstStyle/>
        <a:p>
          <a:endParaRPr lang="en-US"/>
        </a:p>
      </dgm:t>
    </dgm:pt>
    <dgm:pt modelId="{09CEA63F-7662-4161-801E-9A8C26E88235}" type="sibTrans" cxnId="{D3D107C3-5A74-4F17-88B2-DA56DAE87DB1}">
      <dgm:prSet/>
      <dgm:spPr/>
      <dgm:t>
        <a:bodyPr/>
        <a:lstStyle/>
        <a:p>
          <a:endParaRPr lang="en-US"/>
        </a:p>
      </dgm:t>
    </dgm:pt>
    <dgm:pt modelId="{6014E007-52B7-4362-9520-38EAB685044C}">
      <dgm:prSet phldrT="[Text]"/>
      <dgm:spPr/>
      <dgm:t>
        <a:bodyPr/>
        <a:lstStyle/>
        <a:p>
          <a:r>
            <a:rPr lang="en-US"/>
            <a:t>Contact Website owners</a:t>
          </a:r>
        </a:p>
      </dgm:t>
    </dgm:pt>
    <dgm:pt modelId="{CA8A21C7-298E-44CC-A68E-287AC569444B}" type="parTrans" cxnId="{95077B23-D5B1-486E-89E7-E25BA5CC6EC4}">
      <dgm:prSet/>
      <dgm:spPr/>
      <dgm:t>
        <a:bodyPr/>
        <a:lstStyle/>
        <a:p>
          <a:endParaRPr lang="en-US"/>
        </a:p>
      </dgm:t>
    </dgm:pt>
    <dgm:pt modelId="{B4BD8282-49F0-484F-A98B-A5B99D39E9AF}" type="sibTrans" cxnId="{95077B23-D5B1-486E-89E7-E25BA5CC6EC4}">
      <dgm:prSet/>
      <dgm:spPr/>
      <dgm:t>
        <a:bodyPr/>
        <a:lstStyle/>
        <a:p>
          <a:endParaRPr lang="en-US"/>
        </a:p>
      </dgm:t>
    </dgm:pt>
    <dgm:pt modelId="{6D19FA84-FFF7-4A60-8749-B8C4E680E183}">
      <dgm:prSet phldrT="[Text]"/>
      <dgm:spPr/>
      <dgm:t>
        <a:bodyPr/>
        <a:lstStyle/>
        <a:p>
          <a:r>
            <a:rPr lang="en-US"/>
            <a:t>Use Collector to manually capture data </a:t>
          </a:r>
        </a:p>
      </dgm:t>
    </dgm:pt>
    <dgm:pt modelId="{7E6EE0D4-9D03-4188-BE67-49EA78316BAD}" type="parTrans" cxnId="{AF463F3C-4AC3-40CB-A224-0F6456AF31E1}">
      <dgm:prSet/>
      <dgm:spPr/>
      <dgm:t>
        <a:bodyPr/>
        <a:lstStyle/>
        <a:p>
          <a:endParaRPr lang="en-US"/>
        </a:p>
      </dgm:t>
    </dgm:pt>
    <dgm:pt modelId="{85732C5C-270F-4318-866F-4D8298E0297F}" type="sibTrans" cxnId="{AF463F3C-4AC3-40CB-A224-0F6456AF31E1}">
      <dgm:prSet/>
      <dgm:spPr/>
      <dgm:t>
        <a:bodyPr/>
        <a:lstStyle/>
        <a:p>
          <a:endParaRPr lang="en-US"/>
        </a:p>
      </dgm:t>
    </dgm:pt>
    <dgm:pt modelId="{4DABCF28-BDE0-47DB-B6C8-3ABE835AAC9A}">
      <dgm:prSet phldrT="[Text]"/>
      <dgm:spPr/>
      <dgm:t>
        <a:bodyPr/>
        <a:lstStyle/>
        <a:p>
          <a:r>
            <a:rPr lang="en-US"/>
            <a:t>Assign Datatypes and filed lengths</a:t>
          </a:r>
        </a:p>
      </dgm:t>
    </dgm:pt>
    <dgm:pt modelId="{58EB429C-1024-4886-B2B7-2C1B781DB0FA}" type="parTrans" cxnId="{10917994-2DD4-497A-8478-B5B761B89C9D}">
      <dgm:prSet/>
      <dgm:spPr/>
      <dgm:t>
        <a:bodyPr/>
        <a:lstStyle/>
        <a:p>
          <a:endParaRPr lang="en-US"/>
        </a:p>
      </dgm:t>
    </dgm:pt>
    <dgm:pt modelId="{AE3AFAF6-8AC7-40E4-8718-0A14B2C299F0}" type="sibTrans" cxnId="{10917994-2DD4-497A-8478-B5B761B89C9D}">
      <dgm:prSet/>
      <dgm:spPr/>
      <dgm:t>
        <a:bodyPr/>
        <a:lstStyle/>
        <a:p>
          <a:endParaRPr lang="en-US"/>
        </a:p>
      </dgm:t>
    </dgm:pt>
    <dgm:pt modelId="{05B533B8-1E94-436C-80A1-66D71D3D41CC}">
      <dgm:prSet phldrT="[Text]"/>
      <dgm:spPr/>
      <dgm:t>
        <a:bodyPr/>
        <a:lstStyle/>
        <a:p>
          <a:r>
            <a:rPr lang="en-US"/>
            <a:t>Assign Domain of field values</a:t>
          </a:r>
        </a:p>
      </dgm:t>
    </dgm:pt>
    <dgm:pt modelId="{1800F942-A555-4D5D-A9FA-7952FABE765B}" type="parTrans" cxnId="{5C954505-9AFE-40BE-9543-7EE59C905350}">
      <dgm:prSet/>
      <dgm:spPr/>
      <dgm:t>
        <a:bodyPr/>
        <a:lstStyle/>
        <a:p>
          <a:endParaRPr lang="en-US"/>
        </a:p>
      </dgm:t>
    </dgm:pt>
    <dgm:pt modelId="{A88ED5C6-4684-40AB-8804-0CEEA5CAD50B}" type="sibTrans" cxnId="{5C954505-9AFE-40BE-9543-7EE59C905350}">
      <dgm:prSet/>
      <dgm:spPr/>
      <dgm:t>
        <a:bodyPr/>
        <a:lstStyle/>
        <a:p>
          <a:endParaRPr lang="en-US"/>
        </a:p>
      </dgm:t>
    </dgm:pt>
    <dgm:pt modelId="{5058F5C9-6216-40F0-96AE-FF50DAF2D9A1}">
      <dgm:prSet phldrT="[Text]"/>
      <dgm:spPr/>
      <dgm:t>
        <a:bodyPr/>
        <a:lstStyle/>
        <a:p>
          <a:r>
            <a:rPr lang="en-US"/>
            <a:t>Assign Feature Types</a:t>
          </a:r>
        </a:p>
      </dgm:t>
    </dgm:pt>
    <dgm:pt modelId="{B45A4E33-FA3A-426E-83DE-95347C6DBF2A}" type="parTrans" cxnId="{78D7F281-E35B-4C4E-9049-163453B6FD42}">
      <dgm:prSet/>
      <dgm:spPr/>
      <dgm:t>
        <a:bodyPr/>
        <a:lstStyle/>
        <a:p>
          <a:endParaRPr lang="en-US"/>
        </a:p>
      </dgm:t>
    </dgm:pt>
    <dgm:pt modelId="{99E2BE72-EB81-4B32-9321-3F15193BB426}" type="sibTrans" cxnId="{78D7F281-E35B-4C4E-9049-163453B6FD42}">
      <dgm:prSet/>
      <dgm:spPr/>
      <dgm:t>
        <a:bodyPr/>
        <a:lstStyle/>
        <a:p>
          <a:endParaRPr lang="en-US"/>
        </a:p>
      </dgm:t>
    </dgm:pt>
    <dgm:pt modelId="{810B7ECB-A093-4328-BCD2-B1B5CB774960}">
      <dgm:prSet phldrT="[Text]"/>
      <dgm:spPr/>
      <dgm:t>
        <a:bodyPr/>
        <a:lstStyle/>
        <a:p>
          <a:r>
            <a:rPr lang="en-US"/>
            <a:t>Create Feature Classes</a:t>
          </a:r>
        </a:p>
      </dgm:t>
    </dgm:pt>
    <dgm:pt modelId="{DCBCA642-091C-4E3B-BF39-F8A4B567EB05}" type="parTrans" cxnId="{0C0878D6-5044-415D-B18D-71DCD042D606}">
      <dgm:prSet/>
      <dgm:spPr/>
      <dgm:t>
        <a:bodyPr/>
        <a:lstStyle/>
        <a:p>
          <a:endParaRPr lang="en-US"/>
        </a:p>
      </dgm:t>
    </dgm:pt>
    <dgm:pt modelId="{4E66B576-2045-4E3B-A901-AB45F83388F9}" type="sibTrans" cxnId="{0C0878D6-5044-415D-B18D-71DCD042D606}">
      <dgm:prSet/>
      <dgm:spPr/>
      <dgm:t>
        <a:bodyPr/>
        <a:lstStyle/>
        <a:p>
          <a:endParaRPr lang="en-US"/>
        </a:p>
      </dgm:t>
    </dgm:pt>
    <dgm:pt modelId="{A3B89D2C-F566-4005-9F15-251D5EF3E582}">
      <dgm:prSet phldrT="[Text]"/>
      <dgm:spPr/>
      <dgm:t>
        <a:bodyPr/>
        <a:lstStyle/>
        <a:p>
          <a:r>
            <a:rPr lang="en-US"/>
            <a:t>Create Fields</a:t>
          </a:r>
        </a:p>
      </dgm:t>
    </dgm:pt>
    <dgm:pt modelId="{5859B7B1-67C3-43E3-8A39-DA2257608F95}" type="parTrans" cxnId="{B6EE78BA-0591-44B6-8200-075656F64FDE}">
      <dgm:prSet/>
      <dgm:spPr/>
      <dgm:t>
        <a:bodyPr/>
        <a:lstStyle/>
        <a:p>
          <a:endParaRPr lang="en-US"/>
        </a:p>
      </dgm:t>
    </dgm:pt>
    <dgm:pt modelId="{C7E89457-21CA-4CB9-9E76-FCE330AB77DD}" type="sibTrans" cxnId="{B6EE78BA-0591-44B6-8200-075656F64FDE}">
      <dgm:prSet/>
      <dgm:spPr/>
      <dgm:t>
        <a:bodyPr/>
        <a:lstStyle/>
        <a:p>
          <a:endParaRPr lang="en-US"/>
        </a:p>
      </dgm:t>
    </dgm:pt>
    <dgm:pt modelId="{2DDC21DA-D3EB-4E79-B9E5-37513EDE2837}">
      <dgm:prSet phldrT="[Text]"/>
      <dgm:spPr/>
      <dgm:t>
        <a:bodyPr/>
        <a:lstStyle/>
        <a:p>
          <a:r>
            <a:rPr lang="en-US"/>
            <a:t>Create Layers based on Data</a:t>
          </a:r>
        </a:p>
      </dgm:t>
    </dgm:pt>
    <dgm:pt modelId="{5FBCD9C4-018A-4AD0-96CC-66235790D6CB}" type="parTrans" cxnId="{4D5B3D1C-A597-4165-867F-03988B701332}">
      <dgm:prSet/>
      <dgm:spPr/>
      <dgm:t>
        <a:bodyPr/>
        <a:lstStyle/>
        <a:p>
          <a:endParaRPr lang="en-US"/>
        </a:p>
      </dgm:t>
    </dgm:pt>
    <dgm:pt modelId="{90742FF6-9F53-400B-8D4C-F66ED7859766}" type="sibTrans" cxnId="{4D5B3D1C-A597-4165-867F-03988B701332}">
      <dgm:prSet/>
      <dgm:spPr/>
      <dgm:t>
        <a:bodyPr/>
        <a:lstStyle/>
        <a:p>
          <a:endParaRPr lang="en-US"/>
        </a:p>
      </dgm:t>
    </dgm:pt>
    <dgm:pt modelId="{89BF98F3-03B3-4994-B2CA-E0599B14A12B}">
      <dgm:prSet phldrT="[Text]"/>
      <dgm:spPr/>
      <dgm:t>
        <a:bodyPr/>
        <a:lstStyle/>
        <a:p>
          <a:r>
            <a:rPr lang="en-US"/>
            <a:t>Add Base Layer</a:t>
          </a:r>
        </a:p>
      </dgm:t>
    </dgm:pt>
    <dgm:pt modelId="{B8B92BBE-9FE6-4647-A821-640C160841FD}" type="sibTrans" cxnId="{3C110AB3-8E39-4DB2-B134-97BC6FD15F00}">
      <dgm:prSet/>
      <dgm:spPr/>
      <dgm:t>
        <a:bodyPr/>
        <a:lstStyle/>
        <a:p>
          <a:endParaRPr lang="en-US"/>
        </a:p>
      </dgm:t>
    </dgm:pt>
    <dgm:pt modelId="{B77B8F8B-AE78-41D5-AB63-4ABD8FEFF739}" type="parTrans" cxnId="{3C110AB3-8E39-4DB2-B134-97BC6FD15F00}">
      <dgm:prSet/>
      <dgm:spPr/>
      <dgm:t>
        <a:bodyPr/>
        <a:lstStyle/>
        <a:p>
          <a:endParaRPr lang="en-US"/>
        </a:p>
      </dgm:t>
    </dgm:pt>
    <dgm:pt modelId="{BC7B7777-41B6-4C18-A56E-37EC58BAF57B}">
      <dgm:prSet phldrT="[Text]"/>
      <dgm:spPr/>
      <dgm:t>
        <a:bodyPr/>
        <a:lstStyle/>
        <a:p>
          <a:r>
            <a:rPr lang="en-US"/>
            <a:t>Add new layers created before</a:t>
          </a:r>
        </a:p>
      </dgm:t>
    </dgm:pt>
    <dgm:pt modelId="{4F5B3E9D-25B9-4436-AA14-12E4FFAA9046}" type="parTrans" cxnId="{4820102F-B1D8-4EEE-99C4-D585CAA50B50}">
      <dgm:prSet/>
      <dgm:spPr/>
      <dgm:t>
        <a:bodyPr/>
        <a:lstStyle/>
        <a:p>
          <a:endParaRPr lang="en-US"/>
        </a:p>
      </dgm:t>
    </dgm:pt>
    <dgm:pt modelId="{0ECD6D1A-952E-4F73-9A1A-42B1BFAED14B}" type="sibTrans" cxnId="{4820102F-B1D8-4EEE-99C4-D585CAA50B50}">
      <dgm:prSet/>
      <dgm:spPr/>
      <dgm:t>
        <a:bodyPr/>
        <a:lstStyle/>
        <a:p>
          <a:endParaRPr lang="en-US"/>
        </a:p>
      </dgm:t>
    </dgm:pt>
    <dgm:pt modelId="{DDCEDBB9-EB50-49AC-A5CE-5238C48C5D29}">
      <dgm:prSet phldrT="[Text]"/>
      <dgm:spPr/>
      <dgm:t>
        <a:bodyPr/>
        <a:lstStyle/>
        <a:p>
          <a:r>
            <a:rPr lang="en-US"/>
            <a:t>Modify overlay and colors</a:t>
          </a:r>
        </a:p>
      </dgm:t>
    </dgm:pt>
    <dgm:pt modelId="{B71CDD51-532A-4F33-B45A-C2C4AEC8ECFB}" type="parTrans" cxnId="{4A0739E6-0872-4531-82A9-CCB2111BF162}">
      <dgm:prSet/>
      <dgm:spPr/>
      <dgm:t>
        <a:bodyPr/>
        <a:lstStyle/>
        <a:p>
          <a:endParaRPr lang="en-US"/>
        </a:p>
      </dgm:t>
    </dgm:pt>
    <dgm:pt modelId="{04788770-DDA3-401C-8619-5FA58D4C4A2A}" type="sibTrans" cxnId="{4A0739E6-0872-4531-82A9-CCB2111BF162}">
      <dgm:prSet/>
      <dgm:spPr/>
      <dgm:t>
        <a:bodyPr/>
        <a:lstStyle/>
        <a:p>
          <a:endParaRPr lang="en-US"/>
        </a:p>
      </dgm:t>
    </dgm:pt>
    <dgm:pt modelId="{A0792083-0092-49A8-B701-96C0AFA8DD5B}">
      <dgm:prSet phldrT="[Text]"/>
      <dgm:spPr/>
      <dgm:t>
        <a:bodyPr/>
        <a:lstStyle/>
        <a:p>
          <a:r>
            <a:rPr lang="en-US"/>
            <a:t>Add Spatial Analysis layers</a:t>
          </a:r>
        </a:p>
      </dgm:t>
    </dgm:pt>
    <dgm:pt modelId="{3A023BD6-A8B8-47E5-BC67-8D4597E2934A}" type="parTrans" cxnId="{E747C194-A83D-4EF2-9BC5-4114D164D36B}">
      <dgm:prSet/>
      <dgm:spPr/>
      <dgm:t>
        <a:bodyPr/>
        <a:lstStyle/>
        <a:p>
          <a:endParaRPr lang="en-US"/>
        </a:p>
      </dgm:t>
    </dgm:pt>
    <dgm:pt modelId="{BB67CA97-87E7-40A5-844B-C67A95BA516D}" type="sibTrans" cxnId="{E747C194-A83D-4EF2-9BC5-4114D164D36B}">
      <dgm:prSet/>
      <dgm:spPr/>
      <dgm:t>
        <a:bodyPr/>
        <a:lstStyle/>
        <a:p>
          <a:endParaRPr lang="en-US"/>
        </a:p>
      </dgm:t>
    </dgm:pt>
    <dgm:pt modelId="{33C66BB4-2915-472C-BCCD-EAEB80CAB107}">
      <dgm:prSet phldrT="[Text]"/>
      <dgm:spPr/>
      <dgm:t>
        <a:bodyPr/>
        <a:lstStyle/>
        <a:p>
          <a:r>
            <a:rPr lang="en-US"/>
            <a:t>Add Population Density Layers</a:t>
          </a:r>
        </a:p>
      </dgm:t>
    </dgm:pt>
    <dgm:pt modelId="{50D48477-4255-4A0A-9235-67F32BA7932A}" type="parTrans" cxnId="{6AA5D76E-654E-48B5-80E2-142CD75DF777}">
      <dgm:prSet/>
      <dgm:spPr/>
      <dgm:t>
        <a:bodyPr/>
        <a:lstStyle/>
        <a:p>
          <a:endParaRPr lang="en-US"/>
        </a:p>
      </dgm:t>
    </dgm:pt>
    <dgm:pt modelId="{EBF642DA-7BD9-4EA3-A146-0542B257450E}" type="sibTrans" cxnId="{6AA5D76E-654E-48B5-80E2-142CD75DF777}">
      <dgm:prSet/>
      <dgm:spPr/>
      <dgm:t>
        <a:bodyPr/>
        <a:lstStyle/>
        <a:p>
          <a:endParaRPr lang="en-US"/>
        </a:p>
      </dgm:t>
    </dgm:pt>
    <dgm:pt modelId="{F8210948-7FB2-47C4-8829-15D1318F12B8}">
      <dgm:prSet phldrT="[Text]"/>
      <dgm:spPr/>
      <dgm:t>
        <a:bodyPr/>
        <a:lstStyle/>
        <a:p>
          <a:r>
            <a:rPr lang="en-US"/>
            <a:t>Publish on ArcGIS Online</a:t>
          </a:r>
        </a:p>
      </dgm:t>
    </dgm:pt>
    <dgm:pt modelId="{F0B96E04-573D-4A4B-A9F8-6D8813889463}" type="parTrans" cxnId="{56ACFE27-4A60-4847-A424-1349FF821173}">
      <dgm:prSet/>
      <dgm:spPr/>
      <dgm:t>
        <a:bodyPr/>
        <a:lstStyle/>
        <a:p>
          <a:endParaRPr lang="en-US"/>
        </a:p>
      </dgm:t>
    </dgm:pt>
    <dgm:pt modelId="{00EC4329-2960-47D3-838A-A93E7FCF1CD8}" type="sibTrans" cxnId="{56ACFE27-4A60-4847-A424-1349FF821173}">
      <dgm:prSet/>
      <dgm:spPr/>
      <dgm:t>
        <a:bodyPr/>
        <a:lstStyle/>
        <a:p>
          <a:endParaRPr lang="en-US"/>
        </a:p>
      </dgm:t>
    </dgm:pt>
    <dgm:pt modelId="{174FC14D-A1F6-40C4-88D1-5B322DB2DA15}">
      <dgm:prSet phldrT="[Text]"/>
      <dgm:spPr/>
      <dgm:t>
        <a:bodyPr/>
        <a:lstStyle/>
        <a:p>
          <a:r>
            <a:rPr lang="en-US"/>
            <a:t>Publish Web-Service (XML)</a:t>
          </a:r>
        </a:p>
      </dgm:t>
    </dgm:pt>
    <dgm:pt modelId="{06D4CF23-EB59-413E-9B76-7CFD368531AD}" type="parTrans" cxnId="{1DED94E0-D890-40AC-9F89-1DA48D7DB6A3}">
      <dgm:prSet/>
      <dgm:spPr/>
      <dgm:t>
        <a:bodyPr/>
        <a:lstStyle/>
        <a:p>
          <a:endParaRPr lang="en-US"/>
        </a:p>
      </dgm:t>
    </dgm:pt>
    <dgm:pt modelId="{BDD22E52-C53D-4B88-9797-0A6AABFF6836}" type="sibTrans" cxnId="{1DED94E0-D890-40AC-9F89-1DA48D7DB6A3}">
      <dgm:prSet/>
      <dgm:spPr/>
      <dgm:t>
        <a:bodyPr/>
        <a:lstStyle/>
        <a:p>
          <a:endParaRPr lang="en-US"/>
        </a:p>
      </dgm:t>
    </dgm:pt>
    <dgm:pt modelId="{6A1A6818-C85E-4187-9AD6-9D4F3E70C9FF}">
      <dgm:prSet phldrT="[Text]"/>
      <dgm:spPr/>
      <dgm:t>
        <a:bodyPr/>
        <a:lstStyle/>
        <a:p>
          <a:r>
            <a:rPr lang="en-US"/>
            <a:t>Add Domain/URL (optional)</a:t>
          </a:r>
        </a:p>
      </dgm:t>
    </dgm:pt>
    <dgm:pt modelId="{2EC71BFF-9F49-44F8-B7D1-87C34F219EEE}" type="parTrans" cxnId="{865F9BBA-4BD4-4912-8F62-C9DC94CB1395}">
      <dgm:prSet/>
      <dgm:spPr/>
      <dgm:t>
        <a:bodyPr/>
        <a:lstStyle/>
        <a:p>
          <a:endParaRPr lang="en-US"/>
        </a:p>
      </dgm:t>
    </dgm:pt>
    <dgm:pt modelId="{42D6335D-3899-4F36-B451-458FB6CDF13F}" type="sibTrans" cxnId="{865F9BBA-4BD4-4912-8F62-C9DC94CB1395}">
      <dgm:prSet/>
      <dgm:spPr/>
      <dgm:t>
        <a:bodyPr/>
        <a:lstStyle/>
        <a:p>
          <a:endParaRPr lang="en-US"/>
        </a:p>
      </dgm:t>
    </dgm:pt>
    <dgm:pt modelId="{BDFD596D-C2C2-46D5-8563-A7100D66F82D}">
      <dgm:prSet phldrT="[Text]"/>
      <dgm:spPr/>
      <dgm:t>
        <a:bodyPr/>
        <a:lstStyle/>
        <a:p>
          <a:r>
            <a:rPr lang="en-US"/>
            <a:t>Add additional layers</a:t>
          </a:r>
        </a:p>
      </dgm:t>
    </dgm:pt>
    <dgm:pt modelId="{09C2617E-4AFB-4363-B1F3-7A9F19700FF1}" type="parTrans" cxnId="{26C6069A-8C7B-4711-9E5F-A1C01B2299E7}">
      <dgm:prSet/>
      <dgm:spPr/>
      <dgm:t>
        <a:bodyPr/>
        <a:lstStyle/>
        <a:p>
          <a:endParaRPr lang="en-US"/>
        </a:p>
      </dgm:t>
    </dgm:pt>
    <dgm:pt modelId="{172294A8-33C6-481C-A468-EB8EA28B8FE2}" type="sibTrans" cxnId="{26C6069A-8C7B-4711-9E5F-A1C01B2299E7}">
      <dgm:prSet/>
      <dgm:spPr/>
      <dgm:t>
        <a:bodyPr/>
        <a:lstStyle/>
        <a:p>
          <a:endParaRPr lang="en-US"/>
        </a:p>
      </dgm:t>
    </dgm:pt>
    <dgm:pt modelId="{40946677-D459-4B52-8DF4-5D0B1DFE3A9D}">
      <dgm:prSet phldrT="[Text]"/>
      <dgm:spPr/>
      <dgm:t>
        <a:bodyPr/>
        <a:lstStyle/>
        <a:p>
          <a:r>
            <a:rPr lang="en-US"/>
            <a:t>Integrate Web GPS/Location services</a:t>
          </a:r>
        </a:p>
      </dgm:t>
    </dgm:pt>
    <dgm:pt modelId="{93919E76-3348-4E34-8AE7-A39EC44DCEFD}" type="parTrans" cxnId="{E5178DB7-AF71-4E05-BFF3-1E593BC0A725}">
      <dgm:prSet/>
      <dgm:spPr/>
      <dgm:t>
        <a:bodyPr/>
        <a:lstStyle/>
        <a:p>
          <a:endParaRPr lang="en-US"/>
        </a:p>
      </dgm:t>
    </dgm:pt>
    <dgm:pt modelId="{878459E0-0176-4D2F-80BD-2BDE7BC68143}" type="sibTrans" cxnId="{E5178DB7-AF71-4E05-BFF3-1E593BC0A725}">
      <dgm:prSet/>
      <dgm:spPr/>
      <dgm:t>
        <a:bodyPr/>
        <a:lstStyle/>
        <a:p>
          <a:endParaRPr lang="en-US"/>
        </a:p>
      </dgm:t>
    </dgm:pt>
    <dgm:pt modelId="{BAE0CFCC-7E4F-41FB-8305-F1F0DE8CB4C8}">
      <dgm:prSet phldrT="[Text]"/>
      <dgm:spPr/>
      <dgm:t>
        <a:bodyPr/>
        <a:lstStyle/>
        <a:p>
          <a:r>
            <a:rPr lang="en-US"/>
            <a:t>Add Android Application Integration</a:t>
          </a:r>
        </a:p>
      </dgm:t>
    </dgm:pt>
    <dgm:pt modelId="{FC0513DC-1CEA-4389-8197-026E5C233F07}" type="parTrans" cxnId="{85E5E149-3E2A-41C0-ABA7-E4388B1B47A8}">
      <dgm:prSet/>
      <dgm:spPr/>
      <dgm:t>
        <a:bodyPr/>
        <a:lstStyle/>
        <a:p>
          <a:endParaRPr lang="en-US"/>
        </a:p>
      </dgm:t>
    </dgm:pt>
    <dgm:pt modelId="{86430E30-F25D-4B43-B788-A90D88FEAF14}" type="sibTrans" cxnId="{85E5E149-3E2A-41C0-ABA7-E4388B1B47A8}">
      <dgm:prSet/>
      <dgm:spPr/>
      <dgm:t>
        <a:bodyPr/>
        <a:lstStyle/>
        <a:p>
          <a:endParaRPr lang="en-US"/>
        </a:p>
      </dgm:t>
    </dgm:pt>
    <dgm:pt modelId="{DE65C2AE-8A65-478C-A9D7-EB4D7D07879F}">
      <dgm:prSet phldrT="[Text]"/>
      <dgm:spPr/>
      <dgm:t>
        <a:bodyPr/>
        <a:lstStyle/>
        <a:p>
          <a:r>
            <a:rPr lang="en-US"/>
            <a:t>Add Apple and Windows Integration</a:t>
          </a:r>
        </a:p>
      </dgm:t>
    </dgm:pt>
    <dgm:pt modelId="{9D6BAF04-080E-4B8E-BB3C-D7338A6255F0}" type="parTrans" cxnId="{FDA28FE8-A515-461A-94BE-AB946B361E10}">
      <dgm:prSet/>
      <dgm:spPr/>
      <dgm:t>
        <a:bodyPr/>
        <a:lstStyle/>
        <a:p>
          <a:endParaRPr lang="en-US"/>
        </a:p>
      </dgm:t>
    </dgm:pt>
    <dgm:pt modelId="{2368EF35-1BCC-4F1B-B2E3-D474F5D639A1}" type="sibTrans" cxnId="{FDA28FE8-A515-461A-94BE-AB946B361E10}">
      <dgm:prSet/>
      <dgm:spPr/>
      <dgm:t>
        <a:bodyPr/>
        <a:lstStyle/>
        <a:p>
          <a:endParaRPr lang="en-US"/>
        </a:p>
      </dgm:t>
    </dgm:pt>
    <dgm:pt modelId="{33F5CBEA-26C7-4F79-8B88-BF786E9E9446}" type="pres">
      <dgm:prSet presAssocID="{5F5EF533-8890-43C2-9251-BC18309D7A9B}" presName="Name0" presStyleCnt="0">
        <dgm:presLayoutVars>
          <dgm:chPref val="3"/>
          <dgm:dir/>
          <dgm:animLvl val="lvl"/>
          <dgm:resizeHandles/>
        </dgm:presLayoutVars>
      </dgm:prSet>
      <dgm:spPr/>
      <dgm:t>
        <a:bodyPr/>
        <a:lstStyle/>
        <a:p>
          <a:endParaRPr lang="en-US"/>
        </a:p>
      </dgm:t>
    </dgm:pt>
    <dgm:pt modelId="{F3B2AAE2-2E33-421B-B11E-1D6BC67C2F55}" type="pres">
      <dgm:prSet presAssocID="{3EAFABAB-4325-4B63-A6A1-59E5CD5AA2EB}" presName="horFlow" presStyleCnt="0"/>
      <dgm:spPr/>
    </dgm:pt>
    <dgm:pt modelId="{3B4B9C48-C30D-4BD1-8D82-7B0CC7154F30}" type="pres">
      <dgm:prSet presAssocID="{3EAFABAB-4325-4B63-A6A1-59E5CD5AA2EB}" presName="bigChev" presStyleLbl="node1" presStyleIdx="0" presStyleCnt="9"/>
      <dgm:spPr/>
      <dgm:t>
        <a:bodyPr/>
        <a:lstStyle/>
        <a:p>
          <a:endParaRPr lang="en-US"/>
        </a:p>
      </dgm:t>
    </dgm:pt>
    <dgm:pt modelId="{3A1E34DF-DBBA-4F61-AF0B-120EAF95481C}" type="pres">
      <dgm:prSet presAssocID="{D85BA3CD-ED48-4A7F-8FE2-B11CA12B10B7}" presName="parTrans" presStyleCnt="0"/>
      <dgm:spPr/>
    </dgm:pt>
    <dgm:pt modelId="{B7892C21-90C5-4C1B-97C5-F0EE5D0A082E}" type="pres">
      <dgm:prSet presAssocID="{2BD67CF2-5E63-404C-B8F1-36265484A515}" presName="node" presStyleLbl="alignAccFollowNode1" presStyleIdx="0" presStyleCnt="27">
        <dgm:presLayoutVars>
          <dgm:bulletEnabled val="1"/>
        </dgm:presLayoutVars>
      </dgm:prSet>
      <dgm:spPr/>
      <dgm:t>
        <a:bodyPr/>
        <a:lstStyle/>
        <a:p>
          <a:endParaRPr lang="en-US"/>
        </a:p>
      </dgm:t>
    </dgm:pt>
    <dgm:pt modelId="{275D4320-A35D-481B-9959-B321FF3ED96D}" type="pres">
      <dgm:prSet presAssocID="{88C275E5-3004-47E2-83D8-2A292D16D3E0}" presName="sibTrans" presStyleCnt="0"/>
      <dgm:spPr/>
    </dgm:pt>
    <dgm:pt modelId="{C1A40928-9990-466A-B38E-12CBB811473C}" type="pres">
      <dgm:prSet presAssocID="{FB56A892-55C7-4EB8-BB39-21A730AB3A6D}" presName="node" presStyleLbl="alignAccFollowNode1" presStyleIdx="1" presStyleCnt="27">
        <dgm:presLayoutVars>
          <dgm:bulletEnabled val="1"/>
        </dgm:presLayoutVars>
      </dgm:prSet>
      <dgm:spPr/>
      <dgm:t>
        <a:bodyPr/>
        <a:lstStyle/>
        <a:p>
          <a:endParaRPr lang="en-US"/>
        </a:p>
      </dgm:t>
    </dgm:pt>
    <dgm:pt modelId="{53F03EA7-E9B2-474C-9521-FF7AC38ABFB4}" type="pres">
      <dgm:prSet presAssocID="{5E9E1DAB-2CAA-4890-81FC-85F291BAA35E}" presName="sibTrans" presStyleCnt="0"/>
      <dgm:spPr/>
    </dgm:pt>
    <dgm:pt modelId="{C90B0D11-7191-41B0-A8CC-45E9EF398E71}" type="pres">
      <dgm:prSet presAssocID="{24802013-492C-456A-B83A-C785ED4E1946}" presName="node" presStyleLbl="alignAccFollowNode1" presStyleIdx="2" presStyleCnt="27">
        <dgm:presLayoutVars>
          <dgm:bulletEnabled val="1"/>
        </dgm:presLayoutVars>
      </dgm:prSet>
      <dgm:spPr/>
      <dgm:t>
        <a:bodyPr/>
        <a:lstStyle/>
        <a:p>
          <a:endParaRPr lang="en-US"/>
        </a:p>
      </dgm:t>
    </dgm:pt>
    <dgm:pt modelId="{7807E3CF-19ED-411C-BC4D-DE13B877593F}" type="pres">
      <dgm:prSet presAssocID="{3EAFABAB-4325-4B63-A6A1-59E5CD5AA2EB}" presName="vSp" presStyleCnt="0"/>
      <dgm:spPr/>
    </dgm:pt>
    <dgm:pt modelId="{D4E56102-81D2-45DB-A823-118585FCA70E}" type="pres">
      <dgm:prSet presAssocID="{2950C57F-B2D2-4680-A0E3-238E4249CBC9}" presName="horFlow" presStyleCnt="0"/>
      <dgm:spPr/>
    </dgm:pt>
    <dgm:pt modelId="{B0049314-D3B3-4CF0-8017-8843C5C07BEE}" type="pres">
      <dgm:prSet presAssocID="{2950C57F-B2D2-4680-A0E3-238E4249CBC9}" presName="bigChev" presStyleLbl="node1" presStyleIdx="1" presStyleCnt="9"/>
      <dgm:spPr/>
      <dgm:t>
        <a:bodyPr/>
        <a:lstStyle/>
        <a:p>
          <a:endParaRPr lang="en-US"/>
        </a:p>
      </dgm:t>
    </dgm:pt>
    <dgm:pt modelId="{B7B1D1C1-C425-4DF5-BDB7-CC1138795150}" type="pres">
      <dgm:prSet presAssocID="{4A735067-4603-42DC-A293-30012AD4C7B7}" presName="parTrans" presStyleCnt="0"/>
      <dgm:spPr/>
    </dgm:pt>
    <dgm:pt modelId="{4C2492D6-7ED0-4FE6-9D3A-383F2A725EDD}" type="pres">
      <dgm:prSet presAssocID="{603E2C07-F953-4E53-A101-56A01D58089B}" presName="node" presStyleLbl="alignAccFollowNode1" presStyleIdx="3" presStyleCnt="27">
        <dgm:presLayoutVars>
          <dgm:bulletEnabled val="1"/>
        </dgm:presLayoutVars>
      </dgm:prSet>
      <dgm:spPr/>
      <dgm:t>
        <a:bodyPr/>
        <a:lstStyle/>
        <a:p>
          <a:endParaRPr lang="en-US"/>
        </a:p>
      </dgm:t>
    </dgm:pt>
    <dgm:pt modelId="{1E20C106-2BCB-4AB2-AD95-7F1EC6FB30A0}" type="pres">
      <dgm:prSet presAssocID="{B59468C4-BB6E-4091-9B0E-319CA6EB4262}" presName="sibTrans" presStyleCnt="0"/>
      <dgm:spPr/>
    </dgm:pt>
    <dgm:pt modelId="{A86E0C92-CC9F-4B72-9976-E270E4E0F11B}" type="pres">
      <dgm:prSet presAssocID="{1F04BEF9-AFB8-4FDE-B8F0-A2A86B844B11}" presName="node" presStyleLbl="alignAccFollowNode1" presStyleIdx="4" presStyleCnt="27">
        <dgm:presLayoutVars>
          <dgm:bulletEnabled val="1"/>
        </dgm:presLayoutVars>
      </dgm:prSet>
      <dgm:spPr/>
      <dgm:t>
        <a:bodyPr/>
        <a:lstStyle/>
        <a:p>
          <a:endParaRPr lang="en-US"/>
        </a:p>
      </dgm:t>
    </dgm:pt>
    <dgm:pt modelId="{52FF8A19-3A5A-4B05-98CF-A669488245E4}" type="pres">
      <dgm:prSet presAssocID="{F9D15CE1-F391-418E-8557-CE794EE426CF}" presName="sibTrans" presStyleCnt="0"/>
      <dgm:spPr/>
    </dgm:pt>
    <dgm:pt modelId="{45C4AAE0-7B38-4ABD-81C0-3681EE8EE382}" type="pres">
      <dgm:prSet presAssocID="{F2DA88B4-6D1E-4460-AF16-FB7A683717CB}" presName="node" presStyleLbl="alignAccFollowNode1" presStyleIdx="5" presStyleCnt="27">
        <dgm:presLayoutVars>
          <dgm:bulletEnabled val="1"/>
        </dgm:presLayoutVars>
      </dgm:prSet>
      <dgm:spPr/>
      <dgm:t>
        <a:bodyPr/>
        <a:lstStyle/>
        <a:p>
          <a:endParaRPr lang="en-US"/>
        </a:p>
      </dgm:t>
    </dgm:pt>
    <dgm:pt modelId="{A92BCEAB-BFCC-4A90-8E6B-D47D977110C1}" type="pres">
      <dgm:prSet presAssocID="{2950C57F-B2D2-4680-A0E3-238E4249CBC9}" presName="vSp" presStyleCnt="0"/>
      <dgm:spPr/>
    </dgm:pt>
    <dgm:pt modelId="{057DCD4C-C010-4B37-8AD9-BE0E53EF53C0}" type="pres">
      <dgm:prSet presAssocID="{25518E7B-6ACD-4295-962C-B7E21EEFC48D}" presName="horFlow" presStyleCnt="0"/>
      <dgm:spPr/>
    </dgm:pt>
    <dgm:pt modelId="{FC18FB8F-AB99-4D14-B532-4005C1074549}" type="pres">
      <dgm:prSet presAssocID="{25518E7B-6ACD-4295-962C-B7E21EEFC48D}" presName="bigChev" presStyleLbl="node1" presStyleIdx="2" presStyleCnt="9"/>
      <dgm:spPr/>
      <dgm:t>
        <a:bodyPr/>
        <a:lstStyle/>
        <a:p>
          <a:endParaRPr lang="en-US"/>
        </a:p>
      </dgm:t>
    </dgm:pt>
    <dgm:pt modelId="{20533BDD-7F8C-4921-BCD7-8C9B84F0953E}" type="pres">
      <dgm:prSet presAssocID="{6A88101F-23A7-4C75-A927-F00181E82A0E}" presName="parTrans" presStyleCnt="0"/>
      <dgm:spPr/>
    </dgm:pt>
    <dgm:pt modelId="{74A8E258-1A36-4147-AF21-946D16F7028D}" type="pres">
      <dgm:prSet presAssocID="{9DF66490-A822-49CC-A10C-61A11C9DA73B}" presName="node" presStyleLbl="alignAccFollowNode1" presStyleIdx="6" presStyleCnt="27">
        <dgm:presLayoutVars>
          <dgm:bulletEnabled val="1"/>
        </dgm:presLayoutVars>
      </dgm:prSet>
      <dgm:spPr/>
      <dgm:t>
        <a:bodyPr/>
        <a:lstStyle/>
        <a:p>
          <a:endParaRPr lang="en-US"/>
        </a:p>
      </dgm:t>
    </dgm:pt>
    <dgm:pt modelId="{900AA55B-FA81-4890-96FB-53D047EDB9AA}" type="pres">
      <dgm:prSet presAssocID="{09CEA63F-7662-4161-801E-9A8C26E88235}" presName="sibTrans" presStyleCnt="0"/>
      <dgm:spPr/>
    </dgm:pt>
    <dgm:pt modelId="{F73F1B92-9175-4E06-B913-992D220EC515}" type="pres">
      <dgm:prSet presAssocID="{6014E007-52B7-4362-9520-38EAB685044C}" presName="node" presStyleLbl="alignAccFollowNode1" presStyleIdx="7" presStyleCnt="27">
        <dgm:presLayoutVars>
          <dgm:bulletEnabled val="1"/>
        </dgm:presLayoutVars>
      </dgm:prSet>
      <dgm:spPr/>
      <dgm:t>
        <a:bodyPr/>
        <a:lstStyle/>
        <a:p>
          <a:endParaRPr lang="en-US"/>
        </a:p>
      </dgm:t>
    </dgm:pt>
    <dgm:pt modelId="{D2A9A1E0-C229-4D8B-B0C5-32947B732F16}" type="pres">
      <dgm:prSet presAssocID="{B4BD8282-49F0-484F-A98B-A5B99D39E9AF}" presName="sibTrans" presStyleCnt="0"/>
      <dgm:spPr/>
    </dgm:pt>
    <dgm:pt modelId="{55228342-333D-4C7D-A39E-AC7799E050BE}" type="pres">
      <dgm:prSet presAssocID="{6D19FA84-FFF7-4A60-8749-B8C4E680E183}" presName="node" presStyleLbl="alignAccFollowNode1" presStyleIdx="8" presStyleCnt="27">
        <dgm:presLayoutVars>
          <dgm:bulletEnabled val="1"/>
        </dgm:presLayoutVars>
      </dgm:prSet>
      <dgm:spPr/>
      <dgm:t>
        <a:bodyPr/>
        <a:lstStyle/>
        <a:p>
          <a:endParaRPr lang="en-US"/>
        </a:p>
      </dgm:t>
    </dgm:pt>
    <dgm:pt modelId="{E3A736B7-1CB6-489F-B0C4-8B80749FDA4E}" type="pres">
      <dgm:prSet presAssocID="{25518E7B-6ACD-4295-962C-B7E21EEFC48D}" presName="vSp" presStyleCnt="0"/>
      <dgm:spPr/>
    </dgm:pt>
    <dgm:pt modelId="{43E5FA03-4FE4-4E53-8505-0512E44860C9}" type="pres">
      <dgm:prSet presAssocID="{E70E2FE3-9054-4E65-BAAF-FD9EB2BD2F6F}" presName="horFlow" presStyleCnt="0"/>
      <dgm:spPr/>
    </dgm:pt>
    <dgm:pt modelId="{DDA86DC7-B325-4FAB-87CC-074B35EA10F5}" type="pres">
      <dgm:prSet presAssocID="{E70E2FE3-9054-4E65-BAAF-FD9EB2BD2F6F}" presName="bigChev" presStyleLbl="node1" presStyleIdx="3" presStyleCnt="9"/>
      <dgm:spPr/>
      <dgm:t>
        <a:bodyPr/>
        <a:lstStyle/>
        <a:p>
          <a:endParaRPr lang="en-US"/>
        </a:p>
      </dgm:t>
    </dgm:pt>
    <dgm:pt modelId="{71FCF6D7-4ADE-4C23-84D9-AF951B4182FE}" type="pres">
      <dgm:prSet presAssocID="{58EB429C-1024-4886-B2B7-2C1B781DB0FA}" presName="parTrans" presStyleCnt="0"/>
      <dgm:spPr/>
    </dgm:pt>
    <dgm:pt modelId="{32B5A23A-4892-4500-B2ED-1EBE7DC4D3C6}" type="pres">
      <dgm:prSet presAssocID="{4DABCF28-BDE0-47DB-B6C8-3ABE835AAC9A}" presName="node" presStyleLbl="alignAccFollowNode1" presStyleIdx="9" presStyleCnt="27">
        <dgm:presLayoutVars>
          <dgm:bulletEnabled val="1"/>
        </dgm:presLayoutVars>
      </dgm:prSet>
      <dgm:spPr/>
      <dgm:t>
        <a:bodyPr/>
        <a:lstStyle/>
        <a:p>
          <a:endParaRPr lang="en-US"/>
        </a:p>
      </dgm:t>
    </dgm:pt>
    <dgm:pt modelId="{5FDA4A14-23E0-4E21-94D7-82EB447804A4}" type="pres">
      <dgm:prSet presAssocID="{AE3AFAF6-8AC7-40E4-8718-0A14B2C299F0}" presName="sibTrans" presStyleCnt="0"/>
      <dgm:spPr/>
    </dgm:pt>
    <dgm:pt modelId="{10E3A0D2-D759-41E5-8D8F-FCD7B4BA0476}" type="pres">
      <dgm:prSet presAssocID="{05B533B8-1E94-436C-80A1-66D71D3D41CC}" presName="node" presStyleLbl="alignAccFollowNode1" presStyleIdx="10" presStyleCnt="27">
        <dgm:presLayoutVars>
          <dgm:bulletEnabled val="1"/>
        </dgm:presLayoutVars>
      </dgm:prSet>
      <dgm:spPr/>
      <dgm:t>
        <a:bodyPr/>
        <a:lstStyle/>
        <a:p>
          <a:endParaRPr lang="en-US"/>
        </a:p>
      </dgm:t>
    </dgm:pt>
    <dgm:pt modelId="{3DF3518F-64CA-4A24-B134-F74C8CDC8FFE}" type="pres">
      <dgm:prSet presAssocID="{A88ED5C6-4684-40AB-8804-0CEEA5CAD50B}" presName="sibTrans" presStyleCnt="0"/>
      <dgm:spPr/>
    </dgm:pt>
    <dgm:pt modelId="{BAF9E12B-0057-439F-A9A9-3F7D6E427141}" type="pres">
      <dgm:prSet presAssocID="{5058F5C9-6216-40F0-96AE-FF50DAF2D9A1}" presName="node" presStyleLbl="alignAccFollowNode1" presStyleIdx="11" presStyleCnt="27">
        <dgm:presLayoutVars>
          <dgm:bulletEnabled val="1"/>
        </dgm:presLayoutVars>
      </dgm:prSet>
      <dgm:spPr/>
      <dgm:t>
        <a:bodyPr/>
        <a:lstStyle/>
        <a:p>
          <a:endParaRPr lang="en-US"/>
        </a:p>
      </dgm:t>
    </dgm:pt>
    <dgm:pt modelId="{2B57C3CF-B9E9-45AD-806E-8682C08EDDC0}" type="pres">
      <dgm:prSet presAssocID="{E70E2FE3-9054-4E65-BAAF-FD9EB2BD2F6F}" presName="vSp" presStyleCnt="0"/>
      <dgm:spPr/>
    </dgm:pt>
    <dgm:pt modelId="{EC474BBB-381B-493D-ABCC-782D77373034}" type="pres">
      <dgm:prSet presAssocID="{2E6B8985-543C-4F67-A7E3-D6D9A4A90291}" presName="horFlow" presStyleCnt="0"/>
      <dgm:spPr/>
    </dgm:pt>
    <dgm:pt modelId="{307B9D08-DF26-4F0C-8536-F362B56E5BA0}" type="pres">
      <dgm:prSet presAssocID="{2E6B8985-543C-4F67-A7E3-D6D9A4A90291}" presName="bigChev" presStyleLbl="node1" presStyleIdx="4" presStyleCnt="9"/>
      <dgm:spPr/>
      <dgm:t>
        <a:bodyPr/>
        <a:lstStyle/>
        <a:p>
          <a:endParaRPr lang="en-US"/>
        </a:p>
      </dgm:t>
    </dgm:pt>
    <dgm:pt modelId="{F328DD3E-0648-4909-B608-746273717820}" type="pres">
      <dgm:prSet presAssocID="{DCBCA642-091C-4E3B-BF39-F8A4B567EB05}" presName="parTrans" presStyleCnt="0"/>
      <dgm:spPr/>
    </dgm:pt>
    <dgm:pt modelId="{5A6B5DF8-5432-4B0F-BD87-6488426CA922}" type="pres">
      <dgm:prSet presAssocID="{810B7ECB-A093-4328-BCD2-B1B5CB774960}" presName="node" presStyleLbl="alignAccFollowNode1" presStyleIdx="12" presStyleCnt="27">
        <dgm:presLayoutVars>
          <dgm:bulletEnabled val="1"/>
        </dgm:presLayoutVars>
      </dgm:prSet>
      <dgm:spPr/>
      <dgm:t>
        <a:bodyPr/>
        <a:lstStyle/>
        <a:p>
          <a:endParaRPr lang="en-US"/>
        </a:p>
      </dgm:t>
    </dgm:pt>
    <dgm:pt modelId="{71B82C38-00F8-4543-816D-FA6D576B91DC}" type="pres">
      <dgm:prSet presAssocID="{4E66B576-2045-4E3B-A901-AB45F83388F9}" presName="sibTrans" presStyleCnt="0"/>
      <dgm:spPr/>
    </dgm:pt>
    <dgm:pt modelId="{CFAB13AD-D451-44A4-BAFD-4644CD6C46BE}" type="pres">
      <dgm:prSet presAssocID="{A3B89D2C-F566-4005-9F15-251D5EF3E582}" presName="node" presStyleLbl="alignAccFollowNode1" presStyleIdx="13" presStyleCnt="27">
        <dgm:presLayoutVars>
          <dgm:bulletEnabled val="1"/>
        </dgm:presLayoutVars>
      </dgm:prSet>
      <dgm:spPr/>
      <dgm:t>
        <a:bodyPr/>
        <a:lstStyle/>
        <a:p>
          <a:endParaRPr lang="en-US"/>
        </a:p>
      </dgm:t>
    </dgm:pt>
    <dgm:pt modelId="{663AF7F9-514C-45A9-9C0E-8067A4C0A537}" type="pres">
      <dgm:prSet presAssocID="{C7E89457-21CA-4CB9-9E76-FCE330AB77DD}" presName="sibTrans" presStyleCnt="0"/>
      <dgm:spPr/>
    </dgm:pt>
    <dgm:pt modelId="{063B9953-F38A-4250-A7EA-A0E0D2B7FBE0}" type="pres">
      <dgm:prSet presAssocID="{2DDC21DA-D3EB-4E79-B9E5-37513EDE2837}" presName="node" presStyleLbl="alignAccFollowNode1" presStyleIdx="14" presStyleCnt="27">
        <dgm:presLayoutVars>
          <dgm:bulletEnabled val="1"/>
        </dgm:presLayoutVars>
      </dgm:prSet>
      <dgm:spPr/>
      <dgm:t>
        <a:bodyPr/>
        <a:lstStyle/>
        <a:p>
          <a:endParaRPr lang="en-US"/>
        </a:p>
      </dgm:t>
    </dgm:pt>
    <dgm:pt modelId="{274D3966-8CC1-433A-A4CF-2DA5F4F61896}" type="pres">
      <dgm:prSet presAssocID="{2E6B8985-543C-4F67-A7E3-D6D9A4A90291}" presName="vSp" presStyleCnt="0"/>
      <dgm:spPr/>
    </dgm:pt>
    <dgm:pt modelId="{6BB77D9C-A39E-401A-BD33-6A9A4FF14682}" type="pres">
      <dgm:prSet presAssocID="{3FAA2941-210F-4B63-95F4-8006614CD2A6}" presName="horFlow" presStyleCnt="0"/>
      <dgm:spPr/>
    </dgm:pt>
    <dgm:pt modelId="{964EE166-4C4C-4FED-9C9B-F4D29C61BC0F}" type="pres">
      <dgm:prSet presAssocID="{3FAA2941-210F-4B63-95F4-8006614CD2A6}" presName="bigChev" presStyleLbl="node1" presStyleIdx="5" presStyleCnt="9"/>
      <dgm:spPr/>
      <dgm:t>
        <a:bodyPr/>
        <a:lstStyle/>
        <a:p>
          <a:endParaRPr lang="en-US"/>
        </a:p>
      </dgm:t>
    </dgm:pt>
    <dgm:pt modelId="{06E212FF-B65D-412A-995F-50F6CBF88FB4}" type="pres">
      <dgm:prSet presAssocID="{B77B8F8B-AE78-41D5-AB63-4ABD8FEFF739}" presName="parTrans" presStyleCnt="0"/>
      <dgm:spPr/>
    </dgm:pt>
    <dgm:pt modelId="{DB67307D-4EE5-43E1-A5D0-5C650A4B85E3}" type="pres">
      <dgm:prSet presAssocID="{89BF98F3-03B3-4994-B2CA-E0599B14A12B}" presName="node" presStyleLbl="alignAccFollowNode1" presStyleIdx="15" presStyleCnt="27">
        <dgm:presLayoutVars>
          <dgm:bulletEnabled val="1"/>
        </dgm:presLayoutVars>
      </dgm:prSet>
      <dgm:spPr/>
      <dgm:t>
        <a:bodyPr/>
        <a:lstStyle/>
        <a:p>
          <a:endParaRPr lang="en-US"/>
        </a:p>
      </dgm:t>
    </dgm:pt>
    <dgm:pt modelId="{7E212263-C18D-4A45-A912-EB09CC86E5DE}" type="pres">
      <dgm:prSet presAssocID="{B8B92BBE-9FE6-4647-A821-640C160841FD}" presName="sibTrans" presStyleCnt="0"/>
      <dgm:spPr/>
    </dgm:pt>
    <dgm:pt modelId="{975A476F-D5E3-4B7D-8692-05D5A099CD26}" type="pres">
      <dgm:prSet presAssocID="{BC7B7777-41B6-4C18-A56E-37EC58BAF57B}" presName="node" presStyleLbl="alignAccFollowNode1" presStyleIdx="16" presStyleCnt="27">
        <dgm:presLayoutVars>
          <dgm:bulletEnabled val="1"/>
        </dgm:presLayoutVars>
      </dgm:prSet>
      <dgm:spPr/>
      <dgm:t>
        <a:bodyPr/>
        <a:lstStyle/>
        <a:p>
          <a:endParaRPr lang="en-US"/>
        </a:p>
      </dgm:t>
    </dgm:pt>
    <dgm:pt modelId="{C8311878-0ED5-4789-A235-281527BB3049}" type="pres">
      <dgm:prSet presAssocID="{0ECD6D1A-952E-4F73-9A1A-42B1BFAED14B}" presName="sibTrans" presStyleCnt="0"/>
      <dgm:spPr/>
    </dgm:pt>
    <dgm:pt modelId="{055EAA55-12A9-45DF-A5BF-2174D24201AD}" type="pres">
      <dgm:prSet presAssocID="{DDCEDBB9-EB50-49AC-A5CE-5238C48C5D29}" presName="node" presStyleLbl="alignAccFollowNode1" presStyleIdx="17" presStyleCnt="27">
        <dgm:presLayoutVars>
          <dgm:bulletEnabled val="1"/>
        </dgm:presLayoutVars>
      </dgm:prSet>
      <dgm:spPr/>
      <dgm:t>
        <a:bodyPr/>
        <a:lstStyle/>
        <a:p>
          <a:endParaRPr lang="en-US"/>
        </a:p>
      </dgm:t>
    </dgm:pt>
    <dgm:pt modelId="{9073B0D0-ABC6-46DC-AF5E-909FEF16B221}" type="pres">
      <dgm:prSet presAssocID="{3FAA2941-210F-4B63-95F4-8006614CD2A6}" presName="vSp" presStyleCnt="0"/>
      <dgm:spPr/>
    </dgm:pt>
    <dgm:pt modelId="{64323A0F-6A64-4F4F-B310-84413D19CEF7}" type="pres">
      <dgm:prSet presAssocID="{D8E3B926-A792-4417-B933-A962716AA7DE}" presName="horFlow" presStyleCnt="0"/>
      <dgm:spPr/>
    </dgm:pt>
    <dgm:pt modelId="{5FA9DC5E-9BB6-4D71-B33C-52633B664AA7}" type="pres">
      <dgm:prSet presAssocID="{D8E3B926-A792-4417-B933-A962716AA7DE}" presName="bigChev" presStyleLbl="node1" presStyleIdx="6" presStyleCnt="9"/>
      <dgm:spPr/>
      <dgm:t>
        <a:bodyPr/>
        <a:lstStyle/>
        <a:p>
          <a:endParaRPr lang="en-US"/>
        </a:p>
      </dgm:t>
    </dgm:pt>
    <dgm:pt modelId="{D3529F2D-C6C2-491B-BC1A-793B6B9BC588}" type="pres">
      <dgm:prSet presAssocID="{3A023BD6-A8B8-47E5-BC67-8D4597E2934A}" presName="parTrans" presStyleCnt="0"/>
      <dgm:spPr/>
    </dgm:pt>
    <dgm:pt modelId="{48D1CE2C-E94E-4E0B-9ED4-B4E73503AF82}" type="pres">
      <dgm:prSet presAssocID="{A0792083-0092-49A8-B701-96C0AFA8DD5B}" presName="node" presStyleLbl="alignAccFollowNode1" presStyleIdx="18" presStyleCnt="27">
        <dgm:presLayoutVars>
          <dgm:bulletEnabled val="1"/>
        </dgm:presLayoutVars>
      </dgm:prSet>
      <dgm:spPr/>
      <dgm:t>
        <a:bodyPr/>
        <a:lstStyle/>
        <a:p>
          <a:endParaRPr lang="en-US"/>
        </a:p>
      </dgm:t>
    </dgm:pt>
    <dgm:pt modelId="{50471704-C041-4C15-83B3-7FB6DC450451}" type="pres">
      <dgm:prSet presAssocID="{BB67CA97-87E7-40A5-844B-C67A95BA516D}" presName="sibTrans" presStyleCnt="0"/>
      <dgm:spPr/>
    </dgm:pt>
    <dgm:pt modelId="{56DB4C60-8925-47BF-9EE8-6A22659F89A2}" type="pres">
      <dgm:prSet presAssocID="{33C66BB4-2915-472C-BCCD-EAEB80CAB107}" presName="node" presStyleLbl="alignAccFollowNode1" presStyleIdx="19" presStyleCnt="27">
        <dgm:presLayoutVars>
          <dgm:bulletEnabled val="1"/>
        </dgm:presLayoutVars>
      </dgm:prSet>
      <dgm:spPr/>
      <dgm:t>
        <a:bodyPr/>
        <a:lstStyle/>
        <a:p>
          <a:endParaRPr lang="en-US"/>
        </a:p>
      </dgm:t>
    </dgm:pt>
    <dgm:pt modelId="{E9EFC3B7-9159-4FB4-B172-CA98AD3BD61B}" type="pres">
      <dgm:prSet presAssocID="{EBF642DA-7BD9-4EA3-A146-0542B257450E}" presName="sibTrans" presStyleCnt="0"/>
      <dgm:spPr/>
    </dgm:pt>
    <dgm:pt modelId="{071807AB-04E3-4F01-949B-24626AB914B9}" type="pres">
      <dgm:prSet presAssocID="{BDFD596D-C2C2-46D5-8563-A7100D66F82D}" presName="node" presStyleLbl="alignAccFollowNode1" presStyleIdx="20" presStyleCnt="27">
        <dgm:presLayoutVars>
          <dgm:bulletEnabled val="1"/>
        </dgm:presLayoutVars>
      </dgm:prSet>
      <dgm:spPr/>
      <dgm:t>
        <a:bodyPr/>
        <a:lstStyle/>
        <a:p>
          <a:endParaRPr lang="en-US"/>
        </a:p>
      </dgm:t>
    </dgm:pt>
    <dgm:pt modelId="{C79C664A-8106-4CCE-A452-B6E99485FF25}" type="pres">
      <dgm:prSet presAssocID="{D8E3B926-A792-4417-B933-A962716AA7DE}" presName="vSp" presStyleCnt="0"/>
      <dgm:spPr/>
    </dgm:pt>
    <dgm:pt modelId="{A59BAB43-617A-45A0-AAD3-D3C262146EA9}" type="pres">
      <dgm:prSet presAssocID="{12B3DD45-2F4C-4165-8ACB-07E05EC73DAE}" presName="horFlow" presStyleCnt="0"/>
      <dgm:spPr/>
    </dgm:pt>
    <dgm:pt modelId="{ABA02704-6238-4431-9FCB-51B54DDB0E50}" type="pres">
      <dgm:prSet presAssocID="{12B3DD45-2F4C-4165-8ACB-07E05EC73DAE}" presName="bigChev" presStyleLbl="node1" presStyleIdx="7" presStyleCnt="9"/>
      <dgm:spPr/>
      <dgm:t>
        <a:bodyPr/>
        <a:lstStyle/>
        <a:p>
          <a:endParaRPr lang="en-US"/>
        </a:p>
      </dgm:t>
    </dgm:pt>
    <dgm:pt modelId="{768B0CD8-2C8D-4FBB-BF9C-867087953335}" type="pres">
      <dgm:prSet presAssocID="{F0B96E04-573D-4A4B-A9F8-6D8813889463}" presName="parTrans" presStyleCnt="0"/>
      <dgm:spPr/>
    </dgm:pt>
    <dgm:pt modelId="{0DAB132F-7D7F-442C-9FFF-4932EB1C92CE}" type="pres">
      <dgm:prSet presAssocID="{F8210948-7FB2-47C4-8829-15D1318F12B8}" presName="node" presStyleLbl="alignAccFollowNode1" presStyleIdx="21" presStyleCnt="27">
        <dgm:presLayoutVars>
          <dgm:bulletEnabled val="1"/>
        </dgm:presLayoutVars>
      </dgm:prSet>
      <dgm:spPr/>
      <dgm:t>
        <a:bodyPr/>
        <a:lstStyle/>
        <a:p>
          <a:endParaRPr lang="en-US"/>
        </a:p>
      </dgm:t>
    </dgm:pt>
    <dgm:pt modelId="{583400E2-F521-4149-A439-5FED3771C6D4}" type="pres">
      <dgm:prSet presAssocID="{00EC4329-2960-47D3-838A-A93E7FCF1CD8}" presName="sibTrans" presStyleCnt="0"/>
      <dgm:spPr/>
    </dgm:pt>
    <dgm:pt modelId="{7BFAA338-03C0-42CD-8390-643AE797EA10}" type="pres">
      <dgm:prSet presAssocID="{174FC14D-A1F6-40C4-88D1-5B322DB2DA15}" presName="node" presStyleLbl="alignAccFollowNode1" presStyleIdx="22" presStyleCnt="27">
        <dgm:presLayoutVars>
          <dgm:bulletEnabled val="1"/>
        </dgm:presLayoutVars>
      </dgm:prSet>
      <dgm:spPr/>
      <dgm:t>
        <a:bodyPr/>
        <a:lstStyle/>
        <a:p>
          <a:endParaRPr lang="en-US"/>
        </a:p>
      </dgm:t>
    </dgm:pt>
    <dgm:pt modelId="{8707DA23-4976-4A31-A2EE-7D9150EC6388}" type="pres">
      <dgm:prSet presAssocID="{BDD22E52-C53D-4B88-9797-0A6AABFF6836}" presName="sibTrans" presStyleCnt="0"/>
      <dgm:spPr/>
    </dgm:pt>
    <dgm:pt modelId="{17DF754F-11B3-472E-9DA0-4758E4480EA9}" type="pres">
      <dgm:prSet presAssocID="{6A1A6818-C85E-4187-9AD6-9D4F3E70C9FF}" presName="node" presStyleLbl="alignAccFollowNode1" presStyleIdx="23" presStyleCnt="27">
        <dgm:presLayoutVars>
          <dgm:bulletEnabled val="1"/>
        </dgm:presLayoutVars>
      </dgm:prSet>
      <dgm:spPr/>
      <dgm:t>
        <a:bodyPr/>
        <a:lstStyle/>
        <a:p>
          <a:endParaRPr lang="en-US"/>
        </a:p>
      </dgm:t>
    </dgm:pt>
    <dgm:pt modelId="{69D0C1E8-E903-4BCB-AD1F-2F1EFD81FDDE}" type="pres">
      <dgm:prSet presAssocID="{12B3DD45-2F4C-4165-8ACB-07E05EC73DAE}" presName="vSp" presStyleCnt="0"/>
      <dgm:spPr/>
    </dgm:pt>
    <dgm:pt modelId="{E2FB7884-556A-46DB-81BB-ADF9E6832D5A}" type="pres">
      <dgm:prSet presAssocID="{21D44D34-4E0A-495A-BC11-1D8890482728}" presName="horFlow" presStyleCnt="0"/>
      <dgm:spPr/>
    </dgm:pt>
    <dgm:pt modelId="{42700050-EC7C-440C-8B75-58280355AC32}" type="pres">
      <dgm:prSet presAssocID="{21D44D34-4E0A-495A-BC11-1D8890482728}" presName="bigChev" presStyleLbl="node1" presStyleIdx="8" presStyleCnt="9"/>
      <dgm:spPr/>
      <dgm:t>
        <a:bodyPr/>
        <a:lstStyle/>
        <a:p>
          <a:endParaRPr lang="en-US"/>
        </a:p>
      </dgm:t>
    </dgm:pt>
    <dgm:pt modelId="{8CE42A9A-DF11-46B1-93F8-FF523A1DB89B}" type="pres">
      <dgm:prSet presAssocID="{93919E76-3348-4E34-8AE7-A39EC44DCEFD}" presName="parTrans" presStyleCnt="0"/>
      <dgm:spPr/>
    </dgm:pt>
    <dgm:pt modelId="{891AD16F-DCE7-411C-A1B3-DB7BADDE8EEE}" type="pres">
      <dgm:prSet presAssocID="{40946677-D459-4B52-8DF4-5D0B1DFE3A9D}" presName="node" presStyleLbl="alignAccFollowNode1" presStyleIdx="24" presStyleCnt="27">
        <dgm:presLayoutVars>
          <dgm:bulletEnabled val="1"/>
        </dgm:presLayoutVars>
      </dgm:prSet>
      <dgm:spPr/>
      <dgm:t>
        <a:bodyPr/>
        <a:lstStyle/>
        <a:p>
          <a:endParaRPr lang="en-US"/>
        </a:p>
      </dgm:t>
    </dgm:pt>
    <dgm:pt modelId="{FFA33F2B-7AB0-4563-ADCB-4E2D9F78234E}" type="pres">
      <dgm:prSet presAssocID="{878459E0-0176-4D2F-80BD-2BDE7BC68143}" presName="sibTrans" presStyleCnt="0"/>
      <dgm:spPr/>
    </dgm:pt>
    <dgm:pt modelId="{3BE8117D-1D56-41E3-BE69-B1C8F0F8B767}" type="pres">
      <dgm:prSet presAssocID="{BAE0CFCC-7E4F-41FB-8305-F1F0DE8CB4C8}" presName="node" presStyleLbl="alignAccFollowNode1" presStyleIdx="25" presStyleCnt="27">
        <dgm:presLayoutVars>
          <dgm:bulletEnabled val="1"/>
        </dgm:presLayoutVars>
      </dgm:prSet>
      <dgm:spPr/>
      <dgm:t>
        <a:bodyPr/>
        <a:lstStyle/>
        <a:p>
          <a:endParaRPr lang="en-US"/>
        </a:p>
      </dgm:t>
    </dgm:pt>
    <dgm:pt modelId="{71537A83-C20F-469E-8209-B83CC4A29F5A}" type="pres">
      <dgm:prSet presAssocID="{86430E30-F25D-4B43-B788-A90D88FEAF14}" presName="sibTrans" presStyleCnt="0"/>
      <dgm:spPr/>
    </dgm:pt>
    <dgm:pt modelId="{44A0BBDD-1132-4649-AA6D-6AFE520E0776}" type="pres">
      <dgm:prSet presAssocID="{DE65C2AE-8A65-478C-A9D7-EB4D7D07879F}" presName="node" presStyleLbl="alignAccFollowNode1" presStyleIdx="26" presStyleCnt="27">
        <dgm:presLayoutVars>
          <dgm:bulletEnabled val="1"/>
        </dgm:presLayoutVars>
      </dgm:prSet>
      <dgm:spPr/>
      <dgm:t>
        <a:bodyPr/>
        <a:lstStyle/>
        <a:p>
          <a:endParaRPr lang="en-US"/>
        </a:p>
      </dgm:t>
    </dgm:pt>
  </dgm:ptLst>
  <dgm:cxnLst>
    <dgm:cxn modelId="{375BF41D-EBC8-4D92-8621-C10BEA54C48F}" srcId="{2950C57F-B2D2-4680-A0E3-238E4249CBC9}" destId="{603E2C07-F953-4E53-A101-56A01D58089B}" srcOrd="0" destOrd="0" parTransId="{4A735067-4603-42DC-A293-30012AD4C7B7}" sibTransId="{B59468C4-BB6E-4091-9B0E-319CA6EB4262}"/>
    <dgm:cxn modelId="{10D7BBD8-4B36-C940-8409-81875287BCCA}" type="presOf" srcId="{89BF98F3-03B3-4994-B2CA-E0599B14A12B}" destId="{DB67307D-4EE5-43E1-A5D0-5C650A4B85E3}" srcOrd="0" destOrd="0" presId="urn:microsoft.com/office/officeart/2005/8/layout/lProcess3"/>
    <dgm:cxn modelId="{D30E3056-E06E-8543-9B92-737569F99C9B}" type="presOf" srcId="{2E6B8985-543C-4F67-A7E3-D6D9A4A90291}" destId="{307B9D08-DF26-4F0C-8536-F362B56E5BA0}" srcOrd="0" destOrd="0" presId="urn:microsoft.com/office/officeart/2005/8/layout/lProcess3"/>
    <dgm:cxn modelId="{704D57EE-7FA3-5244-9DBC-B542B1D3A39A}" type="presOf" srcId="{E70E2FE3-9054-4E65-BAAF-FD9EB2BD2F6F}" destId="{DDA86DC7-B325-4FAB-87CC-074B35EA10F5}" srcOrd="0" destOrd="0" presId="urn:microsoft.com/office/officeart/2005/8/layout/lProcess3"/>
    <dgm:cxn modelId="{898A7333-D1F2-4ADE-BD48-3D4D85D4E668}" srcId="{5F5EF533-8890-43C2-9251-BC18309D7A9B}" destId="{25518E7B-6ACD-4295-962C-B7E21EEFC48D}" srcOrd="2" destOrd="0" parTransId="{CC2559A3-E661-4688-B702-57D465228579}" sibTransId="{3F9E0581-7EB9-4E1A-9119-736CBC3B8CED}"/>
    <dgm:cxn modelId="{E7E1950B-E959-4545-B7FF-3B9885C9AB3A}" srcId="{5F5EF533-8890-43C2-9251-BC18309D7A9B}" destId="{E70E2FE3-9054-4E65-BAAF-FD9EB2BD2F6F}" srcOrd="3" destOrd="0" parTransId="{32CB4D03-7E7B-47DB-AC44-31171A108E62}" sibTransId="{1777AF58-FDEA-4358-BE72-F46E733A0014}"/>
    <dgm:cxn modelId="{10917994-2DD4-497A-8478-B5B761B89C9D}" srcId="{E70E2FE3-9054-4E65-BAAF-FD9EB2BD2F6F}" destId="{4DABCF28-BDE0-47DB-B6C8-3ABE835AAC9A}" srcOrd="0" destOrd="0" parTransId="{58EB429C-1024-4886-B2B7-2C1B781DB0FA}" sibTransId="{AE3AFAF6-8AC7-40E4-8718-0A14B2C299F0}"/>
    <dgm:cxn modelId="{AF463F3C-4AC3-40CB-A224-0F6456AF31E1}" srcId="{25518E7B-6ACD-4295-962C-B7E21EEFC48D}" destId="{6D19FA84-FFF7-4A60-8749-B8C4E680E183}" srcOrd="2" destOrd="0" parTransId="{7E6EE0D4-9D03-4188-BE67-49EA78316BAD}" sibTransId="{85732C5C-270F-4318-866F-4D8298E0297F}"/>
    <dgm:cxn modelId="{8C240454-7819-434F-A2D6-A321D548AB23}" type="presOf" srcId="{2DDC21DA-D3EB-4E79-B9E5-37513EDE2837}" destId="{063B9953-F38A-4250-A7EA-A0E0D2B7FBE0}" srcOrd="0" destOrd="0" presId="urn:microsoft.com/office/officeart/2005/8/layout/lProcess3"/>
    <dgm:cxn modelId="{865F9BBA-4BD4-4912-8F62-C9DC94CB1395}" srcId="{12B3DD45-2F4C-4165-8ACB-07E05EC73DAE}" destId="{6A1A6818-C85E-4187-9AD6-9D4F3E70C9FF}" srcOrd="2" destOrd="0" parTransId="{2EC71BFF-9F49-44F8-B7D1-87C34F219EEE}" sibTransId="{42D6335D-3899-4F36-B451-458FB6CDF13F}"/>
    <dgm:cxn modelId="{E59526D9-6E99-48DF-8862-545A557DB8CA}" srcId="{5F5EF533-8890-43C2-9251-BC18309D7A9B}" destId="{12B3DD45-2F4C-4165-8ACB-07E05EC73DAE}" srcOrd="7" destOrd="0" parTransId="{23022894-DF4D-4C60-945A-133A1459234D}" sibTransId="{D28BC1FA-7931-4C71-BE38-89B55605BE21}"/>
    <dgm:cxn modelId="{E747C194-A83D-4EF2-9BC5-4114D164D36B}" srcId="{D8E3B926-A792-4417-B933-A962716AA7DE}" destId="{A0792083-0092-49A8-B701-96C0AFA8DD5B}" srcOrd="0" destOrd="0" parTransId="{3A023BD6-A8B8-47E5-BC67-8D4597E2934A}" sibTransId="{BB67CA97-87E7-40A5-844B-C67A95BA516D}"/>
    <dgm:cxn modelId="{CF5DBC8E-CF4D-1344-AF2D-702BB8170616}" type="presOf" srcId="{12B3DD45-2F4C-4165-8ACB-07E05EC73DAE}" destId="{ABA02704-6238-4431-9FCB-51B54DDB0E50}" srcOrd="0" destOrd="0" presId="urn:microsoft.com/office/officeart/2005/8/layout/lProcess3"/>
    <dgm:cxn modelId="{85E5E149-3E2A-41C0-ABA7-E4388B1B47A8}" srcId="{21D44D34-4E0A-495A-BC11-1D8890482728}" destId="{BAE0CFCC-7E4F-41FB-8305-F1F0DE8CB4C8}" srcOrd="1" destOrd="0" parTransId="{FC0513DC-1CEA-4389-8197-026E5C233F07}" sibTransId="{86430E30-F25D-4B43-B788-A90D88FEAF14}"/>
    <dgm:cxn modelId="{002E658C-61AD-F04A-B82C-3673A7C68FB0}" type="presOf" srcId="{2950C57F-B2D2-4680-A0E3-238E4249CBC9}" destId="{B0049314-D3B3-4CF0-8017-8843C5C07BEE}" srcOrd="0" destOrd="0" presId="urn:microsoft.com/office/officeart/2005/8/layout/lProcess3"/>
    <dgm:cxn modelId="{4731F93B-7060-4EB1-849E-AE68ADC1A133}" srcId="{5F5EF533-8890-43C2-9251-BC18309D7A9B}" destId="{2950C57F-B2D2-4680-A0E3-238E4249CBC9}" srcOrd="1" destOrd="0" parTransId="{CE39F86C-AD20-4F00-AAC2-4EA1663967CB}" sibTransId="{2326EF73-0A35-462B-99AC-41559F3D3804}"/>
    <dgm:cxn modelId="{6AA5D76E-654E-48B5-80E2-142CD75DF777}" srcId="{D8E3B926-A792-4417-B933-A962716AA7DE}" destId="{33C66BB4-2915-472C-BCCD-EAEB80CAB107}" srcOrd="1" destOrd="0" parTransId="{50D48477-4255-4A0A-9235-67F32BA7932A}" sibTransId="{EBF642DA-7BD9-4EA3-A146-0542B257450E}"/>
    <dgm:cxn modelId="{7FE11CD9-3F7A-E94E-8C71-6065F2EC5403}" type="presOf" srcId="{F8210948-7FB2-47C4-8829-15D1318F12B8}" destId="{0DAB132F-7D7F-442C-9FFF-4932EB1C92CE}" srcOrd="0" destOrd="0" presId="urn:microsoft.com/office/officeart/2005/8/layout/lProcess3"/>
    <dgm:cxn modelId="{95077B23-D5B1-486E-89E7-E25BA5CC6EC4}" srcId="{25518E7B-6ACD-4295-962C-B7E21EEFC48D}" destId="{6014E007-52B7-4362-9520-38EAB685044C}" srcOrd="1" destOrd="0" parTransId="{CA8A21C7-298E-44CC-A68E-287AC569444B}" sibTransId="{B4BD8282-49F0-484F-A98B-A5B99D39E9AF}"/>
    <dgm:cxn modelId="{EDDBD602-8DE7-3C40-B40B-743E37E7F8DE}" type="presOf" srcId="{174FC14D-A1F6-40C4-88D1-5B322DB2DA15}" destId="{7BFAA338-03C0-42CD-8390-643AE797EA10}" srcOrd="0" destOrd="0" presId="urn:microsoft.com/office/officeart/2005/8/layout/lProcess3"/>
    <dgm:cxn modelId="{4D5B3D1C-A597-4165-867F-03988B701332}" srcId="{2E6B8985-543C-4F67-A7E3-D6D9A4A90291}" destId="{2DDC21DA-D3EB-4E79-B9E5-37513EDE2837}" srcOrd="2" destOrd="0" parTransId="{5FBCD9C4-018A-4AD0-96CC-66235790D6CB}" sibTransId="{90742FF6-9F53-400B-8D4C-F66ED7859766}"/>
    <dgm:cxn modelId="{26C6069A-8C7B-4711-9E5F-A1C01B2299E7}" srcId="{D8E3B926-A792-4417-B933-A962716AA7DE}" destId="{BDFD596D-C2C2-46D5-8563-A7100D66F82D}" srcOrd="2" destOrd="0" parTransId="{09C2617E-4AFB-4363-B1F3-7A9F19700FF1}" sibTransId="{172294A8-33C6-481C-A468-EB8EA28B8FE2}"/>
    <dgm:cxn modelId="{B573A21D-5299-4A12-9548-48E63BE2CB70}" srcId="{5F5EF533-8890-43C2-9251-BC18309D7A9B}" destId="{3EAFABAB-4325-4B63-A6A1-59E5CD5AA2EB}" srcOrd="0" destOrd="0" parTransId="{DCCBC4FB-8C74-4C4E-A6B4-73B838157AEB}" sibTransId="{12173DE2-8D04-4451-96B1-C02681355451}"/>
    <dgm:cxn modelId="{72FCB11B-29BE-944A-84D5-DF0DE76402A7}" type="presOf" srcId="{BAE0CFCC-7E4F-41FB-8305-F1F0DE8CB4C8}" destId="{3BE8117D-1D56-41E3-BE69-B1C8F0F8B767}" srcOrd="0" destOrd="0" presId="urn:microsoft.com/office/officeart/2005/8/layout/lProcess3"/>
    <dgm:cxn modelId="{11C032A0-FB54-CD45-8117-0FCD9E426EF6}" type="presOf" srcId="{24802013-492C-456A-B83A-C785ED4E1946}" destId="{C90B0D11-7191-41B0-A8CC-45E9EF398E71}" srcOrd="0" destOrd="0" presId="urn:microsoft.com/office/officeart/2005/8/layout/lProcess3"/>
    <dgm:cxn modelId="{075D503A-EED4-2C47-8F22-CB92E9684F88}" type="presOf" srcId="{BC7B7777-41B6-4C18-A56E-37EC58BAF57B}" destId="{975A476F-D5E3-4B7D-8692-05D5A099CD26}" srcOrd="0" destOrd="0" presId="urn:microsoft.com/office/officeart/2005/8/layout/lProcess3"/>
    <dgm:cxn modelId="{DAEED7E3-5C2B-A14C-9D47-C842FD85D18B}" type="presOf" srcId="{D8E3B926-A792-4417-B933-A962716AA7DE}" destId="{5FA9DC5E-9BB6-4D71-B33C-52633B664AA7}" srcOrd="0" destOrd="0" presId="urn:microsoft.com/office/officeart/2005/8/layout/lProcess3"/>
    <dgm:cxn modelId="{729B7BB6-F340-4D07-9FBE-50AF91B329F8}" srcId="{5F5EF533-8890-43C2-9251-BC18309D7A9B}" destId="{3FAA2941-210F-4B63-95F4-8006614CD2A6}" srcOrd="5" destOrd="0" parTransId="{0F74DDDC-AA4A-409D-A1BE-EF4595D09180}" sibTransId="{D201FF42-1D2F-41B2-AEDA-E21BCF6496A8}"/>
    <dgm:cxn modelId="{4ED01746-4F9D-334A-889F-CA7CD8620EF5}" type="presOf" srcId="{BDFD596D-C2C2-46D5-8563-A7100D66F82D}" destId="{071807AB-04E3-4F01-949B-24626AB914B9}" srcOrd="0" destOrd="0" presId="urn:microsoft.com/office/officeart/2005/8/layout/lProcess3"/>
    <dgm:cxn modelId="{E5330E49-2173-3E49-8941-7CB25A0128C8}" type="presOf" srcId="{3FAA2941-210F-4B63-95F4-8006614CD2A6}" destId="{964EE166-4C4C-4FED-9C9B-F4D29C61BC0F}" srcOrd="0" destOrd="0" presId="urn:microsoft.com/office/officeart/2005/8/layout/lProcess3"/>
    <dgm:cxn modelId="{11D001C9-BEA2-48DB-AD81-F83DC2A7836D}" srcId="{3EAFABAB-4325-4B63-A6A1-59E5CD5AA2EB}" destId="{2BD67CF2-5E63-404C-B8F1-36265484A515}" srcOrd="0" destOrd="0" parTransId="{D85BA3CD-ED48-4A7F-8FE2-B11CA12B10B7}" sibTransId="{88C275E5-3004-47E2-83D8-2A292D16D3E0}"/>
    <dgm:cxn modelId="{A7BF637E-38C6-8046-BDDE-C8ADD4AC2808}" type="presOf" srcId="{6D19FA84-FFF7-4A60-8749-B8C4E680E183}" destId="{55228342-333D-4C7D-A39E-AC7799E050BE}" srcOrd="0" destOrd="0" presId="urn:microsoft.com/office/officeart/2005/8/layout/lProcess3"/>
    <dgm:cxn modelId="{59622CA8-E783-4AE8-96E6-96F87056F363}" srcId="{3EAFABAB-4325-4B63-A6A1-59E5CD5AA2EB}" destId="{24802013-492C-456A-B83A-C785ED4E1946}" srcOrd="2" destOrd="0" parTransId="{B479CFD6-02E4-4FB2-82FE-EB6927355A28}" sibTransId="{1FED85CC-38DE-4486-8F45-CFB260D6711C}"/>
    <dgm:cxn modelId="{FA2D50A2-BAA1-2441-8855-FF70DB64AA70}" type="presOf" srcId="{603E2C07-F953-4E53-A101-56A01D58089B}" destId="{4C2492D6-7ED0-4FE6-9D3A-383F2A725EDD}" srcOrd="0" destOrd="0" presId="urn:microsoft.com/office/officeart/2005/8/layout/lProcess3"/>
    <dgm:cxn modelId="{7FC44305-E5EC-2147-A2DE-37BDA28729A7}" type="presOf" srcId="{FB56A892-55C7-4EB8-BB39-21A730AB3A6D}" destId="{C1A40928-9990-466A-B38E-12CBB811473C}" srcOrd="0" destOrd="0" presId="urn:microsoft.com/office/officeart/2005/8/layout/lProcess3"/>
    <dgm:cxn modelId="{3C110AB3-8E39-4DB2-B134-97BC6FD15F00}" srcId="{3FAA2941-210F-4B63-95F4-8006614CD2A6}" destId="{89BF98F3-03B3-4994-B2CA-E0599B14A12B}" srcOrd="0" destOrd="0" parTransId="{B77B8F8B-AE78-41D5-AB63-4ABD8FEFF739}" sibTransId="{B8B92BBE-9FE6-4647-A821-640C160841FD}"/>
    <dgm:cxn modelId="{C4F602D7-F90E-49B3-AD02-52B8BF0022BD}" srcId="{5F5EF533-8890-43C2-9251-BC18309D7A9B}" destId="{D8E3B926-A792-4417-B933-A962716AA7DE}" srcOrd="6" destOrd="0" parTransId="{583462C6-2D37-410F-A75A-EBB899942471}" sibTransId="{49973949-9548-42AE-B765-2F0E6F283184}"/>
    <dgm:cxn modelId="{E778A5BA-7C6E-4B47-BEC8-FB807296ABEE}" type="presOf" srcId="{DE65C2AE-8A65-478C-A9D7-EB4D7D07879F}" destId="{44A0BBDD-1132-4649-AA6D-6AFE520E0776}" srcOrd="0" destOrd="0" presId="urn:microsoft.com/office/officeart/2005/8/layout/lProcess3"/>
    <dgm:cxn modelId="{F8E3D4AF-C446-9640-B2E5-E2A5B672D5A9}" type="presOf" srcId="{5058F5C9-6216-40F0-96AE-FF50DAF2D9A1}" destId="{BAF9E12B-0057-439F-A9A9-3F7D6E427141}" srcOrd="0" destOrd="0" presId="urn:microsoft.com/office/officeart/2005/8/layout/lProcess3"/>
    <dgm:cxn modelId="{06A520F7-5D3E-4EE2-84A1-DB9C2C1CAB14}" srcId="{3EAFABAB-4325-4B63-A6A1-59E5CD5AA2EB}" destId="{FB56A892-55C7-4EB8-BB39-21A730AB3A6D}" srcOrd="1" destOrd="0" parTransId="{230E2227-DE20-4385-A566-453317048D7C}" sibTransId="{5E9E1DAB-2CAA-4890-81FC-85F291BAA35E}"/>
    <dgm:cxn modelId="{AD7EF3C4-06B5-40DA-BE13-F2546EE94BC5}" srcId="{2950C57F-B2D2-4680-A0E3-238E4249CBC9}" destId="{F2DA88B4-6D1E-4460-AF16-FB7A683717CB}" srcOrd="2" destOrd="0" parTransId="{4736D275-3749-4837-8C50-25F54D0C196B}" sibTransId="{17EC760B-C1D3-49F6-A866-748476820A40}"/>
    <dgm:cxn modelId="{7B3DD552-615B-1A44-A8FB-25945832B908}" type="presOf" srcId="{05B533B8-1E94-436C-80A1-66D71D3D41CC}" destId="{10E3A0D2-D759-41E5-8D8F-FCD7B4BA0476}" srcOrd="0" destOrd="0" presId="urn:microsoft.com/office/officeart/2005/8/layout/lProcess3"/>
    <dgm:cxn modelId="{D7BDC590-BFB3-B145-84D1-FA125C7FEFEB}" type="presOf" srcId="{6014E007-52B7-4362-9520-38EAB685044C}" destId="{F73F1B92-9175-4E06-B913-992D220EC515}" srcOrd="0" destOrd="0" presId="urn:microsoft.com/office/officeart/2005/8/layout/lProcess3"/>
    <dgm:cxn modelId="{D45FD23B-1537-4CC4-8801-F543576093CA}" srcId="{5F5EF533-8890-43C2-9251-BC18309D7A9B}" destId="{21D44D34-4E0A-495A-BC11-1D8890482728}" srcOrd="8" destOrd="0" parTransId="{103784EA-02EB-46CC-9290-124A2B2B662A}" sibTransId="{70F41870-0406-4E06-B54D-6B1066D62660}"/>
    <dgm:cxn modelId="{B6EE78BA-0591-44B6-8200-075656F64FDE}" srcId="{2E6B8985-543C-4F67-A7E3-D6D9A4A90291}" destId="{A3B89D2C-F566-4005-9F15-251D5EF3E582}" srcOrd="1" destOrd="0" parTransId="{5859B7B1-67C3-43E3-8A39-DA2257608F95}" sibTransId="{C7E89457-21CA-4CB9-9E76-FCE330AB77DD}"/>
    <dgm:cxn modelId="{0C0878D6-5044-415D-B18D-71DCD042D606}" srcId="{2E6B8985-543C-4F67-A7E3-D6D9A4A90291}" destId="{810B7ECB-A093-4328-BCD2-B1B5CB774960}" srcOrd="0" destOrd="0" parTransId="{DCBCA642-091C-4E3B-BF39-F8A4B567EB05}" sibTransId="{4E66B576-2045-4E3B-A901-AB45F83388F9}"/>
    <dgm:cxn modelId="{481E3007-D80A-DD46-9654-86D3721C594C}" type="presOf" srcId="{3EAFABAB-4325-4B63-A6A1-59E5CD5AA2EB}" destId="{3B4B9C48-C30D-4BD1-8D82-7B0CC7154F30}" srcOrd="0" destOrd="0" presId="urn:microsoft.com/office/officeart/2005/8/layout/lProcess3"/>
    <dgm:cxn modelId="{78D7F281-E35B-4C4E-9049-163453B6FD42}" srcId="{E70E2FE3-9054-4E65-BAAF-FD9EB2BD2F6F}" destId="{5058F5C9-6216-40F0-96AE-FF50DAF2D9A1}" srcOrd="2" destOrd="0" parTransId="{B45A4E33-FA3A-426E-83DE-95347C6DBF2A}" sibTransId="{99E2BE72-EB81-4B32-9321-3F15193BB426}"/>
    <dgm:cxn modelId="{E8BB4082-EB2E-744B-8B72-F7262EFBCF3E}" type="presOf" srcId="{A0792083-0092-49A8-B701-96C0AFA8DD5B}" destId="{48D1CE2C-E94E-4E0B-9ED4-B4E73503AF82}" srcOrd="0" destOrd="0" presId="urn:microsoft.com/office/officeart/2005/8/layout/lProcess3"/>
    <dgm:cxn modelId="{B9CFD26C-5CDC-E541-8D62-43056D670CCB}" type="presOf" srcId="{2BD67CF2-5E63-404C-B8F1-36265484A515}" destId="{B7892C21-90C5-4C1B-97C5-F0EE5D0A082E}" srcOrd="0" destOrd="0" presId="urn:microsoft.com/office/officeart/2005/8/layout/lProcess3"/>
    <dgm:cxn modelId="{FFC772F3-EC8C-42C4-9E97-B7D109CF22B9}" srcId="{5F5EF533-8890-43C2-9251-BC18309D7A9B}" destId="{2E6B8985-543C-4F67-A7E3-D6D9A4A90291}" srcOrd="4" destOrd="0" parTransId="{2EFD5A30-98A4-4CD6-98D4-BD5C23D26325}" sibTransId="{1F13AC16-06FC-4959-A898-E2D1BB17F9D1}"/>
    <dgm:cxn modelId="{36160A75-2A27-1E43-AD0B-D03D1AB0E0C0}" type="presOf" srcId="{9DF66490-A822-49CC-A10C-61A11C9DA73B}" destId="{74A8E258-1A36-4147-AF21-946D16F7028D}" srcOrd="0" destOrd="0" presId="urn:microsoft.com/office/officeart/2005/8/layout/lProcess3"/>
    <dgm:cxn modelId="{978AD6F2-CF7C-AD4E-B9E8-57DF7662606A}" type="presOf" srcId="{A3B89D2C-F566-4005-9F15-251D5EF3E582}" destId="{CFAB13AD-D451-44A4-BAFD-4644CD6C46BE}" srcOrd="0" destOrd="0" presId="urn:microsoft.com/office/officeart/2005/8/layout/lProcess3"/>
    <dgm:cxn modelId="{7D8A472F-E080-B745-A043-D278332EAA26}" type="presOf" srcId="{6A1A6818-C85E-4187-9AD6-9D4F3E70C9FF}" destId="{17DF754F-11B3-472E-9DA0-4758E4480EA9}" srcOrd="0" destOrd="0" presId="urn:microsoft.com/office/officeart/2005/8/layout/lProcess3"/>
    <dgm:cxn modelId="{1DED94E0-D890-40AC-9F89-1DA48D7DB6A3}" srcId="{12B3DD45-2F4C-4165-8ACB-07E05EC73DAE}" destId="{174FC14D-A1F6-40C4-88D1-5B322DB2DA15}" srcOrd="1" destOrd="0" parTransId="{06D4CF23-EB59-413E-9B76-7CFD368531AD}" sibTransId="{BDD22E52-C53D-4B88-9797-0A6AABFF6836}"/>
    <dgm:cxn modelId="{3A2BB19A-DDDB-384E-B1D1-180538D59197}" type="presOf" srcId="{4DABCF28-BDE0-47DB-B6C8-3ABE835AAC9A}" destId="{32B5A23A-4892-4500-B2ED-1EBE7DC4D3C6}" srcOrd="0" destOrd="0" presId="urn:microsoft.com/office/officeart/2005/8/layout/lProcess3"/>
    <dgm:cxn modelId="{D3D107C3-5A74-4F17-88B2-DA56DAE87DB1}" srcId="{25518E7B-6ACD-4295-962C-B7E21EEFC48D}" destId="{9DF66490-A822-49CC-A10C-61A11C9DA73B}" srcOrd="0" destOrd="0" parTransId="{6A88101F-23A7-4C75-A927-F00181E82A0E}" sibTransId="{09CEA63F-7662-4161-801E-9A8C26E88235}"/>
    <dgm:cxn modelId="{5DD85289-8E80-C04B-AF89-678218F2C49F}" type="presOf" srcId="{40946677-D459-4B52-8DF4-5D0B1DFE3A9D}" destId="{891AD16F-DCE7-411C-A1B3-DB7BADDE8EEE}" srcOrd="0" destOrd="0" presId="urn:microsoft.com/office/officeart/2005/8/layout/lProcess3"/>
    <dgm:cxn modelId="{702E9F76-55CF-DB47-A11B-3AADC1306CF8}" type="presOf" srcId="{21D44D34-4E0A-495A-BC11-1D8890482728}" destId="{42700050-EC7C-440C-8B75-58280355AC32}" srcOrd="0" destOrd="0" presId="urn:microsoft.com/office/officeart/2005/8/layout/lProcess3"/>
    <dgm:cxn modelId="{2CABEF97-597F-1F4D-9439-8322F9C8B4E4}" type="presOf" srcId="{5F5EF533-8890-43C2-9251-BC18309D7A9B}" destId="{33F5CBEA-26C7-4F79-8B88-BF786E9E9446}" srcOrd="0" destOrd="0" presId="urn:microsoft.com/office/officeart/2005/8/layout/lProcess3"/>
    <dgm:cxn modelId="{56ACFE27-4A60-4847-A424-1349FF821173}" srcId="{12B3DD45-2F4C-4165-8ACB-07E05EC73DAE}" destId="{F8210948-7FB2-47C4-8829-15D1318F12B8}" srcOrd="0" destOrd="0" parTransId="{F0B96E04-573D-4A4B-A9F8-6D8813889463}" sibTransId="{00EC4329-2960-47D3-838A-A93E7FCF1CD8}"/>
    <dgm:cxn modelId="{3C9652E5-4F3E-4348-A760-3BFAA9DDC5F6}" type="presOf" srcId="{F2DA88B4-6D1E-4460-AF16-FB7A683717CB}" destId="{45C4AAE0-7B38-4ABD-81C0-3681EE8EE382}" srcOrd="0" destOrd="0" presId="urn:microsoft.com/office/officeart/2005/8/layout/lProcess3"/>
    <dgm:cxn modelId="{4820102F-B1D8-4EEE-99C4-D585CAA50B50}" srcId="{3FAA2941-210F-4B63-95F4-8006614CD2A6}" destId="{BC7B7777-41B6-4C18-A56E-37EC58BAF57B}" srcOrd="1" destOrd="0" parTransId="{4F5B3E9D-25B9-4436-AA14-12E4FFAA9046}" sibTransId="{0ECD6D1A-952E-4F73-9A1A-42B1BFAED14B}"/>
    <dgm:cxn modelId="{C9EF9184-C8CF-A34A-80B5-FEE56BE80A86}" type="presOf" srcId="{810B7ECB-A093-4328-BCD2-B1B5CB774960}" destId="{5A6B5DF8-5432-4B0F-BD87-6488426CA922}" srcOrd="0" destOrd="0" presId="urn:microsoft.com/office/officeart/2005/8/layout/lProcess3"/>
    <dgm:cxn modelId="{AABB20DD-56F7-794A-89F3-391B18EB60D4}" type="presOf" srcId="{25518E7B-6ACD-4295-962C-B7E21EEFC48D}" destId="{FC18FB8F-AB99-4D14-B532-4005C1074549}" srcOrd="0" destOrd="0" presId="urn:microsoft.com/office/officeart/2005/8/layout/lProcess3"/>
    <dgm:cxn modelId="{92F4FBC8-0D34-D94F-8E3C-0D7FE6A51201}" type="presOf" srcId="{DDCEDBB9-EB50-49AC-A5CE-5238C48C5D29}" destId="{055EAA55-12A9-45DF-A5BF-2174D24201AD}" srcOrd="0" destOrd="0" presId="urn:microsoft.com/office/officeart/2005/8/layout/lProcess3"/>
    <dgm:cxn modelId="{FDA28FE8-A515-461A-94BE-AB946B361E10}" srcId="{21D44D34-4E0A-495A-BC11-1D8890482728}" destId="{DE65C2AE-8A65-478C-A9D7-EB4D7D07879F}" srcOrd="2" destOrd="0" parTransId="{9D6BAF04-080E-4B8E-BB3C-D7338A6255F0}" sibTransId="{2368EF35-1BCC-4F1B-B2E3-D474F5D639A1}"/>
    <dgm:cxn modelId="{5C954505-9AFE-40BE-9543-7EE59C905350}" srcId="{E70E2FE3-9054-4E65-BAAF-FD9EB2BD2F6F}" destId="{05B533B8-1E94-436C-80A1-66D71D3D41CC}" srcOrd="1" destOrd="0" parTransId="{1800F942-A555-4D5D-A9FA-7952FABE765B}" sibTransId="{A88ED5C6-4684-40AB-8804-0CEEA5CAD50B}"/>
    <dgm:cxn modelId="{E5178DB7-AF71-4E05-BFF3-1E593BC0A725}" srcId="{21D44D34-4E0A-495A-BC11-1D8890482728}" destId="{40946677-D459-4B52-8DF4-5D0B1DFE3A9D}" srcOrd="0" destOrd="0" parTransId="{93919E76-3348-4E34-8AE7-A39EC44DCEFD}" sibTransId="{878459E0-0176-4D2F-80BD-2BDE7BC68143}"/>
    <dgm:cxn modelId="{3980A22A-9B0E-6043-B0D0-1757F77F6315}" type="presOf" srcId="{1F04BEF9-AFB8-4FDE-B8F0-A2A86B844B11}" destId="{A86E0C92-CC9F-4B72-9976-E270E4E0F11B}" srcOrd="0" destOrd="0" presId="urn:microsoft.com/office/officeart/2005/8/layout/lProcess3"/>
    <dgm:cxn modelId="{01ED69C3-488A-4DF7-A508-63814E285695}" srcId="{2950C57F-B2D2-4680-A0E3-238E4249CBC9}" destId="{1F04BEF9-AFB8-4FDE-B8F0-A2A86B844B11}" srcOrd="1" destOrd="0" parTransId="{A951527B-7895-4151-9AF1-FF3714FDF3A9}" sibTransId="{F9D15CE1-F391-418E-8557-CE794EE426CF}"/>
    <dgm:cxn modelId="{4A0739E6-0872-4531-82A9-CCB2111BF162}" srcId="{3FAA2941-210F-4B63-95F4-8006614CD2A6}" destId="{DDCEDBB9-EB50-49AC-A5CE-5238C48C5D29}" srcOrd="2" destOrd="0" parTransId="{B71CDD51-532A-4F33-B45A-C2C4AEC8ECFB}" sibTransId="{04788770-DDA3-401C-8619-5FA58D4C4A2A}"/>
    <dgm:cxn modelId="{F233DE22-FE4A-6C49-854C-D16CE217839B}" type="presOf" srcId="{33C66BB4-2915-472C-BCCD-EAEB80CAB107}" destId="{56DB4C60-8925-47BF-9EE8-6A22659F89A2}" srcOrd="0" destOrd="0" presId="urn:microsoft.com/office/officeart/2005/8/layout/lProcess3"/>
    <dgm:cxn modelId="{A27FE335-147F-1A4E-9FC9-5CDC81F9F516}" type="presParOf" srcId="{33F5CBEA-26C7-4F79-8B88-BF786E9E9446}" destId="{F3B2AAE2-2E33-421B-B11E-1D6BC67C2F55}" srcOrd="0" destOrd="0" presId="urn:microsoft.com/office/officeart/2005/8/layout/lProcess3"/>
    <dgm:cxn modelId="{30456959-2E6D-004D-A4F6-2D3B8CFCB44B}" type="presParOf" srcId="{F3B2AAE2-2E33-421B-B11E-1D6BC67C2F55}" destId="{3B4B9C48-C30D-4BD1-8D82-7B0CC7154F30}" srcOrd="0" destOrd="0" presId="urn:microsoft.com/office/officeart/2005/8/layout/lProcess3"/>
    <dgm:cxn modelId="{E791956A-FB23-B34B-B938-5BBC8A94361F}" type="presParOf" srcId="{F3B2AAE2-2E33-421B-B11E-1D6BC67C2F55}" destId="{3A1E34DF-DBBA-4F61-AF0B-120EAF95481C}" srcOrd="1" destOrd="0" presId="urn:microsoft.com/office/officeart/2005/8/layout/lProcess3"/>
    <dgm:cxn modelId="{97059C5D-2A38-DA49-887E-2E9C665C60D2}" type="presParOf" srcId="{F3B2AAE2-2E33-421B-B11E-1D6BC67C2F55}" destId="{B7892C21-90C5-4C1B-97C5-F0EE5D0A082E}" srcOrd="2" destOrd="0" presId="urn:microsoft.com/office/officeart/2005/8/layout/lProcess3"/>
    <dgm:cxn modelId="{250C568B-BC0A-1A4E-8630-468554697E4B}" type="presParOf" srcId="{F3B2AAE2-2E33-421B-B11E-1D6BC67C2F55}" destId="{275D4320-A35D-481B-9959-B321FF3ED96D}" srcOrd="3" destOrd="0" presId="urn:microsoft.com/office/officeart/2005/8/layout/lProcess3"/>
    <dgm:cxn modelId="{B753DFED-C67B-D343-B712-A97797D368AF}" type="presParOf" srcId="{F3B2AAE2-2E33-421B-B11E-1D6BC67C2F55}" destId="{C1A40928-9990-466A-B38E-12CBB811473C}" srcOrd="4" destOrd="0" presId="urn:microsoft.com/office/officeart/2005/8/layout/lProcess3"/>
    <dgm:cxn modelId="{FCDA50DC-9AE8-D040-A83E-7A9DF57F803C}" type="presParOf" srcId="{F3B2AAE2-2E33-421B-B11E-1D6BC67C2F55}" destId="{53F03EA7-E9B2-474C-9521-FF7AC38ABFB4}" srcOrd="5" destOrd="0" presId="urn:microsoft.com/office/officeart/2005/8/layout/lProcess3"/>
    <dgm:cxn modelId="{7BBD2A08-915A-2248-8C0A-43D6954B2070}" type="presParOf" srcId="{F3B2AAE2-2E33-421B-B11E-1D6BC67C2F55}" destId="{C90B0D11-7191-41B0-A8CC-45E9EF398E71}" srcOrd="6" destOrd="0" presId="urn:microsoft.com/office/officeart/2005/8/layout/lProcess3"/>
    <dgm:cxn modelId="{78DA78E6-2968-F546-898F-A87323E57B27}" type="presParOf" srcId="{33F5CBEA-26C7-4F79-8B88-BF786E9E9446}" destId="{7807E3CF-19ED-411C-BC4D-DE13B877593F}" srcOrd="1" destOrd="0" presId="urn:microsoft.com/office/officeart/2005/8/layout/lProcess3"/>
    <dgm:cxn modelId="{F2F32A30-6702-9D46-8596-91E4551F81BF}" type="presParOf" srcId="{33F5CBEA-26C7-4F79-8B88-BF786E9E9446}" destId="{D4E56102-81D2-45DB-A823-118585FCA70E}" srcOrd="2" destOrd="0" presId="urn:microsoft.com/office/officeart/2005/8/layout/lProcess3"/>
    <dgm:cxn modelId="{F012AD7B-8528-A146-9989-0D417E6EA24B}" type="presParOf" srcId="{D4E56102-81D2-45DB-A823-118585FCA70E}" destId="{B0049314-D3B3-4CF0-8017-8843C5C07BEE}" srcOrd="0" destOrd="0" presId="urn:microsoft.com/office/officeart/2005/8/layout/lProcess3"/>
    <dgm:cxn modelId="{93852192-1D09-7A41-8073-6962E400D597}" type="presParOf" srcId="{D4E56102-81D2-45DB-A823-118585FCA70E}" destId="{B7B1D1C1-C425-4DF5-BDB7-CC1138795150}" srcOrd="1" destOrd="0" presId="urn:microsoft.com/office/officeart/2005/8/layout/lProcess3"/>
    <dgm:cxn modelId="{75E1FCBE-48D3-194F-B8AF-BE0B69E98EC6}" type="presParOf" srcId="{D4E56102-81D2-45DB-A823-118585FCA70E}" destId="{4C2492D6-7ED0-4FE6-9D3A-383F2A725EDD}" srcOrd="2" destOrd="0" presId="urn:microsoft.com/office/officeart/2005/8/layout/lProcess3"/>
    <dgm:cxn modelId="{624EE79F-9044-D642-8A1B-022FE754E3C6}" type="presParOf" srcId="{D4E56102-81D2-45DB-A823-118585FCA70E}" destId="{1E20C106-2BCB-4AB2-AD95-7F1EC6FB30A0}" srcOrd="3" destOrd="0" presId="urn:microsoft.com/office/officeart/2005/8/layout/lProcess3"/>
    <dgm:cxn modelId="{3FF50714-28F8-804D-9338-551C27F4F8FF}" type="presParOf" srcId="{D4E56102-81D2-45DB-A823-118585FCA70E}" destId="{A86E0C92-CC9F-4B72-9976-E270E4E0F11B}" srcOrd="4" destOrd="0" presId="urn:microsoft.com/office/officeart/2005/8/layout/lProcess3"/>
    <dgm:cxn modelId="{5D348951-28F2-D941-AF41-B6F0671305F8}" type="presParOf" srcId="{D4E56102-81D2-45DB-A823-118585FCA70E}" destId="{52FF8A19-3A5A-4B05-98CF-A669488245E4}" srcOrd="5" destOrd="0" presId="urn:microsoft.com/office/officeart/2005/8/layout/lProcess3"/>
    <dgm:cxn modelId="{A59C6C65-44A5-174C-A25E-A1170698E338}" type="presParOf" srcId="{D4E56102-81D2-45DB-A823-118585FCA70E}" destId="{45C4AAE0-7B38-4ABD-81C0-3681EE8EE382}" srcOrd="6" destOrd="0" presId="urn:microsoft.com/office/officeart/2005/8/layout/lProcess3"/>
    <dgm:cxn modelId="{BC52F8C0-7AC6-6946-89D1-013AC1D42E90}" type="presParOf" srcId="{33F5CBEA-26C7-4F79-8B88-BF786E9E9446}" destId="{A92BCEAB-BFCC-4A90-8E6B-D47D977110C1}" srcOrd="3" destOrd="0" presId="urn:microsoft.com/office/officeart/2005/8/layout/lProcess3"/>
    <dgm:cxn modelId="{52CD85CB-7A0B-274E-A0DC-2E9A8DD8582F}" type="presParOf" srcId="{33F5CBEA-26C7-4F79-8B88-BF786E9E9446}" destId="{057DCD4C-C010-4B37-8AD9-BE0E53EF53C0}" srcOrd="4" destOrd="0" presId="urn:microsoft.com/office/officeart/2005/8/layout/lProcess3"/>
    <dgm:cxn modelId="{5FB43D49-3EA7-4440-89E0-65BAD92A2DB8}" type="presParOf" srcId="{057DCD4C-C010-4B37-8AD9-BE0E53EF53C0}" destId="{FC18FB8F-AB99-4D14-B532-4005C1074549}" srcOrd="0" destOrd="0" presId="urn:microsoft.com/office/officeart/2005/8/layout/lProcess3"/>
    <dgm:cxn modelId="{7866EA29-48E7-1F4D-94D4-D60C5E4944B5}" type="presParOf" srcId="{057DCD4C-C010-4B37-8AD9-BE0E53EF53C0}" destId="{20533BDD-7F8C-4921-BCD7-8C9B84F0953E}" srcOrd="1" destOrd="0" presId="urn:microsoft.com/office/officeart/2005/8/layout/lProcess3"/>
    <dgm:cxn modelId="{9B136F2E-B988-C14B-9364-3AD1252FCF15}" type="presParOf" srcId="{057DCD4C-C010-4B37-8AD9-BE0E53EF53C0}" destId="{74A8E258-1A36-4147-AF21-946D16F7028D}" srcOrd="2" destOrd="0" presId="urn:microsoft.com/office/officeart/2005/8/layout/lProcess3"/>
    <dgm:cxn modelId="{B91954FE-121C-9944-BC02-C23DF2F8E0FD}" type="presParOf" srcId="{057DCD4C-C010-4B37-8AD9-BE0E53EF53C0}" destId="{900AA55B-FA81-4890-96FB-53D047EDB9AA}" srcOrd="3" destOrd="0" presId="urn:microsoft.com/office/officeart/2005/8/layout/lProcess3"/>
    <dgm:cxn modelId="{1389C670-552D-4D4D-9372-A2A36A30F1AB}" type="presParOf" srcId="{057DCD4C-C010-4B37-8AD9-BE0E53EF53C0}" destId="{F73F1B92-9175-4E06-B913-992D220EC515}" srcOrd="4" destOrd="0" presId="urn:microsoft.com/office/officeart/2005/8/layout/lProcess3"/>
    <dgm:cxn modelId="{5C8D4987-96B2-604D-8100-CC44C0ED5D72}" type="presParOf" srcId="{057DCD4C-C010-4B37-8AD9-BE0E53EF53C0}" destId="{D2A9A1E0-C229-4D8B-B0C5-32947B732F16}" srcOrd="5" destOrd="0" presId="urn:microsoft.com/office/officeart/2005/8/layout/lProcess3"/>
    <dgm:cxn modelId="{3FDDCA42-F28E-0148-8CD0-7D2167383BF5}" type="presParOf" srcId="{057DCD4C-C010-4B37-8AD9-BE0E53EF53C0}" destId="{55228342-333D-4C7D-A39E-AC7799E050BE}" srcOrd="6" destOrd="0" presId="urn:microsoft.com/office/officeart/2005/8/layout/lProcess3"/>
    <dgm:cxn modelId="{3D1437CF-D32F-5C4C-9BA5-ECEEA26E5007}" type="presParOf" srcId="{33F5CBEA-26C7-4F79-8B88-BF786E9E9446}" destId="{E3A736B7-1CB6-489F-B0C4-8B80749FDA4E}" srcOrd="5" destOrd="0" presId="urn:microsoft.com/office/officeart/2005/8/layout/lProcess3"/>
    <dgm:cxn modelId="{D37DBBFE-3788-D243-81DD-2748827E6AA0}" type="presParOf" srcId="{33F5CBEA-26C7-4F79-8B88-BF786E9E9446}" destId="{43E5FA03-4FE4-4E53-8505-0512E44860C9}" srcOrd="6" destOrd="0" presId="urn:microsoft.com/office/officeart/2005/8/layout/lProcess3"/>
    <dgm:cxn modelId="{7478BFDB-72CB-244A-B6E1-1A83CE0A6FC8}" type="presParOf" srcId="{43E5FA03-4FE4-4E53-8505-0512E44860C9}" destId="{DDA86DC7-B325-4FAB-87CC-074B35EA10F5}" srcOrd="0" destOrd="0" presId="urn:microsoft.com/office/officeart/2005/8/layout/lProcess3"/>
    <dgm:cxn modelId="{82ABC918-40E5-5243-8939-8415EEDC7597}" type="presParOf" srcId="{43E5FA03-4FE4-4E53-8505-0512E44860C9}" destId="{71FCF6D7-4ADE-4C23-84D9-AF951B4182FE}" srcOrd="1" destOrd="0" presId="urn:microsoft.com/office/officeart/2005/8/layout/lProcess3"/>
    <dgm:cxn modelId="{0179F008-7118-7C4D-B206-1D343D1B329A}" type="presParOf" srcId="{43E5FA03-4FE4-4E53-8505-0512E44860C9}" destId="{32B5A23A-4892-4500-B2ED-1EBE7DC4D3C6}" srcOrd="2" destOrd="0" presId="urn:microsoft.com/office/officeart/2005/8/layout/lProcess3"/>
    <dgm:cxn modelId="{B501F89A-C430-2144-BA2C-8C16210145F5}" type="presParOf" srcId="{43E5FA03-4FE4-4E53-8505-0512E44860C9}" destId="{5FDA4A14-23E0-4E21-94D7-82EB447804A4}" srcOrd="3" destOrd="0" presId="urn:microsoft.com/office/officeart/2005/8/layout/lProcess3"/>
    <dgm:cxn modelId="{E507A6D9-8718-1B4D-B7F4-7B3A764C3C31}" type="presParOf" srcId="{43E5FA03-4FE4-4E53-8505-0512E44860C9}" destId="{10E3A0D2-D759-41E5-8D8F-FCD7B4BA0476}" srcOrd="4" destOrd="0" presId="urn:microsoft.com/office/officeart/2005/8/layout/lProcess3"/>
    <dgm:cxn modelId="{A166A363-27A4-2845-A4D3-C53DBC54384A}" type="presParOf" srcId="{43E5FA03-4FE4-4E53-8505-0512E44860C9}" destId="{3DF3518F-64CA-4A24-B134-F74C8CDC8FFE}" srcOrd="5" destOrd="0" presId="urn:microsoft.com/office/officeart/2005/8/layout/lProcess3"/>
    <dgm:cxn modelId="{D5B0017C-21AD-CA41-A024-A0683A488341}" type="presParOf" srcId="{43E5FA03-4FE4-4E53-8505-0512E44860C9}" destId="{BAF9E12B-0057-439F-A9A9-3F7D6E427141}" srcOrd="6" destOrd="0" presId="urn:microsoft.com/office/officeart/2005/8/layout/lProcess3"/>
    <dgm:cxn modelId="{06D72C49-BB7A-434E-8939-4BE71C489EA6}" type="presParOf" srcId="{33F5CBEA-26C7-4F79-8B88-BF786E9E9446}" destId="{2B57C3CF-B9E9-45AD-806E-8682C08EDDC0}" srcOrd="7" destOrd="0" presId="urn:microsoft.com/office/officeart/2005/8/layout/lProcess3"/>
    <dgm:cxn modelId="{F3E0C479-2EC0-BA4D-AF40-A12CE5ED57B2}" type="presParOf" srcId="{33F5CBEA-26C7-4F79-8B88-BF786E9E9446}" destId="{EC474BBB-381B-493D-ABCC-782D77373034}" srcOrd="8" destOrd="0" presId="urn:microsoft.com/office/officeart/2005/8/layout/lProcess3"/>
    <dgm:cxn modelId="{40772D9E-2A0D-EF40-840F-8768AC7F683B}" type="presParOf" srcId="{EC474BBB-381B-493D-ABCC-782D77373034}" destId="{307B9D08-DF26-4F0C-8536-F362B56E5BA0}" srcOrd="0" destOrd="0" presId="urn:microsoft.com/office/officeart/2005/8/layout/lProcess3"/>
    <dgm:cxn modelId="{57A2C9B5-3E88-C940-BADA-33A572C47A7B}" type="presParOf" srcId="{EC474BBB-381B-493D-ABCC-782D77373034}" destId="{F328DD3E-0648-4909-B608-746273717820}" srcOrd="1" destOrd="0" presId="urn:microsoft.com/office/officeart/2005/8/layout/lProcess3"/>
    <dgm:cxn modelId="{FC78F5D5-FDA1-2F46-8355-1423ACB4247F}" type="presParOf" srcId="{EC474BBB-381B-493D-ABCC-782D77373034}" destId="{5A6B5DF8-5432-4B0F-BD87-6488426CA922}" srcOrd="2" destOrd="0" presId="urn:microsoft.com/office/officeart/2005/8/layout/lProcess3"/>
    <dgm:cxn modelId="{EB133E9B-649C-BA4F-96B5-2828E16F584F}" type="presParOf" srcId="{EC474BBB-381B-493D-ABCC-782D77373034}" destId="{71B82C38-00F8-4543-816D-FA6D576B91DC}" srcOrd="3" destOrd="0" presId="urn:microsoft.com/office/officeart/2005/8/layout/lProcess3"/>
    <dgm:cxn modelId="{3B094CE3-FFA3-D34D-932E-B493FF5FDEC5}" type="presParOf" srcId="{EC474BBB-381B-493D-ABCC-782D77373034}" destId="{CFAB13AD-D451-44A4-BAFD-4644CD6C46BE}" srcOrd="4" destOrd="0" presId="urn:microsoft.com/office/officeart/2005/8/layout/lProcess3"/>
    <dgm:cxn modelId="{B74481A1-6107-634E-9AF7-CA6A84A0A41B}" type="presParOf" srcId="{EC474BBB-381B-493D-ABCC-782D77373034}" destId="{663AF7F9-514C-45A9-9C0E-8067A4C0A537}" srcOrd="5" destOrd="0" presId="urn:microsoft.com/office/officeart/2005/8/layout/lProcess3"/>
    <dgm:cxn modelId="{EF845DF1-6139-DB4B-9E09-97ECDAAB52B7}" type="presParOf" srcId="{EC474BBB-381B-493D-ABCC-782D77373034}" destId="{063B9953-F38A-4250-A7EA-A0E0D2B7FBE0}" srcOrd="6" destOrd="0" presId="urn:microsoft.com/office/officeart/2005/8/layout/lProcess3"/>
    <dgm:cxn modelId="{86E86B20-3A85-364E-B1AA-86834E2B047A}" type="presParOf" srcId="{33F5CBEA-26C7-4F79-8B88-BF786E9E9446}" destId="{274D3966-8CC1-433A-A4CF-2DA5F4F61896}" srcOrd="9" destOrd="0" presId="urn:microsoft.com/office/officeart/2005/8/layout/lProcess3"/>
    <dgm:cxn modelId="{5726833B-2241-DA41-BBB9-E92D48BCF437}" type="presParOf" srcId="{33F5CBEA-26C7-4F79-8B88-BF786E9E9446}" destId="{6BB77D9C-A39E-401A-BD33-6A9A4FF14682}" srcOrd="10" destOrd="0" presId="urn:microsoft.com/office/officeart/2005/8/layout/lProcess3"/>
    <dgm:cxn modelId="{26F8F9BD-172E-A941-BB06-D534FAC8ABFD}" type="presParOf" srcId="{6BB77D9C-A39E-401A-BD33-6A9A4FF14682}" destId="{964EE166-4C4C-4FED-9C9B-F4D29C61BC0F}" srcOrd="0" destOrd="0" presId="urn:microsoft.com/office/officeart/2005/8/layout/lProcess3"/>
    <dgm:cxn modelId="{7DBF0943-9246-084E-A6A1-536F4AFD8CC4}" type="presParOf" srcId="{6BB77D9C-A39E-401A-BD33-6A9A4FF14682}" destId="{06E212FF-B65D-412A-995F-50F6CBF88FB4}" srcOrd="1" destOrd="0" presId="urn:microsoft.com/office/officeart/2005/8/layout/lProcess3"/>
    <dgm:cxn modelId="{4AC679C2-FD3F-604D-9430-8F2FBA3ADEB6}" type="presParOf" srcId="{6BB77D9C-A39E-401A-BD33-6A9A4FF14682}" destId="{DB67307D-4EE5-43E1-A5D0-5C650A4B85E3}" srcOrd="2" destOrd="0" presId="urn:microsoft.com/office/officeart/2005/8/layout/lProcess3"/>
    <dgm:cxn modelId="{9941706C-981C-C04A-9795-C8CD6B19176B}" type="presParOf" srcId="{6BB77D9C-A39E-401A-BD33-6A9A4FF14682}" destId="{7E212263-C18D-4A45-A912-EB09CC86E5DE}" srcOrd="3" destOrd="0" presId="urn:microsoft.com/office/officeart/2005/8/layout/lProcess3"/>
    <dgm:cxn modelId="{A9EC43A1-0E21-DC40-B55A-D4B80472D227}" type="presParOf" srcId="{6BB77D9C-A39E-401A-BD33-6A9A4FF14682}" destId="{975A476F-D5E3-4B7D-8692-05D5A099CD26}" srcOrd="4" destOrd="0" presId="urn:microsoft.com/office/officeart/2005/8/layout/lProcess3"/>
    <dgm:cxn modelId="{E0E7CFD2-217C-804D-B83A-7A7A415461DE}" type="presParOf" srcId="{6BB77D9C-A39E-401A-BD33-6A9A4FF14682}" destId="{C8311878-0ED5-4789-A235-281527BB3049}" srcOrd="5" destOrd="0" presId="urn:microsoft.com/office/officeart/2005/8/layout/lProcess3"/>
    <dgm:cxn modelId="{54EE4B69-C68C-F64F-9BA7-6A84BDAF5EF7}" type="presParOf" srcId="{6BB77D9C-A39E-401A-BD33-6A9A4FF14682}" destId="{055EAA55-12A9-45DF-A5BF-2174D24201AD}" srcOrd="6" destOrd="0" presId="urn:microsoft.com/office/officeart/2005/8/layout/lProcess3"/>
    <dgm:cxn modelId="{5708490D-2D7A-5D4C-9AC9-53858B85CF47}" type="presParOf" srcId="{33F5CBEA-26C7-4F79-8B88-BF786E9E9446}" destId="{9073B0D0-ABC6-46DC-AF5E-909FEF16B221}" srcOrd="11" destOrd="0" presId="urn:microsoft.com/office/officeart/2005/8/layout/lProcess3"/>
    <dgm:cxn modelId="{C9EE50D0-6D03-804E-9E8D-EF148F6275C1}" type="presParOf" srcId="{33F5CBEA-26C7-4F79-8B88-BF786E9E9446}" destId="{64323A0F-6A64-4F4F-B310-84413D19CEF7}" srcOrd="12" destOrd="0" presId="urn:microsoft.com/office/officeart/2005/8/layout/lProcess3"/>
    <dgm:cxn modelId="{FEC9766F-50D5-0D48-AD00-B2EB3E64AAF5}" type="presParOf" srcId="{64323A0F-6A64-4F4F-B310-84413D19CEF7}" destId="{5FA9DC5E-9BB6-4D71-B33C-52633B664AA7}" srcOrd="0" destOrd="0" presId="urn:microsoft.com/office/officeart/2005/8/layout/lProcess3"/>
    <dgm:cxn modelId="{03385E14-DF85-7E46-8201-85EEB1116535}" type="presParOf" srcId="{64323A0F-6A64-4F4F-B310-84413D19CEF7}" destId="{D3529F2D-C6C2-491B-BC1A-793B6B9BC588}" srcOrd="1" destOrd="0" presId="urn:microsoft.com/office/officeart/2005/8/layout/lProcess3"/>
    <dgm:cxn modelId="{B92322DB-27C3-0147-9AF1-88E491BB8B00}" type="presParOf" srcId="{64323A0F-6A64-4F4F-B310-84413D19CEF7}" destId="{48D1CE2C-E94E-4E0B-9ED4-B4E73503AF82}" srcOrd="2" destOrd="0" presId="urn:microsoft.com/office/officeart/2005/8/layout/lProcess3"/>
    <dgm:cxn modelId="{D5B4662D-2398-5848-97BA-C9E23DFA4BA0}" type="presParOf" srcId="{64323A0F-6A64-4F4F-B310-84413D19CEF7}" destId="{50471704-C041-4C15-83B3-7FB6DC450451}" srcOrd="3" destOrd="0" presId="urn:microsoft.com/office/officeart/2005/8/layout/lProcess3"/>
    <dgm:cxn modelId="{61F947B9-CC83-C443-B5BA-1610666D8F8F}" type="presParOf" srcId="{64323A0F-6A64-4F4F-B310-84413D19CEF7}" destId="{56DB4C60-8925-47BF-9EE8-6A22659F89A2}" srcOrd="4" destOrd="0" presId="urn:microsoft.com/office/officeart/2005/8/layout/lProcess3"/>
    <dgm:cxn modelId="{5B1ECF36-4A81-6849-88A8-FF83FF0AC6DE}" type="presParOf" srcId="{64323A0F-6A64-4F4F-B310-84413D19CEF7}" destId="{E9EFC3B7-9159-4FB4-B172-CA98AD3BD61B}" srcOrd="5" destOrd="0" presId="urn:microsoft.com/office/officeart/2005/8/layout/lProcess3"/>
    <dgm:cxn modelId="{42177C45-5013-AF49-A234-8C99601D3539}" type="presParOf" srcId="{64323A0F-6A64-4F4F-B310-84413D19CEF7}" destId="{071807AB-04E3-4F01-949B-24626AB914B9}" srcOrd="6" destOrd="0" presId="urn:microsoft.com/office/officeart/2005/8/layout/lProcess3"/>
    <dgm:cxn modelId="{AFCB3663-CF09-BE42-8792-C0C9DF5E6B9F}" type="presParOf" srcId="{33F5CBEA-26C7-4F79-8B88-BF786E9E9446}" destId="{C79C664A-8106-4CCE-A452-B6E99485FF25}" srcOrd="13" destOrd="0" presId="urn:microsoft.com/office/officeart/2005/8/layout/lProcess3"/>
    <dgm:cxn modelId="{CD43D1F2-6D17-F447-9A94-079909E86901}" type="presParOf" srcId="{33F5CBEA-26C7-4F79-8B88-BF786E9E9446}" destId="{A59BAB43-617A-45A0-AAD3-D3C262146EA9}" srcOrd="14" destOrd="0" presId="urn:microsoft.com/office/officeart/2005/8/layout/lProcess3"/>
    <dgm:cxn modelId="{5691BA4F-CBBA-EE44-BFCE-7FF4B8CBA6E0}" type="presParOf" srcId="{A59BAB43-617A-45A0-AAD3-D3C262146EA9}" destId="{ABA02704-6238-4431-9FCB-51B54DDB0E50}" srcOrd="0" destOrd="0" presId="urn:microsoft.com/office/officeart/2005/8/layout/lProcess3"/>
    <dgm:cxn modelId="{9A60FF6E-9CFF-F44D-975A-D79B86E14A0C}" type="presParOf" srcId="{A59BAB43-617A-45A0-AAD3-D3C262146EA9}" destId="{768B0CD8-2C8D-4FBB-BF9C-867087953335}" srcOrd="1" destOrd="0" presId="urn:microsoft.com/office/officeart/2005/8/layout/lProcess3"/>
    <dgm:cxn modelId="{18C16ED4-1C9A-2B40-8571-D366F4EADC39}" type="presParOf" srcId="{A59BAB43-617A-45A0-AAD3-D3C262146EA9}" destId="{0DAB132F-7D7F-442C-9FFF-4932EB1C92CE}" srcOrd="2" destOrd="0" presId="urn:microsoft.com/office/officeart/2005/8/layout/lProcess3"/>
    <dgm:cxn modelId="{02566EA7-9C3E-184D-BC9A-A6724F60AF12}" type="presParOf" srcId="{A59BAB43-617A-45A0-AAD3-D3C262146EA9}" destId="{583400E2-F521-4149-A439-5FED3771C6D4}" srcOrd="3" destOrd="0" presId="urn:microsoft.com/office/officeart/2005/8/layout/lProcess3"/>
    <dgm:cxn modelId="{7C548583-8168-C644-8C05-4B7667B06C98}" type="presParOf" srcId="{A59BAB43-617A-45A0-AAD3-D3C262146EA9}" destId="{7BFAA338-03C0-42CD-8390-643AE797EA10}" srcOrd="4" destOrd="0" presId="urn:microsoft.com/office/officeart/2005/8/layout/lProcess3"/>
    <dgm:cxn modelId="{96E0528F-F5A4-EF49-9CCE-5FDE74541FAB}" type="presParOf" srcId="{A59BAB43-617A-45A0-AAD3-D3C262146EA9}" destId="{8707DA23-4976-4A31-A2EE-7D9150EC6388}" srcOrd="5" destOrd="0" presId="urn:microsoft.com/office/officeart/2005/8/layout/lProcess3"/>
    <dgm:cxn modelId="{D5C0B30F-8C08-FA4B-9A36-89FFA2DC013E}" type="presParOf" srcId="{A59BAB43-617A-45A0-AAD3-D3C262146EA9}" destId="{17DF754F-11B3-472E-9DA0-4758E4480EA9}" srcOrd="6" destOrd="0" presId="urn:microsoft.com/office/officeart/2005/8/layout/lProcess3"/>
    <dgm:cxn modelId="{84FECF64-F92C-D343-B1D1-42428A76D3E6}" type="presParOf" srcId="{33F5CBEA-26C7-4F79-8B88-BF786E9E9446}" destId="{69D0C1E8-E903-4BCB-AD1F-2F1EFD81FDDE}" srcOrd="15" destOrd="0" presId="urn:microsoft.com/office/officeart/2005/8/layout/lProcess3"/>
    <dgm:cxn modelId="{1484DEA4-2242-B44C-99F4-6031B82AF237}" type="presParOf" srcId="{33F5CBEA-26C7-4F79-8B88-BF786E9E9446}" destId="{E2FB7884-556A-46DB-81BB-ADF9E6832D5A}" srcOrd="16" destOrd="0" presId="urn:microsoft.com/office/officeart/2005/8/layout/lProcess3"/>
    <dgm:cxn modelId="{1AA3D0AB-CD04-FF4C-8892-CC49DF430239}" type="presParOf" srcId="{E2FB7884-556A-46DB-81BB-ADF9E6832D5A}" destId="{42700050-EC7C-440C-8B75-58280355AC32}" srcOrd="0" destOrd="0" presId="urn:microsoft.com/office/officeart/2005/8/layout/lProcess3"/>
    <dgm:cxn modelId="{CE3C69E2-FD42-324C-BE35-856D8CCCD27A}" type="presParOf" srcId="{E2FB7884-556A-46DB-81BB-ADF9E6832D5A}" destId="{8CE42A9A-DF11-46B1-93F8-FF523A1DB89B}" srcOrd="1" destOrd="0" presId="urn:microsoft.com/office/officeart/2005/8/layout/lProcess3"/>
    <dgm:cxn modelId="{2CD19A2E-9616-F242-8CC0-4C206A50983B}" type="presParOf" srcId="{E2FB7884-556A-46DB-81BB-ADF9E6832D5A}" destId="{891AD16F-DCE7-411C-A1B3-DB7BADDE8EEE}" srcOrd="2" destOrd="0" presId="urn:microsoft.com/office/officeart/2005/8/layout/lProcess3"/>
    <dgm:cxn modelId="{76201CEA-4DD7-424D-BF7A-517A3B7D0322}" type="presParOf" srcId="{E2FB7884-556A-46DB-81BB-ADF9E6832D5A}" destId="{FFA33F2B-7AB0-4563-ADCB-4E2D9F78234E}" srcOrd="3" destOrd="0" presId="urn:microsoft.com/office/officeart/2005/8/layout/lProcess3"/>
    <dgm:cxn modelId="{BCEEE6DD-3FEB-9F45-A317-B28805A82D6F}" type="presParOf" srcId="{E2FB7884-556A-46DB-81BB-ADF9E6832D5A}" destId="{3BE8117D-1D56-41E3-BE69-B1C8F0F8B767}" srcOrd="4" destOrd="0" presId="urn:microsoft.com/office/officeart/2005/8/layout/lProcess3"/>
    <dgm:cxn modelId="{113A24C3-3F39-A243-85C5-70139463EBDD}" type="presParOf" srcId="{E2FB7884-556A-46DB-81BB-ADF9E6832D5A}" destId="{71537A83-C20F-469E-8209-B83CC4A29F5A}" srcOrd="5" destOrd="0" presId="urn:microsoft.com/office/officeart/2005/8/layout/lProcess3"/>
    <dgm:cxn modelId="{3F095D84-21AB-0840-ADB4-A6A961B2D189}" type="presParOf" srcId="{E2FB7884-556A-46DB-81BB-ADF9E6832D5A}" destId="{44A0BBDD-1132-4649-AA6D-6AFE520E0776}" srcOrd="6" destOrd="0" presId="urn:microsoft.com/office/officeart/2005/8/layout/lProcess3"/>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060F7B-9920-4F24-BE71-F0E4E3B7B934}"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n-US"/>
        </a:p>
      </dgm:t>
    </dgm:pt>
    <dgm:pt modelId="{AA38CBC9-AC6B-457D-9F63-4D1AB8E7793E}">
      <dgm:prSet phldrT="[Text]"/>
      <dgm:spPr/>
      <dgm:t>
        <a:bodyPr/>
        <a:lstStyle/>
        <a:p>
          <a:r>
            <a:rPr lang="en-US" dirty="0" smtClean="0"/>
            <a:t>Project’s Mapping Service</a:t>
          </a:r>
          <a:endParaRPr lang="en-US" dirty="0"/>
        </a:p>
      </dgm:t>
    </dgm:pt>
    <dgm:pt modelId="{02DFC051-974F-4AF1-85DB-FFF5F1CCD57A}" type="parTrans" cxnId="{F68BA8B4-E5E5-4A12-9338-5CF5693ADCA2}">
      <dgm:prSet/>
      <dgm:spPr/>
      <dgm:t>
        <a:bodyPr/>
        <a:lstStyle/>
        <a:p>
          <a:endParaRPr lang="en-US"/>
        </a:p>
      </dgm:t>
    </dgm:pt>
    <dgm:pt modelId="{7ACF197E-8A7D-4D14-A941-EE15BE87306C}" type="sibTrans" cxnId="{F68BA8B4-E5E5-4A12-9338-5CF5693ADCA2}">
      <dgm:prSet/>
      <dgm:spPr/>
      <dgm:t>
        <a:bodyPr/>
        <a:lstStyle/>
        <a:p>
          <a:endParaRPr lang="en-US"/>
        </a:p>
      </dgm:t>
    </dgm:pt>
    <dgm:pt modelId="{50789F86-D3CE-4C0B-B830-60161BD38E85}">
      <dgm:prSet phldrT="[Text]"/>
      <dgm:spPr/>
      <dgm:t>
        <a:bodyPr/>
        <a:lstStyle/>
        <a:p>
          <a:r>
            <a:rPr lang="en-US" dirty="0" smtClean="0"/>
            <a:t>Nearest Toilet Locator (GPS)</a:t>
          </a:r>
          <a:endParaRPr lang="en-US" dirty="0"/>
        </a:p>
      </dgm:t>
    </dgm:pt>
    <dgm:pt modelId="{6D6B568F-9C4B-44DB-A886-035491FEC9C2}" type="parTrans" cxnId="{1593062C-A63F-4042-94C9-FF0880BD82E8}">
      <dgm:prSet/>
      <dgm:spPr/>
      <dgm:t>
        <a:bodyPr/>
        <a:lstStyle/>
        <a:p>
          <a:endParaRPr lang="en-US"/>
        </a:p>
      </dgm:t>
    </dgm:pt>
    <dgm:pt modelId="{775D1C29-7B88-46A3-9FAD-95EFDC006E81}" type="sibTrans" cxnId="{1593062C-A63F-4042-94C9-FF0880BD82E8}">
      <dgm:prSet/>
      <dgm:spPr/>
      <dgm:t>
        <a:bodyPr/>
        <a:lstStyle/>
        <a:p>
          <a:endParaRPr lang="en-US"/>
        </a:p>
      </dgm:t>
    </dgm:pt>
    <dgm:pt modelId="{87E6D3C0-9C36-4C9B-9EE4-FCB2F172CF62}">
      <dgm:prSet phldrT="[Text]"/>
      <dgm:spPr/>
      <dgm:t>
        <a:bodyPr/>
        <a:lstStyle/>
        <a:p>
          <a:r>
            <a:rPr lang="en-US" dirty="0" smtClean="0"/>
            <a:t>iOS, Android &amp; Windows Store Integration</a:t>
          </a:r>
          <a:endParaRPr lang="en-US" dirty="0"/>
        </a:p>
      </dgm:t>
    </dgm:pt>
    <dgm:pt modelId="{1916856A-C084-48E2-AF18-70269AD79DF2}" type="parTrans" cxnId="{EB3E6C57-F560-450F-B619-F6F67905927D}">
      <dgm:prSet/>
      <dgm:spPr/>
      <dgm:t>
        <a:bodyPr/>
        <a:lstStyle/>
        <a:p>
          <a:endParaRPr lang="en-US"/>
        </a:p>
      </dgm:t>
    </dgm:pt>
    <dgm:pt modelId="{5C1F42F6-070E-4EBA-8EBC-C32D27C49363}" type="sibTrans" cxnId="{EB3E6C57-F560-450F-B619-F6F67905927D}">
      <dgm:prSet/>
      <dgm:spPr/>
      <dgm:t>
        <a:bodyPr/>
        <a:lstStyle/>
        <a:p>
          <a:endParaRPr lang="en-US"/>
        </a:p>
      </dgm:t>
    </dgm:pt>
    <dgm:pt modelId="{20EB584B-A7B7-43D9-BF6A-2C9338C05B4D}">
      <dgm:prSet phldrT="[Text]"/>
      <dgm:spPr/>
      <dgm:t>
        <a:bodyPr/>
        <a:lstStyle/>
        <a:p>
          <a:r>
            <a:rPr lang="en-US" dirty="0" smtClean="0"/>
            <a:t>Integrate into an online mapping platform (e.g. MassGIS's Oliver)</a:t>
          </a:r>
          <a:endParaRPr lang="en-US" dirty="0"/>
        </a:p>
      </dgm:t>
    </dgm:pt>
    <dgm:pt modelId="{6E0D28F6-A05C-413F-A991-03D9F094F998}" type="parTrans" cxnId="{FBE6BCEA-0F85-486D-B532-D55CCA25A01D}">
      <dgm:prSet/>
      <dgm:spPr/>
      <dgm:t>
        <a:bodyPr/>
        <a:lstStyle/>
        <a:p>
          <a:endParaRPr lang="en-US"/>
        </a:p>
      </dgm:t>
    </dgm:pt>
    <dgm:pt modelId="{B04B74A7-039D-46F2-A30E-0D07E04CAE1A}" type="sibTrans" cxnId="{FBE6BCEA-0F85-486D-B532-D55CCA25A01D}">
      <dgm:prSet/>
      <dgm:spPr/>
      <dgm:t>
        <a:bodyPr/>
        <a:lstStyle/>
        <a:p>
          <a:endParaRPr lang="en-US"/>
        </a:p>
      </dgm:t>
    </dgm:pt>
    <dgm:pt modelId="{7E2B8B4E-293F-43EE-AB7D-6598814ECB3C}">
      <dgm:prSet phldrT="[Text]"/>
      <dgm:spPr/>
      <dgm:t>
        <a:bodyPr/>
        <a:lstStyle/>
        <a:p>
          <a:r>
            <a:rPr lang="en-US" dirty="0" smtClean="0"/>
            <a:t>Enable dynamic Crowd-mapping of data</a:t>
          </a:r>
          <a:endParaRPr lang="en-US" dirty="0"/>
        </a:p>
      </dgm:t>
    </dgm:pt>
    <dgm:pt modelId="{C9A52CF1-B2E8-4848-8964-6633294F16CC}" type="parTrans" cxnId="{18D120E8-5826-42E7-A890-F4AFB63D3D78}">
      <dgm:prSet/>
      <dgm:spPr/>
      <dgm:t>
        <a:bodyPr/>
        <a:lstStyle/>
        <a:p>
          <a:endParaRPr lang="en-US"/>
        </a:p>
      </dgm:t>
    </dgm:pt>
    <dgm:pt modelId="{03860152-2A6F-476F-91FD-CBA9D7B26338}" type="sibTrans" cxnId="{18D120E8-5826-42E7-A890-F4AFB63D3D78}">
      <dgm:prSet/>
      <dgm:spPr/>
      <dgm:t>
        <a:bodyPr/>
        <a:lstStyle/>
        <a:p>
          <a:endParaRPr lang="en-US"/>
        </a:p>
      </dgm:t>
    </dgm:pt>
    <dgm:pt modelId="{DC3C37FA-D701-2F44-952A-C59244494123}">
      <dgm:prSet phldrT="[Text]"/>
      <dgm:spPr/>
      <dgm:t>
        <a:bodyPr/>
        <a:lstStyle/>
        <a:p>
          <a:r>
            <a:rPr lang="en-US" dirty="0"/>
            <a:t>Partnership with Health Centers as data providers</a:t>
          </a:r>
        </a:p>
      </dgm:t>
    </dgm:pt>
    <dgm:pt modelId="{B11C5D59-38E8-C54C-9B54-92B66F0CE19C}" type="parTrans" cxnId="{EA9FE419-45C7-194A-BD76-D2B9EA404561}">
      <dgm:prSet/>
      <dgm:spPr/>
    </dgm:pt>
    <dgm:pt modelId="{970A0554-42D9-DD49-878A-A3DFFB34CF0C}" type="sibTrans" cxnId="{EA9FE419-45C7-194A-BD76-D2B9EA404561}">
      <dgm:prSet/>
      <dgm:spPr/>
    </dgm:pt>
    <dgm:pt modelId="{707F8FF9-D227-4948-B42B-1E52DAD65FF2}">
      <dgm:prSet phldrT="[Text]"/>
      <dgm:spPr/>
      <dgm:t>
        <a:bodyPr/>
        <a:lstStyle/>
        <a:p>
          <a:r>
            <a:rPr lang="en-US" dirty="0"/>
            <a:t>Partnership with Civic engagement organistions</a:t>
          </a:r>
        </a:p>
      </dgm:t>
    </dgm:pt>
    <dgm:pt modelId="{DFC9116F-F341-B14C-AFD9-47681F4A7D4A}" type="parTrans" cxnId="{79414DB9-F481-F14F-9685-94D39BB35B6C}">
      <dgm:prSet/>
      <dgm:spPr/>
    </dgm:pt>
    <dgm:pt modelId="{EFBF6698-950E-654B-A3FC-246EA758E0B1}" type="sibTrans" cxnId="{79414DB9-F481-F14F-9685-94D39BB35B6C}">
      <dgm:prSet/>
      <dgm:spPr/>
    </dgm:pt>
    <dgm:pt modelId="{B0C37B97-914B-49F2-84E5-94B39EF2352F}" type="pres">
      <dgm:prSet presAssocID="{B8060F7B-9920-4F24-BE71-F0E4E3B7B934}" presName="Name0" presStyleCnt="0">
        <dgm:presLayoutVars>
          <dgm:chMax val="1"/>
          <dgm:dir/>
          <dgm:animLvl val="ctr"/>
          <dgm:resizeHandles val="exact"/>
        </dgm:presLayoutVars>
      </dgm:prSet>
      <dgm:spPr/>
      <dgm:t>
        <a:bodyPr/>
        <a:lstStyle/>
        <a:p>
          <a:endParaRPr lang="en-US"/>
        </a:p>
      </dgm:t>
    </dgm:pt>
    <dgm:pt modelId="{D2BB9C9C-582A-4226-99A2-A6A4B7AD887A}" type="pres">
      <dgm:prSet presAssocID="{AA38CBC9-AC6B-457D-9F63-4D1AB8E7793E}" presName="centerShape" presStyleLbl="node0" presStyleIdx="0" presStyleCnt="1"/>
      <dgm:spPr/>
      <dgm:t>
        <a:bodyPr/>
        <a:lstStyle/>
        <a:p>
          <a:endParaRPr lang="en-US"/>
        </a:p>
      </dgm:t>
    </dgm:pt>
    <dgm:pt modelId="{0B9D5D8D-AE9B-4E3C-8081-7E5A4C702F02}" type="pres">
      <dgm:prSet presAssocID="{50789F86-D3CE-4C0B-B830-60161BD38E85}" presName="node" presStyleLbl="node1" presStyleIdx="0" presStyleCnt="6">
        <dgm:presLayoutVars>
          <dgm:bulletEnabled val="1"/>
        </dgm:presLayoutVars>
      </dgm:prSet>
      <dgm:spPr/>
      <dgm:t>
        <a:bodyPr/>
        <a:lstStyle/>
        <a:p>
          <a:endParaRPr lang="en-US"/>
        </a:p>
      </dgm:t>
    </dgm:pt>
    <dgm:pt modelId="{E8755371-EE00-4D9C-9546-B5D2DEB3691D}" type="pres">
      <dgm:prSet presAssocID="{50789F86-D3CE-4C0B-B830-60161BD38E85}" presName="dummy" presStyleCnt="0"/>
      <dgm:spPr/>
    </dgm:pt>
    <dgm:pt modelId="{65DE7562-7D1C-4B0F-8927-12F8E6C5F5AF}" type="pres">
      <dgm:prSet presAssocID="{775D1C29-7B88-46A3-9FAD-95EFDC006E81}" presName="sibTrans" presStyleLbl="sibTrans2D1" presStyleIdx="0" presStyleCnt="6"/>
      <dgm:spPr/>
      <dgm:t>
        <a:bodyPr/>
        <a:lstStyle/>
        <a:p>
          <a:endParaRPr lang="en-US"/>
        </a:p>
      </dgm:t>
    </dgm:pt>
    <dgm:pt modelId="{1C226D9E-C8BD-43C0-B5A7-66592C02513E}" type="pres">
      <dgm:prSet presAssocID="{87E6D3C0-9C36-4C9B-9EE4-FCB2F172CF62}" presName="node" presStyleLbl="node1" presStyleIdx="1" presStyleCnt="6">
        <dgm:presLayoutVars>
          <dgm:bulletEnabled val="1"/>
        </dgm:presLayoutVars>
      </dgm:prSet>
      <dgm:spPr/>
      <dgm:t>
        <a:bodyPr/>
        <a:lstStyle/>
        <a:p>
          <a:endParaRPr lang="en-US"/>
        </a:p>
      </dgm:t>
    </dgm:pt>
    <dgm:pt modelId="{2E93314B-ED13-4B02-B199-BBF658DCCBEE}" type="pres">
      <dgm:prSet presAssocID="{87E6D3C0-9C36-4C9B-9EE4-FCB2F172CF62}" presName="dummy" presStyleCnt="0"/>
      <dgm:spPr/>
    </dgm:pt>
    <dgm:pt modelId="{22CB3940-637A-4C32-AB7F-CFAD929A59AB}" type="pres">
      <dgm:prSet presAssocID="{5C1F42F6-070E-4EBA-8EBC-C32D27C49363}" presName="sibTrans" presStyleLbl="sibTrans2D1" presStyleIdx="1" presStyleCnt="6"/>
      <dgm:spPr/>
      <dgm:t>
        <a:bodyPr/>
        <a:lstStyle/>
        <a:p>
          <a:endParaRPr lang="en-US"/>
        </a:p>
      </dgm:t>
    </dgm:pt>
    <dgm:pt modelId="{29DFD080-5F1B-4B82-A3B2-DA9D6DF3694E}" type="pres">
      <dgm:prSet presAssocID="{20EB584B-A7B7-43D9-BF6A-2C9338C05B4D}" presName="node" presStyleLbl="node1" presStyleIdx="2" presStyleCnt="6">
        <dgm:presLayoutVars>
          <dgm:bulletEnabled val="1"/>
        </dgm:presLayoutVars>
      </dgm:prSet>
      <dgm:spPr/>
      <dgm:t>
        <a:bodyPr/>
        <a:lstStyle/>
        <a:p>
          <a:endParaRPr lang="en-US"/>
        </a:p>
      </dgm:t>
    </dgm:pt>
    <dgm:pt modelId="{3C0BB87F-E2C7-4D7C-BF8F-45EA9A4A93F1}" type="pres">
      <dgm:prSet presAssocID="{20EB584B-A7B7-43D9-BF6A-2C9338C05B4D}" presName="dummy" presStyleCnt="0"/>
      <dgm:spPr/>
    </dgm:pt>
    <dgm:pt modelId="{53B5DF5F-8B8B-41EF-8531-276CBECDCAB4}" type="pres">
      <dgm:prSet presAssocID="{B04B74A7-039D-46F2-A30E-0D07E04CAE1A}" presName="sibTrans" presStyleLbl="sibTrans2D1" presStyleIdx="2" presStyleCnt="6"/>
      <dgm:spPr/>
      <dgm:t>
        <a:bodyPr/>
        <a:lstStyle/>
        <a:p>
          <a:endParaRPr lang="en-US"/>
        </a:p>
      </dgm:t>
    </dgm:pt>
    <dgm:pt modelId="{B3F8C3C3-65FB-486F-82C0-A8478B7022B9}" type="pres">
      <dgm:prSet presAssocID="{7E2B8B4E-293F-43EE-AB7D-6598814ECB3C}" presName="node" presStyleLbl="node1" presStyleIdx="3" presStyleCnt="6">
        <dgm:presLayoutVars>
          <dgm:bulletEnabled val="1"/>
        </dgm:presLayoutVars>
      </dgm:prSet>
      <dgm:spPr/>
      <dgm:t>
        <a:bodyPr/>
        <a:lstStyle/>
        <a:p>
          <a:endParaRPr lang="en-US"/>
        </a:p>
      </dgm:t>
    </dgm:pt>
    <dgm:pt modelId="{655FDCB9-5F59-4F26-9EF0-749F42DEA7F0}" type="pres">
      <dgm:prSet presAssocID="{7E2B8B4E-293F-43EE-AB7D-6598814ECB3C}" presName="dummy" presStyleCnt="0"/>
      <dgm:spPr/>
    </dgm:pt>
    <dgm:pt modelId="{FADEA337-AD34-4422-B53A-01423AF1AC8F}" type="pres">
      <dgm:prSet presAssocID="{03860152-2A6F-476F-91FD-CBA9D7B26338}" presName="sibTrans" presStyleLbl="sibTrans2D1" presStyleIdx="3" presStyleCnt="6"/>
      <dgm:spPr/>
      <dgm:t>
        <a:bodyPr/>
        <a:lstStyle/>
        <a:p>
          <a:endParaRPr lang="en-US"/>
        </a:p>
      </dgm:t>
    </dgm:pt>
    <dgm:pt modelId="{07E671FA-8E51-564D-BFC1-DAB7F103D651}" type="pres">
      <dgm:prSet presAssocID="{DC3C37FA-D701-2F44-952A-C59244494123}" presName="node" presStyleLbl="node1" presStyleIdx="4" presStyleCnt="6">
        <dgm:presLayoutVars>
          <dgm:bulletEnabled val="1"/>
        </dgm:presLayoutVars>
      </dgm:prSet>
      <dgm:spPr/>
      <dgm:t>
        <a:bodyPr/>
        <a:lstStyle/>
        <a:p>
          <a:endParaRPr lang="en-US"/>
        </a:p>
      </dgm:t>
    </dgm:pt>
    <dgm:pt modelId="{C5E58D30-2A10-044F-A1F3-6027BD13F4F8}" type="pres">
      <dgm:prSet presAssocID="{DC3C37FA-D701-2F44-952A-C59244494123}" presName="dummy" presStyleCnt="0"/>
      <dgm:spPr/>
    </dgm:pt>
    <dgm:pt modelId="{5A8C7A99-F85E-BE49-AE28-720C4BCF4265}" type="pres">
      <dgm:prSet presAssocID="{970A0554-42D9-DD49-878A-A3DFFB34CF0C}" presName="sibTrans" presStyleLbl="sibTrans2D1" presStyleIdx="4" presStyleCnt="6"/>
      <dgm:spPr/>
    </dgm:pt>
    <dgm:pt modelId="{8F03832F-978F-114E-ACA8-C7DA1740B718}" type="pres">
      <dgm:prSet presAssocID="{707F8FF9-D227-4948-B42B-1E52DAD65FF2}" presName="node" presStyleLbl="node1" presStyleIdx="5" presStyleCnt="6">
        <dgm:presLayoutVars>
          <dgm:bulletEnabled val="1"/>
        </dgm:presLayoutVars>
      </dgm:prSet>
      <dgm:spPr/>
      <dgm:t>
        <a:bodyPr/>
        <a:lstStyle/>
        <a:p>
          <a:endParaRPr lang="en-US"/>
        </a:p>
      </dgm:t>
    </dgm:pt>
    <dgm:pt modelId="{CF61538A-93F4-3947-935E-DE804C5EA8E9}" type="pres">
      <dgm:prSet presAssocID="{707F8FF9-D227-4948-B42B-1E52DAD65FF2}" presName="dummy" presStyleCnt="0"/>
      <dgm:spPr/>
    </dgm:pt>
    <dgm:pt modelId="{36800043-91B1-0A43-A620-459648EFDA62}" type="pres">
      <dgm:prSet presAssocID="{EFBF6698-950E-654B-A3FC-246EA758E0B1}" presName="sibTrans" presStyleLbl="sibTrans2D1" presStyleIdx="5" presStyleCnt="6"/>
      <dgm:spPr/>
    </dgm:pt>
  </dgm:ptLst>
  <dgm:cxnLst>
    <dgm:cxn modelId="{9646D5E6-F826-DC4F-9037-C6BD7436FDCD}" type="presOf" srcId="{775D1C29-7B88-46A3-9FAD-95EFDC006E81}" destId="{65DE7562-7D1C-4B0F-8927-12F8E6C5F5AF}" srcOrd="0" destOrd="0" presId="urn:microsoft.com/office/officeart/2005/8/layout/radial6"/>
    <dgm:cxn modelId="{EB3E6C57-F560-450F-B619-F6F67905927D}" srcId="{AA38CBC9-AC6B-457D-9F63-4D1AB8E7793E}" destId="{87E6D3C0-9C36-4C9B-9EE4-FCB2F172CF62}" srcOrd="1" destOrd="0" parTransId="{1916856A-C084-48E2-AF18-70269AD79DF2}" sibTransId="{5C1F42F6-070E-4EBA-8EBC-C32D27C49363}"/>
    <dgm:cxn modelId="{C2B6744A-C31C-4E47-A9BD-33372D846081}" type="presOf" srcId="{B04B74A7-039D-46F2-A30E-0D07E04CAE1A}" destId="{53B5DF5F-8B8B-41EF-8531-276CBECDCAB4}" srcOrd="0" destOrd="0" presId="urn:microsoft.com/office/officeart/2005/8/layout/radial6"/>
    <dgm:cxn modelId="{EA9FE419-45C7-194A-BD76-D2B9EA404561}" srcId="{AA38CBC9-AC6B-457D-9F63-4D1AB8E7793E}" destId="{DC3C37FA-D701-2F44-952A-C59244494123}" srcOrd="4" destOrd="0" parTransId="{B11C5D59-38E8-C54C-9B54-92B66F0CE19C}" sibTransId="{970A0554-42D9-DD49-878A-A3DFFB34CF0C}"/>
    <dgm:cxn modelId="{79414DB9-F481-F14F-9685-94D39BB35B6C}" srcId="{AA38CBC9-AC6B-457D-9F63-4D1AB8E7793E}" destId="{707F8FF9-D227-4948-B42B-1E52DAD65FF2}" srcOrd="5" destOrd="0" parTransId="{DFC9116F-F341-B14C-AFD9-47681F4A7D4A}" sibTransId="{EFBF6698-950E-654B-A3FC-246EA758E0B1}"/>
    <dgm:cxn modelId="{8A15DF90-F12C-FD41-9378-2C8DB4E5E579}" type="presOf" srcId="{B8060F7B-9920-4F24-BE71-F0E4E3B7B934}" destId="{B0C37B97-914B-49F2-84E5-94B39EF2352F}" srcOrd="0" destOrd="0" presId="urn:microsoft.com/office/officeart/2005/8/layout/radial6"/>
    <dgm:cxn modelId="{EA02F887-C0C1-AC46-99BE-A80E81FD76FC}" type="presOf" srcId="{DC3C37FA-D701-2F44-952A-C59244494123}" destId="{07E671FA-8E51-564D-BFC1-DAB7F103D651}" srcOrd="0" destOrd="0" presId="urn:microsoft.com/office/officeart/2005/8/layout/radial6"/>
    <dgm:cxn modelId="{F48C0729-DEE5-2744-AAA9-7D4221B898F5}" type="presOf" srcId="{03860152-2A6F-476F-91FD-CBA9D7B26338}" destId="{FADEA337-AD34-4422-B53A-01423AF1AC8F}" srcOrd="0" destOrd="0" presId="urn:microsoft.com/office/officeart/2005/8/layout/radial6"/>
    <dgm:cxn modelId="{FBE6BCEA-0F85-486D-B532-D55CCA25A01D}" srcId="{AA38CBC9-AC6B-457D-9F63-4D1AB8E7793E}" destId="{20EB584B-A7B7-43D9-BF6A-2C9338C05B4D}" srcOrd="2" destOrd="0" parTransId="{6E0D28F6-A05C-413F-A991-03D9F094F998}" sibTransId="{B04B74A7-039D-46F2-A30E-0D07E04CAE1A}"/>
    <dgm:cxn modelId="{757E39B1-9FBE-3F46-AF44-B55476F93FA0}" type="presOf" srcId="{87E6D3C0-9C36-4C9B-9EE4-FCB2F172CF62}" destId="{1C226D9E-C8BD-43C0-B5A7-66592C02513E}" srcOrd="0" destOrd="0" presId="urn:microsoft.com/office/officeart/2005/8/layout/radial6"/>
    <dgm:cxn modelId="{4FCFAF56-0C8F-0B42-81DB-1BF244F02C24}" type="presOf" srcId="{7E2B8B4E-293F-43EE-AB7D-6598814ECB3C}" destId="{B3F8C3C3-65FB-486F-82C0-A8478B7022B9}" srcOrd="0" destOrd="0" presId="urn:microsoft.com/office/officeart/2005/8/layout/radial6"/>
    <dgm:cxn modelId="{9C5628E7-D355-564B-80B6-E1890CAF07C4}" type="presOf" srcId="{50789F86-D3CE-4C0B-B830-60161BD38E85}" destId="{0B9D5D8D-AE9B-4E3C-8081-7E5A4C702F02}" srcOrd="0" destOrd="0" presId="urn:microsoft.com/office/officeart/2005/8/layout/radial6"/>
    <dgm:cxn modelId="{1593062C-A63F-4042-94C9-FF0880BD82E8}" srcId="{AA38CBC9-AC6B-457D-9F63-4D1AB8E7793E}" destId="{50789F86-D3CE-4C0B-B830-60161BD38E85}" srcOrd="0" destOrd="0" parTransId="{6D6B568F-9C4B-44DB-A886-035491FEC9C2}" sibTransId="{775D1C29-7B88-46A3-9FAD-95EFDC006E81}"/>
    <dgm:cxn modelId="{F68BA8B4-E5E5-4A12-9338-5CF5693ADCA2}" srcId="{B8060F7B-9920-4F24-BE71-F0E4E3B7B934}" destId="{AA38CBC9-AC6B-457D-9F63-4D1AB8E7793E}" srcOrd="0" destOrd="0" parTransId="{02DFC051-974F-4AF1-85DB-FFF5F1CCD57A}" sibTransId="{7ACF197E-8A7D-4D14-A941-EE15BE87306C}"/>
    <dgm:cxn modelId="{E157983C-58D1-0E4E-851E-590DA3D14F34}" type="presOf" srcId="{5C1F42F6-070E-4EBA-8EBC-C32D27C49363}" destId="{22CB3940-637A-4C32-AB7F-CFAD929A59AB}" srcOrd="0" destOrd="0" presId="urn:microsoft.com/office/officeart/2005/8/layout/radial6"/>
    <dgm:cxn modelId="{0A62637E-76C1-064F-8ED8-BA88F7B2A772}" type="presOf" srcId="{20EB584B-A7B7-43D9-BF6A-2C9338C05B4D}" destId="{29DFD080-5F1B-4B82-A3B2-DA9D6DF3694E}" srcOrd="0" destOrd="0" presId="urn:microsoft.com/office/officeart/2005/8/layout/radial6"/>
    <dgm:cxn modelId="{98D86BFC-D13F-E044-B432-D88A430DE6DC}" type="presOf" srcId="{AA38CBC9-AC6B-457D-9F63-4D1AB8E7793E}" destId="{D2BB9C9C-582A-4226-99A2-A6A4B7AD887A}" srcOrd="0" destOrd="0" presId="urn:microsoft.com/office/officeart/2005/8/layout/radial6"/>
    <dgm:cxn modelId="{DBFEDCAE-406B-AA42-8276-CD0AE6EE854F}" type="presOf" srcId="{707F8FF9-D227-4948-B42B-1E52DAD65FF2}" destId="{8F03832F-978F-114E-ACA8-C7DA1740B718}" srcOrd="0" destOrd="0" presId="urn:microsoft.com/office/officeart/2005/8/layout/radial6"/>
    <dgm:cxn modelId="{46214424-83B4-114E-9B66-1728B705B9FE}" type="presOf" srcId="{EFBF6698-950E-654B-A3FC-246EA758E0B1}" destId="{36800043-91B1-0A43-A620-459648EFDA62}" srcOrd="0" destOrd="0" presId="urn:microsoft.com/office/officeart/2005/8/layout/radial6"/>
    <dgm:cxn modelId="{8A6369DD-CAFA-6949-8AA7-A71FD08CD2FC}" type="presOf" srcId="{970A0554-42D9-DD49-878A-A3DFFB34CF0C}" destId="{5A8C7A99-F85E-BE49-AE28-720C4BCF4265}" srcOrd="0" destOrd="0" presId="urn:microsoft.com/office/officeart/2005/8/layout/radial6"/>
    <dgm:cxn modelId="{18D120E8-5826-42E7-A890-F4AFB63D3D78}" srcId="{AA38CBC9-AC6B-457D-9F63-4D1AB8E7793E}" destId="{7E2B8B4E-293F-43EE-AB7D-6598814ECB3C}" srcOrd="3" destOrd="0" parTransId="{C9A52CF1-B2E8-4848-8964-6633294F16CC}" sibTransId="{03860152-2A6F-476F-91FD-CBA9D7B26338}"/>
    <dgm:cxn modelId="{2ACE4262-F3E1-204C-A493-29079490A1AF}" type="presParOf" srcId="{B0C37B97-914B-49F2-84E5-94B39EF2352F}" destId="{D2BB9C9C-582A-4226-99A2-A6A4B7AD887A}" srcOrd="0" destOrd="0" presId="urn:microsoft.com/office/officeart/2005/8/layout/radial6"/>
    <dgm:cxn modelId="{0EA005B5-A136-9648-A660-54B21AFF1A78}" type="presParOf" srcId="{B0C37B97-914B-49F2-84E5-94B39EF2352F}" destId="{0B9D5D8D-AE9B-4E3C-8081-7E5A4C702F02}" srcOrd="1" destOrd="0" presId="urn:microsoft.com/office/officeart/2005/8/layout/radial6"/>
    <dgm:cxn modelId="{44F6F770-720D-2947-99C6-9CC4E6C50DAA}" type="presParOf" srcId="{B0C37B97-914B-49F2-84E5-94B39EF2352F}" destId="{E8755371-EE00-4D9C-9546-B5D2DEB3691D}" srcOrd="2" destOrd="0" presId="urn:microsoft.com/office/officeart/2005/8/layout/radial6"/>
    <dgm:cxn modelId="{32E88EE6-DEFD-7542-8DA6-999F28ABDA9E}" type="presParOf" srcId="{B0C37B97-914B-49F2-84E5-94B39EF2352F}" destId="{65DE7562-7D1C-4B0F-8927-12F8E6C5F5AF}" srcOrd="3" destOrd="0" presId="urn:microsoft.com/office/officeart/2005/8/layout/radial6"/>
    <dgm:cxn modelId="{53F996D8-3F3D-C74E-97F0-B4C8E9EFAEF8}" type="presParOf" srcId="{B0C37B97-914B-49F2-84E5-94B39EF2352F}" destId="{1C226D9E-C8BD-43C0-B5A7-66592C02513E}" srcOrd="4" destOrd="0" presId="urn:microsoft.com/office/officeart/2005/8/layout/radial6"/>
    <dgm:cxn modelId="{A907365C-7466-9C41-BB5E-349C8B63E888}" type="presParOf" srcId="{B0C37B97-914B-49F2-84E5-94B39EF2352F}" destId="{2E93314B-ED13-4B02-B199-BBF658DCCBEE}" srcOrd="5" destOrd="0" presId="urn:microsoft.com/office/officeart/2005/8/layout/radial6"/>
    <dgm:cxn modelId="{E1B7EAA0-F92C-DB4F-9955-AEF3E70F0451}" type="presParOf" srcId="{B0C37B97-914B-49F2-84E5-94B39EF2352F}" destId="{22CB3940-637A-4C32-AB7F-CFAD929A59AB}" srcOrd="6" destOrd="0" presId="urn:microsoft.com/office/officeart/2005/8/layout/radial6"/>
    <dgm:cxn modelId="{8DFC2E41-129A-5D44-AB06-BF5527C2D112}" type="presParOf" srcId="{B0C37B97-914B-49F2-84E5-94B39EF2352F}" destId="{29DFD080-5F1B-4B82-A3B2-DA9D6DF3694E}" srcOrd="7" destOrd="0" presId="urn:microsoft.com/office/officeart/2005/8/layout/radial6"/>
    <dgm:cxn modelId="{D5F9596D-240E-E74E-AAEF-4B5CA328D0D4}" type="presParOf" srcId="{B0C37B97-914B-49F2-84E5-94B39EF2352F}" destId="{3C0BB87F-E2C7-4D7C-BF8F-45EA9A4A93F1}" srcOrd="8" destOrd="0" presId="urn:microsoft.com/office/officeart/2005/8/layout/radial6"/>
    <dgm:cxn modelId="{FB747091-0024-5243-8D88-866AF23CB090}" type="presParOf" srcId="{B0C37B97-914B-49F2-84E5-94B39EF2352F}" destId="{53B5DF5F-8B8B-41EF-8531-276CBECDCAB4}" srcOrd="9" destOrd="0" presId="urn:microsoft.com/office/officeart/2005/8/layout/radial6"/>
    <dgm:cxn modelId="{E3BEBEDD-2433-B84F-AB04-27742809B44A}" type="presParOf" srcId="{B0C37B97-914B-49F2-84E5-94B39EF2352F}" destId="{B3F8C3C3-65FB-486F-82C0-A8478B7022B9}" srcOrd="10" destOrd="0" presId="urn:microsoft.com/office/officeart/2005/8/layout/radial6"/>
    <dgm:cxn modelId="{D7A6E7F9-D5AA-D841-B1BF-5AB1ADBD086A}" type="presParOf" srcId="{B0C37B97-914B-49F2-84E5-94B39EF2352F}" destId="{655FDCB9-5F59-4F26-9EF0-749F42DEA7F0}" srcOrd="11" destOrd="0" presId="urn:microsoft.com/office/officeart/2005/8/layout/radial6"/>
    <dgm:cxn modelId="{D531859E-144D-324E-81BB-42C6ECF274FF}" type="presParOf" srcId="{B0C37B97-914B-49F2-84E5-94B39EF2352F}" destId="{FADEA337-AD34-4422-B53A-01423AF1AC8F}" srcOrd="12" destOrd="0" presId="urn:microsoft.com/office/officeart/2005/8/layout/radial6"/>
    <dgm:cxn modelId="{ED8A46E7-856E-0849-8125-A9F9668D1DBA}" type="presParOf" srcId="{B0C37B97-914B-49F2-84E5-94B39EF2352F}" destId="{07E671FA-8E51-564D-BFC1-DAB7F103D651}" srcOrd="13" destOrd="0" presId="urn:microsoft.com/office/officeart/2005/8/layout/radial6"/>
    <dgm:cxn modelId="{8C68393F-B89E-D942-A449-0E575FB5284E}" type="presParOf" srcId="{B0C37B97-914B-49F2-84E5-94B39EF2352F}" destId="{C5E58D30-2A10-044F-A1F3-6027BD13F4F8}" srcOrd="14" destOrd="0" presId="urn:microsoft.com/office/officeart/2005/8/layout/radial6"/>
    <dgm:cxn modelId="{E40BB278-EC7C-3E41-B70D-D87F388807C4}" type="presParOf" srcId="{B0C37B97-914B-49F2-84E5-94B39EF2352F}" destId="{5A8C7A99-F85E-BE49-AE28-720C4BCF4265}" srcOrd="15" destOrd="0" presId="urn:microsoft.com/office/officeart/2005/8/layout/radial6"/>
    <dgm:cxn modelId="{4948814E-A5FB-904A-8F59-1458CF3F36BC}" type="presParOf" srcId="{B0C37B97-914B-49F2-84E5-94B39EF2352F}" destId="{8F03832F-978F-114E-ACA8-C7DA1740B718}" srcOrd="16" destOrd="0" presId="urn:microsoft.com/office/officeart/2005/8/layout/radial6"/>
    <dgm:cxn modelId="{2617A20B-4825-6D48-9861-014768BC99D1}" type="presParOf" srcId="{B0C37B97-914B-49F2-84E5-94B39EF2352F}" destId="{CF61538A-93F4-3947-935E-DE804C5EA8E9}" srcOrd="17" destOrd="0" presId="urn:microsoft.com/office/officeart/2005/8/layout/radial6"/>
    <dgm:cxn modelId="{ACF148C0-8A79-E54A-83B6-23736D4FECD2}" type="presParOf" srcId="{B0C37B97-914B-49F2-84E5-94B39EF2352F}" destId="{36800043-91B1-0A43-A620-459648EFDA62}" srcOrd="18" destOrd="0" presId="urn:microsoft.com/office/officeart/2005/8/layout/radial6"/>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35DF7-DF35-422E-810E-F7B0A36A8F77}">
      <dsp:nvSpPr>
        <dsp:cNvPr id="0" name=""/>
        <dsp:cNvSpPr/>
      </dsp:nvSpPr>
      <dsp:spPr>
        <a:xfrm>
          <a:off x="30524" y="2167"/>
          <a:ext cx="720000" cy="699458"/>
        </a:xfrm>
        <a:prstGeom prst="rect">
          <a:avLst/>
        </a:prstGeom>
        <a:solidFill>
          <a:schemeClr val="accent4">
            <a:alpha val="9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1</a:t>
          </a:r>
        </a:p>
      </dsp:txBody>
      <dsp:txXfrm>
        <a:off x="30524" y="2167"/>
        <a:ext cx="720000" cy="699458"/>
      </dsp:txXfrm>
    </dsp:sp>
    <dsp:sp modelId="{12481BFD-3E1E-46CF-BDBE-06BCC369FB45}">
      <dsp:nvSpPr>
        <dsp:cNvPr id="0" name=""/>
        <dsp:cNvSpPr/>
      </dsp:nvSpPr>
      <dsp:spPr>
        <a:xfrm>
          <a:off x="30524" y="839308"/>
          <a:ext cx="720000" cy="699458"/>
        </a:xfrm>
        <a:prstGeom prst="rect">
          <a:avLst/>
        </a:prstGeom>
        <a:solidFill>
          <a:schemeClr val="accent4">
            <a:alpha val="90000"/>
            <a:hueOff val="0"/>
            <a:satOff val="0"/>
            <a:lumOff val="0"/>
            <a:alphaOff val="-5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2</a:t>
          </a:r>
        </a:p>
      </dsp:txBody>
      <dsp:txXfrm>
        <a:off x="30524" y="839308"/>
        <a:ext cx="720000" cy="699458"/>
      </dsp:txXfrm>
    </dsp:sp>
    <dsp:sp modelId="{0AAD94FD-B8A9-45A6-92FA-995B5EB9B5EE}">
      <dsp:nvSpPr>
        <dsp:cNvPr id="0" name=""/>
        <dsp:cNvSpPr/>
      </dsp:nvSpPr>
      <dsp:spPr>
        <a:xfrm>
          <a:off x="30524" y="1676450"/>
          <a:ext cx="720000" cy="699458"/>
        </a:xfrm>
        <a:prstGeom prst="rect">
          <a:avLst/>
        </a:prstGeom>
        <a:solidFill>
          <a:schemeClr val="accent4">
            <a:alpha val="90000"/>
            <a:hueOff val="0"/>
            <a:satOff val="0"/>
            <a:lumOff val="0"/>
            <a:alphaOff val="-1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3</a:t>
          </a:r>
        </a:p>
      </dsp:txBody>
      <dsp:txXfrm>
        <a:off x="30524" y="1676450"/>
        <a:ext cx="720000" cy="699458"/>
      </dsp:txXfrm>
    </dsp:sp>
    <dsp:sp modelId="{8CAEE85B-7682-450E-80EA-00B88DC8389C}">
      <dsp:nvSpPr>
        <dsp:cNvPr id="0" name=""/>
        <dsp:cNvSpPr/>
      </dsp:nvSpPr>
      <dsp:spPr>
        <a:xfrm>
          <a:off x="30524" y="2513591"/>
          <a:ext cx="720000" cy="699458"/>
        </a:xfrm>
        <a:prstGeom prst="rect">
          <a:avLst/>
        </a:prstGeom>
        <a:solidFill>
          <a:schemeClr val="accent4">
            <a:alpha val="90000"/>
            <a:hueOff val="0"/>
            <a:satOff val="0"/>
            <a:lumOff val="0"/>
            <a:alphaOff val="-15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4</a:t>
          </a:r>
        </a:p>
      </dsp:txBody>
      <dsp:txXfrm>
        <a:off x="30524" y="2513591"/>
        <a:ext cx="720000" cy="699458"/>
      </dsp:txXfrm>
    </dsp:sp>
    <dsp:sp modelId="{062F7B4C-70D8-494B-B978-31C14D71F314}">
      <dsp:nvSpPr>
        <dsp:cNvPr id="0" name=""/>
        <dsp:cNvSpPr/>
      </dsp:nvSpPr>
      <dsp:spPr>
        <a:xfrm>
          <a:off x="30524" y="3350733"/>
          <a:ext cx="720000" cy="699458"/>
        </a:xfrm>
        <a:prstGeom prst="rect">
          <a:avLst/>
        </a:prstGeom>
        <a:solidFill>
          <a:schemeClr val="accent4">
            <a:alpha val="90000"/>
            <a:hueOff val="0"/>
            <a:satOff val="0"/>
            <a:lumOff val="0"/>
            <a:alphaOff val="-2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5</a:t>
          </a:r>
        </a:p>
      </dsp:txBody>
      <dsp:txXfrm>
        <a:off x="30524" y="3350733"/>
        <a:ext cx="720000" cy="699458"/>
      </dsp:txXfrm>
    </dsp:sp>
    <dsp:sp modelId="{7AC079C9-4AD6-461D-B639-8A7FFCAF68DF}">
      <dsp:nvSpPr>
        <dsp:cNvPr id="0" name=""/>
        <dsp:cNvSpPr/>
      </dsp:nvSpPr>
      <dsp:spPr>
        <a:xfrm>
          <a:off x="30524" y="4187874"/>
          <a:ext cx="720000" cy="699458"/>
        </a:xfrm>
        <a:prstGeom prst="rect">
          <a:avLst/>
        </a:prstGeom>
        <a:solidFill>
          <a:schemeClr val="accent4">
            <a:alpha val="90000"/>
            <a:hueOff val="0"/>
            <a:satOff val="0"/>
            <a:lumOff val="0"/>
            <a:alphaOff val="-25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6</a:t>
          </a:r>
        </a:p>
      </dsp:txBody>
      <dsp:txXfrm>
        <a:off x="30524" y="4187874"/>
        <a:ext cx="720000" cy="699458"/>
      </dsp:txXfrm>
    </dsp:sp>
    <dsp:sp modelId="{057A1E77-2E3E-4ECB-B8D4-EDE0660FD67F}">
      <dsp:nvSpPr>
        <dsp:cNvPr id="0" name=""/>
        <dsp:cNvSpPr/>
      </dsp:nvSpPr>
      <dsp:spPr>
        <a:xfrm>
          <a:off x="30524" y="5025016"/>
          <a:ext cx="720000" cy="699458"/>
        </a:xfrm>
        <a:prstGeom prst="rect">
          <a:avLst/>
        </a:prstGeom>
        <a:solidFill>
          <a:schemeClr val="accent4">
            <a:alpha val="90000"/>
            <a:hueOff val="0"/>
            <a:satOff val="0"/>
            <a:lumOff val="0"/>
            <a:alphaOff val="-3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7</a:t>
          </a:r>
        </a:p>
      </dsp:txBody>
      <dsp:txXfrm>
        <a:off x="30524" y="5025016"/>
        <a:ext cx="720000" cy="699458"/>
      </dsp:txXfrm>
    </dsp:sp>
    <dsp:sp modelId="{3D88564D-2198-464E-BB1D-FC6E7130138F}">
      <dsp:nvSpPr>
        <dsp:cNvPr id="0" name=""/>
        <dsp:cNvSpPr/>
      </dsp:nvSpPr>
      <dsp:spPr>
        <a:xfrm>
          <a:off x="30524" y="5862157"/>
          <a:ext cx="720000" cy="699458"/>
        </a:xfrm>
        <a:prstGeom prst="rect">
          <a:avLst/>
        </a:prstGeom>
        <a:solidFill>
          <a:schemeClr val="accent4">
            <a:alpha val="90000"/>
            <a:hueOff val="0"/>
            <a:satOff val="0"/>
            <a:lumOff val="0"/>
            <a:alphaOff val="-35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8</a:t>
          </a:r>
        </a:p>
      </dsp:txBody>
      <dsp:txXfrm>
        <a:off x="30524" y="5862157"/>
        <a:ext cx="720000" cy="699458"/>
      </dsp:txXfrm>
    </dsp:sp>
    <dsp:sp modelId="{21CCBAD5-309D-45B8-8AFA-A666E1A75710}">
      <dsp:nvSpPr>
        <dsp:cNvPr id="0" name=""/>
        <dsp:cNvSpPr/>
      </dsp:nvSpPr>
      <dsp:spPr>
        <a:xfrm>
          <a:off x="30524" y="6699299"/>
          <a:ext cx="720000" cy="699458"/>
        </a:xfrm>
        <a:prstGeom prst="rect">
          <a:avLst/>
        </a:prstGeom>
        <a:solidFill>
          <a:schemeClr val="accent4">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600200">
            <a:lnSpc>
              <a:spcPct val="90000"/>
            </a:lnSpc>
            <a:spcBef>
              <a:spcPct val="0"/>
            </a:spcBef>
            <a:spcAft>
              <a:spcPct val="35000"/>
            </a:spcAft>
          </a:pPr>
          <a:r>
            <a:rPr lang="en-US" sz="3600" kern="1200"/>
            <a:t>9</a:t>
          </a:r>
        </a:p>
      </dsp:txBody>
      <dsp:txXfrm>
        <a:off x="30524" y="6699299"/>
        <a:ext cx="720000" cy="69945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B9C48-C30D-4BD1-8D82-7B0CC7154F30}">
      <dsp:nvSpPr>
        <dsp:cNvPr id="0" name=""/>
        <dsp:cNvSpPr/>
      </dsp:nvSpPr>
      <dsp:spPr>
        <a:xfrm>
          <a:off x="25757" y="3721"/>
          <a:ext cx="1838218" cy="735287"/>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Identify the data/fields needed</a:t>
          </a:r>
        </a:p>
      </dsp:txBody>
      <dsp:txXfrm>
        <a:off x="393401" y="3721"/>
        <a:ext cx="1102931" cy="735287"/>
      </dsp:txXfrm>
    </dsp:sp>
    <dsp:sp modelId="{B7892C21-90C5-4C1B-97C5-F0EE5D0A082E}">
      <dsp:nvSpPr>
        <dsp:cNvPr id="0" name=""/>
        <dsp:cNvSpPr/>
      </dsp:nvSpPr>
      <dsp:spPr>
        <a:xfrm>
          <a:off x="1625006" y="66221"/>
          <a:ext cx="1525720" cy="610288"/>
        </a:xfrm>
        <a:prstGeom prst="chevron">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Location &amp; Operations Data</a:t>
          </a:r>
        </a:p>
      </dsp:txBody>
      <dsp:txXfrm>
        <a:off x="1930150" y="66221"/>
        <a:ext cx="915432" cy="610288"/>
      </dsp:txXfrm>
    </dsp:sp>
    <dsp:sp modelId="{C1A40928-9990-466A-B38E-12CBB811473C}">
      <dsp:nvSpPr>
        <dsp:cNvPr id="0" name=""/>
        <dsp:cNvSpPr/>
      </dsp:nvSpPr>
      <dsp:spPr>
        <a:xfrm>
          <a:off x="2937126" y="66221"/>
          <a:ext cx="1525720" cy="610288"/>
        </a:xfrm>
        <a:prstGeom prst="chevron">
          <a:avLst/>
        </a:prstGeom>
        <a:solidFill>
          <a:schemeClr val="accent3">
            <a:tint val="40000"/>
            <a:alpha val="90000"/>
            <a:hueOff val="-77010"/>
            <a:satOff val="1391"/>
            <a:lumOff val="58"/>
            <a:alphaOff val="0"/>
          </a:schemeClr>
        </a:solidFill>
        <a:ln w="12700" cap="flat" cmpd="sng" algn="ctr">
          <a:solidFill>
            <a:schemeClr val="accent3">
              <a:tint val="40000"/>
              <a:alpha val="90000"/>
              <a:hueOff val="-77010"/>
              <a:satOff val="1391"/>
              <a:lumOff val="5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Accessibility &amp; Amenities Data</a:t>
          </a:r>
        </a:p>
      </dsp:txBody>
      <dsp:txXfrm>
        <a:off x="3242270" y="66221"/>
        <a:ext cx="915432" cy="610288"/>
      </dsp:txXfrm>
    </dsp:sp>
    <dsp:sp modelId="{C90B0D11-7191-41B0-A8CC-45E9EF398E71}">
      <dsp:nvSpPr>
        <dsp:cNvPr id="0" name=""/>
        <dsp:cNvSpPr/>
      </dsp:nvSpPr>
      <dsp:spPr>
        <a:xfrm>
          <a:off x="4249246" y="66221"/>
          <a:ext cx="1525720" cy="610288"/>
        </a:xfrm>
        <a:prstGeom prst="chevron">
          <a:avLst/>
        </a:prstGeom>
        <a:solidFill>
          <a:schemeClr val="accent3">
            <a:tint val="40000"/>
            <a:alpha val="90000"/>
            <a:hueOff val="-154021"/>
            <a:satOff val="2782"/>
            <a:lumOff val="116"/>
            <a:alphaOff val="0"/>
          </a:schemeClr>
        </a:solidFill>
        <a:ln w="12700" cap="flat" cmpd="sng" algn="ctr">
          <a:solidFill>
            <a:schemeClr val="accent3">
              <a:tint val="40000"/>
              <a:alpha val="90000"/>
              <a:hueOff val="-154021"/>
              <a:satOff val="2782"/>
              <a:lumOff val="11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Miscellaneous Data</a:t>
          </a:r>
        </a:p>
      </dsp:txBody>
      <dsp:txXfrm>
        <a:off x="4554390" y="66221"/>
        <a:ext cx="915432" cy="610288"/>
      </dsp:txXfrm>
    </dsp:sp>
    <dsp:sp modelId="{B0049314-D3B3-4CF0-8017-8843C5C07BEE}">
      <dsp:nvSpPr>
        <dsp:cNvPr id="0" name=""/>
        <dsp:cNvSpPr/>
      </dsp:nvSpPr>
      <dsp:spPr>
        <a:xfrm>
          <a:off x="25757" y="841949"/>
          <a:ext cx="1838218" cy="735287"/>
        </a:xfrm>
        <a:prstGeom prst="chevron">
          <a:avLst/>
        </a:prstGeom>
        <a:solidFill>
          <a:schemeClr val="accent3">
            <a:hueOff val="-202196"/>
            <a:satOff val="5173"/>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Find and locate Data Sources</a:t>
          </a:r>
        </a:p>
      </dsp:txBody>
      <dsp:txXfrm>
        <a:off x="393401" y="841949"/>
        <a:ext cx="1102931" cy="735287"/>
      </dsp:txXfrm>
    </dsp:sp>
    <dsp:sp modelId="{4C2492D6-7ED0-4FE6-9D3A-383F2A725EDD}">
      <dsp:nvSpPr>
        <dsp:cNvPr id="0" name=""/>
        <dsp:cNvSpPr/>
      </dsp:nvSpPr>
      <dsp:spPr>
        <a:xfrm>
          <a:off x="1625006" y="904448"/>
          <a:ext cx="1525720" cy="610288"/>
        </a:xfrm>
        <a:prstGeom prst="chevron">
          <a:avLst/>
        </a:prstGeom>
        <a:solidFill>
          <a:schemeClr val="accent3">
            <a:tint val="40000"/>
            <a:alpha val="90000"/>
            <a:hueOff val="-231031"/>
            <a:satOff val="4174"/>
            <a:lumOff val="174"/>
            <a:alphaOff val="0"/>
          </a:schemeClr>
        </a:solidFill>
        <a:ln w="12700" cap="flat" cmpd="sng" algn="ctr">
          <a:solidFill>
            <a:schemeClr val="accent3">
              <a:tint val="40000"/>
              <a:alpha val="90000"/>
              <a:hueOff val="-231031"/>
              <a:satOff val="4174"/>
              <a:lumOff val="17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Government and Mass Transit Data</a:t>
          </a:r>
        </a:p>
      </dsp:txBody>
      <dsp:txXfrm>
        <a:off x="1930150" y="904448"/>
        <a:ext cx="915432" cy="610288"/>
      </dsp:txXfrm>
    </dsp:sp>
    <dsp:sp modelId="{A86E0C92-CC9F-4B72-9976-E270E4E0F11B}">
      <dsp:nvSpPr>
        <dsp:cNvPr id="0" name=""/>
        <dsp:cNvSpPr/>
      </dsp:nvSpPr>
      <dsp:spPr>
        <a:xfrm>
          <a:off x="2937126" y="904448"/>
          <a:ext cx="1525720" cy="610288"/>
        </a:xfrm>
        <a:prstGeom prst="chevron">
          <a:avLst/>
        </a:prstGeom>
        <a:solidFill>
          <a:schemeClr val="accent3">
            <a:tint val="40000"/>
            <a:alpha val="90000"/>
            <a:hueOff val="-308042"/>
            <a:satOff val="5565"/>
            <a:lumOff val="232"/>
            <a:alphaOff val="0"/>
          </a:schemeClr>
        </a:solidFill>
        <a:ln w="12700" cap="flat" cmpd="sng" algn="ctr">
          <a:solidFill>
            <a:schemeClr val="accent3">
              <a:tint val="40000"/>
              <a:alpha val="90000"/>
              <a:hueOff val="-308042"/>
              <a:satOff val="5565"/>
              <a:lumOff val="23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Private Data on the Web</a:t>
          </a:r>
        </a:p>
      </dsp:txBody>
      <dsp:txXfrm>
        <a:off x="3242270" y="904448"/>
        <a:ext cx="915432" cy="610288"/>
      </dsp:txXfrm>
    </dsp:sp>
    <dsp:sp modelId="{45C4AAE0-7B38-4ABD-81C0-3681EE8EE382}">
      <dsp:nvSpPr>
        <dsp:cNvPr id="0" name=""/>
        <dsp:cNvSpPr/>
      </dsp:nvSpPr>
      <dsp:spPr>
        <a:xfrm>
          <a:off x="4249246" y="904448"/>
          <a:ext cx="1525720" cy="610288"/>
        </a:xfrm>
        <a:prstGeom prst="chevron">
          <a:avLst/>
        </a:prstGeom>
        <a:solidFill>
          <a:schemeClr val="accent3">
            <a:tint val="40000"/>
            <a:alpha val="90000"/>
            <a:hueOff val="-385052"/>
            <a:satOff val="6956"/>
            <a:lumOff val="290"/>
            <a:alphaOff val="0"/>
          </a:schemeClr>
        </a:solidFill>
        <a:ln w="12700" cap="flat" cmpd="sng" algn="ctr">
          <a:solidFill>
            <a:schemeClr val="accent3">
              <a:tint val="40000"/>
              <a:alpha val="90000"/>
              <a:hueOff val="-385052"/>
              <a:satOff val="6956"/>
              <a:lumOff val="2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Manually Collected Data</a:t>
          </a:r>
        </a:p>
      </dsp:txBody>
      <dsp:txXfrm>
        <a:off x="4554390" y="904448"/>
        <a:ext cx="915432" cy="610288"/>
      </dsp:txXfrm>
    </dsp:sp>
    <dsp:sp modelId="{FC18FB8F-AB99-4D14-B532-4005C1074549}">
      <dsp:nvSpPr>
        <dsp:cNvPr id="0" name=""/>
        <dsp:cNvSpPr/>
      </dsp:nvSpPr>
      <dsp:spPr>
        <a:xfrm>
          <a:off x="25757" y="1680176"/>
          <a:ext cx="1838218" cy="735287"/>
        </a:xfrm>
        <a:prstGeom prst="chevron">
          <a:avLst/>
        </a:prstGeom>
        <a:solidFill>
          <a:schemeClr val="accent3">
            <a:hueOff val="-404391"/>
            <a:satOff val="10347"/>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Collect Data</a:t>
          </a:r>
        </a:p>
      </dsp:txBody>
      <dsp:txXfrm>
        <a:off x="393401" y="1680176"/>
        <a:ext cx="1102931" cy="735287"/>
      </dsp:txXfrm>
    </dsp:sp>
    <dsp:sp modelId="{74A8E258-1A36-4147-AF21-946D16F7028D}">
      <dsp:nvSpPr>
        <dsp:cNvPr id="0" name=""/>
        <dsp:cNvSpPr/>
      </dsp:nvSpPr>
      <dsp:spPr>
        <a:xfrm>
          <a:off x="1625006" y="1742675"/>
          <a:ext cx="1525720" cy="610288"/>
        </a:xfrm>
        <a:prstGeom prst="chevron">
          <a:avLst/>
        </a:prstGeom>
        <a:solidFill>
          <a:schemeClr val="accent3">
            <a:tint val="40000"/>
            <a:alpha val="90000"/>
            <a:hueOff val="-462063"/>
            <a:satOff val="8347"/>
            <a:lumOff val="348"/>
            <a:alphaOff val="0"/>
          </a:schemeClr>
        </a:solidFill>
        <a:ln w="12700" cap="flat" cmpd="sng" algn="ctr">
          <a:solidFill>
            <a:schemeClr val="accent3">
              <a:tint val="40000"/>
              <a:alpha val="90000"/>
              <a:hueOff val="-462063"/>
              <a:satOff val="8347"/>
              <a:lumOff val="34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Contact Government Agencies</a:t>
          </a:r>
        </a:p>
      </dsp:txBody>
      <dsp:txXfrm>
        <a:off x="1930150" y="1742675"/>
        <a:ext cx="915432" cy="610288"/>
      </dsp:txXfrm>
    </dsp:sp>
    <dsp:sp modelId="{F73F1B92-9175-4E06-B913-992D220EC515}">
      <dsp:nvSpPr>
        <dsp:cNvPr id="0" name=""/>
        <dsp:cNvSpPr/>
      </dsp:nvSpPr>
      <dsp:spPr>
        <a:xfrm>
          <a:off x="2937126" y="1742675"/>
          <a:ext cx="1525720" cy="610288"/>
        </a:xfrm>
        <a:prstGeom prst="chevron">
          <a:avLst/>
        </a:prstGeom>
        <a:solidFill>
          <a:schemeClr val="accent3">
            <a:tint val="40000"/>
            <a:alpha val="90000"/>
            <a:hueOff val="-539073"/>
            <a:satOff val="9739"/>
            <a:lumOff val="406"/>
            <a:alphaOff val="0"/>
          </a:schemeClr>
        </a:solidFill>
        <a:ln w="12700" cap="flat" cmpd="sng" algn="ctr">
          <a:solidFill>
            <a:schemeClr val="accent3">
              <a:tint val="40000"/>
              <a:alpha val="90000"/>
              <a:hueOff val="-539073"/>
              <a:satOff val="9739"/>
              <a:lumOff val="4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Contact Website owners</a:t>
          </a:r>
        </a:p>
      </dsp:txBody>
      <dsp:txXfrm>
        <a:off x="3242270" y="1742675"/>
        <a:ext cx="915432" cy="610288"/>
      </dsp:txXfrm>
    </dsp:sp>
    <dsp:sp modelId="{55228342-333D-4C7D-A39E-AC7799E050BE}">
      <dsp:nvSpPr>
        <dsp:cNvPr id="0" name=""/>
        <dsp:cNvSpPr/>
      </dsp:nvSpPr>
      <dsp:spPr>
        <a:xfrm>
          <a:off x="4249246" y="1742675"/>
          <a:ext cx="1525720" cy="610288"/>
        </a:xfrm>
        <a:prstGeom prst="chevron">
          <a:avLst/>
        </a:prstGeom>
        <a:solidFill>
          <a:schemeClr val="accent3">
            <a:tint val="40000"/>
            <a:alpha val="90000"/>
            <a:hueOff val="-616084"/>
            <a:satOff val="11130"/>
            <a:lumOff val="464"/>
            <a:alphaOff val="0"/>
          </a:schemeClr>
        </a:solidFill>
        <a:ln w="12700" cap="flat" cmpd="sng" algn="ctr">
          <a:solidFill>
            <a:schemeClr val="accent3">
              <a:tint val="40000"/>
              <a:alpha val="90000"/>
              <a:hueOff val="-616084"/>
              <a:satOff val="11130"/>
              <a:lumOff val="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Use Collector to manually capture data </a:t>
          </a:r>
        </a:p>
      </dsp:txBody>
      <dsp:txXfrm>
        <a:off x="4554390" y="1742675"/>
        <a:ext cx="915432" cy="610288"/>
      </dsp:txXfrm>
    </dsp:sp>
    <dsp:sp modelId="{DDA86DC7-B325-4FAB-87CC-074B35EA10F5}">
      <dsp:nvSpPr>
        <dsp:cNvPr id="0" name=""/>
        <dsp:cNvSpPr/>
      </dsp:nvSpPr>
      <dsp:spPr>
        <a:xfrm>
          <a:off x="25757" y="2518403"/>
          <a:ext cx="1838218" cy="735287"/>
        </a:xfrm>
        <a:prstGeom prst="chevron">
          <a:avLst/>
        </a:prstGeom>
        <a:solidFill>
          <a:schemeClr val="accent3">
            <a:hueOff val="-606587"/>
            <a:satOff val="15520"/>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Standardize &amp; format Data</a:t>
          </a:r>
        </a:p>
      </dsp:txBody>
      <dsp:txXfrm>
        <a:off x="393401" y="2518403"/>
        <a:ext cx="1102931" cy="735287"/>
      </dsp:txXfrm>
    </dsp:sp>
    <dsp:sp modelId="{32B5A23A-4892-4500-B2ED-1EBE7DC4D3C6}">
      <dsp:nvSpPr>
        <dsp:cNvPr id="0" name=""/>
        <dsp:cNvSpPr/>
      </dsp:nvSpPr>
      <dsp:spPr>
        <a:xfrm>
          <a:off x="1625006" y="2580903"/>
          <a:ext cx="1525720" cy="610288"/>
        </a:xfrm>
        <a:prstGeom prst="chevron">
          <a:avLst/>
        </a:prstGeom>
        <a:solidFill>
          <a:schemeClr val="accent3">
            <a:tint val="40000"/>
            <a:alpha val="90000"/>
            <a:hueOff val="-693094"/>
            <a:satOff val="12521"/>
            <a:lumOff val="522"/>
            <a:alphaOff val="0"/>
          </a:schemeClr>
        </a:solidFill>
        <a:ln w="12700" cap="flat" cmpd="sng" algn="ctr">
          <a:solidFill>
            <a:schemeClr val="accent3">
              <a:tint val="40000"/>
              <a:alpha val="90000"/>
              <a:hueOff val="-693094"/>
              <a:satOff val="12521"/>
              <a:lumOff val="5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Assign Datatypes and filed lengths</a:t>
          </a:r>
        </a:p>
      </dsp:txBody>
      <dsp:txXfrm>
        <a:off x="1930150" y="2580903"/>
        <a:ext cx="915432" cy="610288"/>
      </dsp:txXfrm>
    </dsp:sp>
    <dsp:sp modelId="{10E3A0D2-D759-41E5-8D8F-FCD7B4BA0476}">
      <dsp:nvSpPr>
        <dsp:cNvPr id="0" name=""/>
        <dsp:cNvSpPr/>
      </dsp:nvSpPr>
      <dsp:spPr>
        <a:xfrm>
          <a:off x="2937126" y="2580903"/>
          <a:ext cx="1525720" cy="610288"/>
        </a:xfrm>
        <a:prstGeom prst="chevron">
          <a:avLst/>
        </a:prstGeom>
        <a:solidFill>
          <a:schemeClr val="accent3">
            <a:tint val="40000"/>
            <a:alpha val="90000"/>
            <a:hueOff val="-770105"/>
            <a:satOff val="13912"/>
            <a:lumOff val="580"/>
            <a:alphaOff val="0"/>
          </a:schemeClr>
        </a:solidFill>
        <a:ln w="12700" cap="flat" cmpd="sng" algn="ctr">
          <a:solidFill>
            <a:schemeClr val="accent3">
              <a:tint val="40000"/>
              <a:alpha val="90000"/>
              <a:hueOff val="-770105"/>
              <a:satOff val="13912"/>
              <a:lumOff val="58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Assign Domain of field values</a:t>
          </a:r>
        </a:p>
      </dsp:txBody>
      <dsp:txXfrm>
        <a:off x="3242270" y="2580903"/>
        <a:ext cx="915432" cy="610288"/>
      </dsp:txXfrm>
    </dsp:sp>
    <dsp:sp modelId="{BAF9E12B-0057-439F-A9A9-3F7D6E427141}">
      <dsp:nvSpPr>
        <dsp:cNvPr id="0" name=""/>
        <dsp:cNvSpPr/>
      </dsp:nvSpPr>
      <dsp:spPr>
        <a:xfrm>
          <a:off x="4249246" y="2580903"/>
          <a:ext cx="1525720" cy="610288"/>
        </a:xfrm>
        <a:prstGeom prst="chevron">
          <a:avLst/>
        </a:prstGeom>
        <a:solidFill>
          <a:schemeClr val="accent3">
            <a:tint val="40000"/>
            <a:alpha val="90000"/>
            <a:hueOff val="-847115"/>
            <a:satOff val="15304"/>
            <a:lumOff val="638"/>
            <a:alphaOff val="0"/>
          </a:schemeClr>
        </a:solidFill>
        <a:ln w="12700" cap="flat" cmpd="sng" algn="ctr">
          <a:solidFill>
            <a:schemeClr val="accent3">
              <a:tint val="40000"/>
              <a:alpha val="90000"/>
              <a:hueOff val="-847115"/>
              <a:satOff val="15304"/>
              <a:lumOff val="63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Assign Feature Types</a:t>
          </a:r>
        </a:p>
      </dsp:txBody>
      <dsp:txXfrm>
        <a:off x="4554390" y="2580903"/>
        <a:ext cx="915432" cy="610288"/>
      </dsp:txXfrm>
    </dsp:sp>
    <dsp:sp modelId="{307B9D08-DF26-4F0C-8536-F362B56E5BA0}">
      <dsp:nvSpPr>
        <dsp:cNvPr id="0" name=""/>
        <dsp:cNvSpPr/>
      </dsp:nvSpPr>
      <dsp:spPr>
        <a:xfrm>
          <a:off x="25757" y="3356631"/>
          <a:ext cx="1838218" cy="735287"/>
        </a:xfrm>
        <a:prstGeom prst="chevron">
          <a:avLst/>
        </a:prstGeom>
        <a:solidFill>
          <a:schemeClr val="accent3">
            <a:hueOff val="-808782"/>
            <a:satOff val="20694"/>
            <a:lumOff val="7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Digitize Data into GIS format</a:t>
          </a:r>
        </a:p>
      </dsp:txBody>
      <dsp:txXfrm>
        <a:off x="393401" y="3356631"/>
        <a:ext cx="1102931" cy="735287"/>
      </dsp:txXfrm>
    </dsp:sp>
    <dsp:sp modelId="{5A6B5DF8-5432-4B0F-BD87-6488426CA922}">
      <dsp:nvSpPr>
        <dsp:cNvPr id="0" name=""/>
        <dsp:cNvSpPr/>
      </dsp:nvSpPr>
      <dsp:spPr>
        <a:xfrm>
          <a:off x="1625006" y="3419130"/>
          <a:ext cx="1525720" cy="610288"/>
        </a:xfrm>
        <a:prstGeom prst="chevron">
          <a:avLst/>
        </a:prstGeom>
        <a:solidFill>
          <a:schemeClr val="accent3">
            <a:tint val="40000"/>
            <a:alpha val="90000"/>
            <a:hueOff val="-924126"/>
            <a:satOff val="16695"/>
            <a:lumOff val="696"/>
            <a:alphaOff val="0"/>
          </a:schemeClr>
        </a:solidFill>
        <a:ln w="12700" cap="flat" cmpd="sng" algn="ctr">
          <a:solidFill>
            <a:schemeClr val="accent3">
              <a:tint val="40000"/>
              <a:alpha val="90000"/>
              <a:hueOff val="-924126"/>
              <a:satOff val="16695"/>
              <a:lumOff val="6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Create Feature Classes</a:t>
          </a:r>
        </a:p>
      </dsp:txBody>
      <dsp:txXfrm>
        <a:off x="1930150" y="3419130"/>
        <a:ext cx="915432" cy="610288"/>
      </dsp:txXfrm>
    </dsp:sp>
    <dsp:sp modelId="{CFAB13AD-D451-44A4-BAFD-4644CD6C46BE}">
      <dsp:nvSpPr>
        <dsp:cNvPr id="0" name=""/>
        <dsp:cNvSpPr/>
      </dsp:nvSpPr>
      <dsp:spPr>
        <a:xfrm>
          <a:off x="2937126" y="3419130"/>
          <a:ext cx="1525720" cy="610288"/>
        </a:xfrm>
        <a:prstGeom prst="chevron">
          <a:avLst/>
        </a:prstGeom>
        <a:solidFill>
          <a:schemeClr val="accent3">
            <a:tint val="40000"/>
            <a:alpha val="90000"/>
            <a:hueOff val="-1001136"/>
            <a:satOff val="18086"/>
            <a:lumOff val="754"/>
            <a:alphaOff val="0"/>
          </a:schemeClr>
        </a:solidFill>
        <a:ln w="12700" cap="flat" cmpd="sng" algn="ctr">
          <a:solidFill>
            <a:schemeClr val="accent3">
              <a:tint val="40000"/>
              <a:alpha val="90000"/>
              <a:hueOff val="-1001136"/>
              <a:satOff val="18086"/>
              <a:lumOff val="75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Create Fields</a:t>
          </a:r>
        </a:p>
      </dsp:txBody>
      <dsp:txXfrm>
        <a:off x="3242270" y="3419130"/>
        <a:ext cx="915432" cy="610288"/>
      </dsp:txXfrm>
    </dsp:sp>
    <dsp:sp modelId="{063B9953-F38A-4250-A7EA-A0E0D2B7FBE0}">
      <dsp:nvSpPr>
        <dsp:cNvPr id="0" name=""/>
        <dsp:cNvSpPr/>
      </dsp:nvSpPr>
      <dsp:spPr>
        <a:xfrm>
          <a:off x="4249246" y="3419130"/>
          <a:ext cx="1525720" cy="610288"/>
        </a:xfrm>
        <a:prstGeom prst="chevron">
          <a:avLst/>
        </a:prstGeom>
        <a:solidFill>
          <a:schemeClr val="accent3">
            <a:tint val="40000"/>
            <a:alpha val="90000"/>
            <a:hueOff val="-1078147"/>
            <a:satOff val="19477"/>
            <a:lumOff val="812"/>
            <a:alphaOff val="0"/>
          </a:schemeClr>
        </a:solidFill>
        <a:ln w="12700" cap="flat" cmpd="sng" algn="ctr">
          <a:solidFill>
            <a:schemeClr val="accent3">
              <a:tint val="40000"/>
              <a:alpha val="90000"/>
              <a:hueOff val="-1078147"/>
              <a:satOff val="19477"/>
              <a:lumOff val="8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Create Layers based on Data</a:t>
          </a:r>
        </a:p>
      </dsp:txBody>
      <dsp:txXfrm>
        <a:off x="4554390" y="3419130"/>
        <a:ext cx="915432" cy="610288"/>
      </dsp:txXfrm>
    </dsp:sp>
    <dsp:sp modelId="{964EE166-4C4C-4FED-9C9B-F4D29C61BC0F}">
      <dsp:nvSpPr>
        <dsp:cNvPr id="0" name=""/>
        <dsp:cNvSpPr/>
      </dsp:nvSpPr>
      <dsp:spPr>
        <a:xfrm>
          <a:off x="25757" y="4194858"/>
          <a:ext cx="1838218" cy="735287"/>
        </a:xfrm>
        <a:prstGeom prst="chevron">
          <a:avLst/>
        </a:prstGeom>
        <a:solidFill>
          <a:schemeClr val="accent3">
            <a:hueOff val="-1010978"/>
            <a:satOff val="25867"/>
            <a:lumOff val="98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Map Data</a:t>
          </a:r>
        </a:p>
      </dsp:txBody>
      <dsp:txXfrm>
        <a:off x="393401" y="4194858"/>
        <a:ext cx="1102931" cy="735287"/>
      </dsp:txXfrm>
    </dsp:sp>
    <dsp:sp modelId="{DB67307D-4EE5-43E1-A5D0-5C650A4B85E3}">
      <dsp:nvSpPr>
        <dsp:cNvPr id="0" name=""/>
        <dsp:cNvSpPr/>
      </dsp:nvSpPr>
      <dsp:spPr>
        <a:xfrm>
          <a:off x="1625006" y="4257358"/>
          <a:ext cx="1525720" cy="610288"/>
        </a:xfrm>
        <a:prstGeom prst="chevron">
          <a:avLst/>
        </a:prstGeom>
        <a:solidFill>
          <a:schemeClr val="accent3">
            <a:tint val="40000"/>
            <a:alpha val="90000"/>
            <a:hueOff val="-1155157"/>
            <a:satOff val="20868"/>
            <a:lumOff val="870"/>
            <a:alphaOff val="0"/>
          </a:schemeClr>
        </a:solidFill>
        <a:ln w="12700" cap="flat" cmpd="sng" algn="ctr">
          <a:solidFill>
            <a:schemeClr val="accent3">
              <a:tint val="40000"/>
              <a:alpha val="90000"/>
              <a:hueOff val="-1155157"/>
              <a:satOff val="20868"/>
              <a:lumOff val="87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Base Layer</a:t>
          </a:r>
        </a:p>
      </dsp:txBody>
      <dsp:txXfrm>
        <a:off x="1930150" y="4257358"/>
        <a:ext cx="915432" cy="610288"/>
      </dsp:txXfrm>
    </dsp:sp>
    <dsp:sp modelId="{975A476F-D5E3-4B7D-8692-05D5A099CD26}">
      <dsp:nvSpPr>
        <dsp:cNvPr id="0" name=""/>
        <dsp:cNvSpPr/>
      </dsp:nvSpPr>
      <dsp:spPr>
        <a:xfrm>
          <a:off x="2937126" y="4257358"/>
          <a:ext cx="1525720" cy="610288"/>
        </a:xfrm>
        <a:prstGeom prst="chevron">
          <a:avLst/>
        </a:prstGeom>
        <a:solidFill>
          <a:schemeClr val="accent3">
            <a:tint val="40000"/>
            <a:alpha val="90000"/>
            <a:hueOff val="-1232168"/>
            <a:satOff val="22260"/>
            <a:lumOff val="928"/>
            <a:alphaOff val="0"/>
          </a:schemeClr>
        </a:solidFill>
        <a:ln w="12700" cap="flat" cmpd="sng" algn="ctr">
          <a:solidFill>
            <a:schemeClr val="accent3">
              <a:tint val="40000"/>
              <a:alpha val="90000"/>
              <a:hueOff val="-1232168"/>
              <a:satOff val="22260"/>
              <a:lumOff val="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new layers created before</a:t>
          </a:r>
        </a:p>
      </dsp:txBody>
      <dsp:txXfrm>
        <a:off x="3242270" y="4257358"/>
        <a:ext cx="915432" cy="610288"/>
      </dsp:txXfrm>
    </dsp:sp>
    <dsp:sp modelId="{055EAA55-12A9-45DF-A5BF-2174D24201AD}">
      <dsp:nvSpPr>
        <dsp:cNvPr id="0" name=""/>
        <dsp:cNvSpPr/>
      </dsp:nvSpPr>
      <dsp:spPr>
        <a:xfrm>
          <a:off x="4249246" y="4257358"/>
          <a:ext cx="1525720" cy="610288"/>
        </a:xfrm>
        <a:prstGeom prst="chevron">
          <a:avLst/>
        </a:prstGeom>
        <a:solidFill>
          <a:schemeClr val="accent3">
            <a:tint val="40000"/>
            <a:alpha val="90000"/>
            <a:hueOff val="-1309178"/>
            <a:satOff val="23651"/>
            <a:lumOff val="986"/>
            <a:alphaOff val="0"/>
          </a:schemeClr>
        </a:solidFill>
        <a:ln w="12700" cap="flat" cmpd="sng" algn="ctr">
          <a:solidFill>
            <a:schemeClr val="accent3">
              <a:tint val="40000"/>
              <a:alpha val="90000"/>
              <a:hueOff val="-1309178"/>
              <a:satOff val="23651"/>
              <a:lumOff val="98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Modify overlay and colors</a:t>
          </a:r>
        </a:p>
      </dsp:txBody>
      <dsp:txXfrm>
        <a:off x="4554390" y="4257358"/>
        <a:ext cx="915432" cy="610288"/>
      </dsp:txXfrm>
    </dsp:sp>
    <dsp:sp modelId="{5FA9DC5E-9BB6-4D71-B33C-52633B664AA7}">
      <dsp:nvSpPr>
        <dsp:cNvPr id="0" name=""/>
        <dsp:cNvSpPr/>
      </dsp:nvSpPr>
      <dsp:spPr>
        <a:xfrm>
          <a:off x="25757" y="5033086"/>
          <a:ext cx="1838218" cy="735287"/>
        </a:xfrm>
        <a:prstGeom prst="chevron">
          <a:avLst/>
        </a:prstGeom>
        <a:solidFill>
          <a:schemeClr val="accent3">
            <a:hueOff val="-1213174"/>
            <a:satOff val="31040"/>
            <a:lumOff val="117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Add Analysis and Insight Layers</a:t>
          </a:r>
        </a:p>
      </dsp:txBody>
      <dsp:txXfrm>
        <a:off x="393401" y="5033086"/>
        <a:ext cx="1102931" cy="735287"/>
      </dsp:txXfrm>
    </dsp:sp>
    <dsp:sp modelId="{48D1CE2C-E94E-4E0B-9ED4-B4E73503AF82}">
      <dsp:nvSpPr>
        <dsp:cNvPr id="0" name=""/>
        <dsp:cNvSpPr/>
      </dsp:nvSpPr>
      <dsp:spPr>
        <a:xfrm>
          <a:off x="1625006" y="5095585"/>
          <a:ext cx="1525720" cy="610288"/>
        </a:xfrm>
        <a:prstGeom prst="chevron">
          <a:avLst/>
        </a:prstGeom>
        <a:solidFill>
          <a:schemeClr val="accent3">
            <a:tint val="40000"/>
            <a:alpha val="90000"/>
            <a:hueOff val="-1386189"/>
            <a:satOff val="25042"/>
            <a:lumOff val="1044"/>
            <a:alphaOff val="0"/>
          </a:schemeClr>
        </a:solidFill>
        <a:ln w="12700" cap="flat" cmpd="sng" algn="ctr">
          <a:solidFill>
            <a:schemeClr val="accent3">
              <a:tint val="40000"/>
              <a:alpha val="90000"/>
              <a:hueOff val="-1386189"/>
              <a:satOff val="25042"/>
              <a:lumOff val="104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Spatial Analysis layers</a:t>
          </a:r>
        </a:p>
      </dsp:txBody>
      <dsp:txXfrm>
        <a:off x="1930150" y="5095585"/>
        <a:ext cx="915432" cy="610288"/>
      </dsp:txXfrm>
    </dsp:sp>
    <dsp:sp modelId="{56DB4C60-8925-47BF-9EE8-6A22659F89A2}">
      <dsp:nvSpPr>
        <dsp:cNvPr id="0" name=""/>
        <dsp:cNvSpPr/>
      </dsp:nvSpPr>
      <dsp:spPr>
        <a:xfrm>
          <a:off x="2937126" y="5095585"/>
          <a:ext cx="1525720" cy="610288"/>
        </a:xfrm>
        <a:prstGeom prst="chevron">
          <a:avLst/>
        </a:prstGeom>
        <a:solidFill>
          <a:schemeClr val="accent3">
            <a:tint val="40000"/>
            <a:alpha val="90000"/>
            <a:hueOff val="-1463199"/>
            <a:satOff val="26433"/>
            <a:lumOff val="1102"/>
            <a:alphaOff val="0"/>
          </a:schemeClr>
        </a:solidFill>
        <a:ln w="12700" cap="flat" cmpd="sng" algn="ctr">
          <a:solidFill>
            <a:schemeClr val="accent3">
              <a:tint val="40000"/>
              <a:alpha val="90000"/>
              <a:hueOff val="-1463199"/>
              <a:satOff val="26433"/>
              <a:lumOff val="110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Population Density Layers</a:t>
          </a:r>
        </a:p>
      </dsp:txBody>
      <dsp:txXfrm>
        <a:off x="3242270" y="5095585"/>
        <a:ext cx="915432" cy="610288"/>
      </dsp:txXfrm>
    </dsp:sp>
    <dsp:sp modelId="{071807AB-04E3-4F01-949B-24626AB914B9}">
      <dsp:nvSpPr>
        <dsp:cNvPr id="0" name=""/>
        <dsp:cNvSpPr/>
      </dsp:nvSpPr>
      <dsp:spPr>
        <a:xfrm>
          <a:off x="4249246" y="5095585"/>
          <a:ext cx="1525720" cy="610288"/>
        </a:xfrm>
        <a:prstGeom prst="chevron">
          <a:avLst/>
        </a:prstGeom>
        <a:solidFill>
          <a:schemeClr val="accent3">
            <a:tint val="40000"/>
            <a:alpha val="90000"/>
            <a:hueOff val="-1540210"/>
            <a:satOff val="27825"/>
            <a:lumOff val="1160"/>
            <a:alphaOff val="0"/>
          </a:schemeClr>
        </a:solidFill>
        <a:ln w="12700" cap="flat" cmpd="sng" algn="ctr">
          <a:solidFill>
            <a:schemeClr val="accent3">
              <a:tint val="40000"/>
              <a:alpha val="90000"/>
              <a:hueOff val="-1540210"/>
              <a:satOff val="27825"/>
              <a:lumOff val="116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additional layers</a:t>
          </a:r>
        </a:p>
      </dsp:txBody>
      <dsp:txXfrm>
        <a:off x="4554390" y="5095585"/>
        <a:ext cx="915432" cy="610288"/>
      </dsp:txXfrm>
    </dsp:sp>
    <dsp:sp modelId="{ABA02704-6238-4431-9FCB-51B54DDB0E50}">
      <dsp:nvSpPr>
        <dsp:cNvPr id="0" name=""/>
        <dsp:cNvSpPr/>
      </dsp:nvSpPr>
      <dsp:spPr>
        <a:xfrm>
          <a:off x="25757" y="5871313"/>
          <a:ext cx="1838218" cy="735287"/>
        </a:xfrm>
        <a:prstGeom prst="chevron">
          <a:avLst/>
        </a:prstGeom>
        <a:solidFill>
          <a:schemeClr val="accent3">
            <a:hueOff val="-1415369"/>
            <a:satOff val="36214"/>
            <a:lumOff val="13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Publish Data Online</a:t>
          </a:r>
        </a:p>
      </dsp:txBody>
      <dsp:txXfrm>
        <a:off x="393401" y="5871313"/>
        <a:ext cx="1102931" cy="735287"/>
      </dsp:txXfrm>
    </dsp:sp>
    <dsp:sp modelId="{0DAB132F-7D7F-442C-9FFF-4932EB1C92CE}">
      <dsp:nvSpPr>
        <dsp:cNvPr id="0" name=""/>
        <dsp:cNvSpPr/>
      </dsp:nvSpPr>
      <dsp:spPr>
        <a:xfrm>
          <a:off x="1625006" y="5933813"/>
          <a:ext cx="1525720" cy="610288"/>
        </a:xfrm>
        <a:prstGeom prst="chevron">
          <a:avLst/>
        </a:prstGeom>
        <a:solidFill>
          <a:schemeClr val="accent3">
            <a:tint val="40000"/>
            <a:alpha val="90000"/>
            <a:hueOff val="-1617220"/>
            <a:satOff val="29216"/>
            <a:lumOff val="1218"/>
            <a:alphaOff val="0"/>
          </a:schemeClr>
        </a:solidFill>
        <a:ln w="12700" cap="flat" cmpd="sng" algn="ctr">
          <a:solidFill>
            <a:schemeClr val="accent3">
              <a:tint val="40000"/>
              <a:alpha val="90000"/>
              <a:hueOff val="-1617220"/>
              <a:satOff val="29216"/>
              <a:lumOff val="12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Publish on ArcGIS Online</a:t>
          </a:r>
        </a:p>
      </dsp:txBody>
      <dsp:txXfrm>
        <a:off x="1930150" y="5933813"/>
        <a:ext cx="915432" cy="610288"/>
      </dsp:txXfrm>
    </dsp:sp>
    <dsp:sp modelId="{7BFAA338-03C0-42CD-8390-643AE797EA10}">
      <dsp:nvSpPr>
        <dsp:cNvPr id="0" name=""/>
        <dsp:cNvSpPr/>
      </dsp:nvSpPr>
      <dsp:spPr>
        <a:xfrm>
          <a:off x="2937126" y="5933813"/>
          <a:ext cx="1525720" cy="610288"/>
        </a:xfrm>
        <a:prstGeom prst="chevron">
          <a:avLst/>
        </a:prstGeom>
        <a:solidFill>
          <a:schemeClr val="accent3">
            <a:tint val="40000"/>
            <a:alpha val="90000"/>
            <a:hueOff val="-1694230"/>
            <a:satOff val="30607"/>
            <a:lumOff val="1276"/>
            <a:alphaOff val="0"/>
          </a:schemeClr>
        </a:solidFill>
        <a:ln w="12700" cap="flat" cmpd="sng" algn="ctr">
          <a:solidFill>
            <a:schemeClr val="accent3">
              <a:tint val="40000"/>
              <a:alpha val="90000"/>
              <a:hueOff val="-1694230"/>
              <a:satOff val="30607"/>
              <a:lumOff val="12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Publish Web-Service (XML)</a:t>
          </a:r>
        </a:p>
      </dsp:txBody>
      <dsp:txXfrm>
        <a:off x="3242270" y="5933813"/>
        <a:ext cx="915432" cy="610288"/>
      </dsp:txXfrm>
    </dsp:sp>
    <dsp:sp modelId="{17DF754F-11B3-472E-9DA0-4758E4480EA9}">
      <dsp:nvSpPr>
        <dsp:cNvPr id="0" name=""/>
        <dsp:cNvSpPr/>
      </dsp:nvSpPr>
      <dsp:spPr>
        <a:xfrm>
          <a:off x="4249246" y="5933813"/>
          <a:ext cx="1525720" cy="610288"/>
        </a:xfrm>
        <a:prstGeom prst="chevron">
          <a:avLst/>
        </a:prstGeom>
        <a:solidFill>
          <a:schemeClr val="accent3">
            <a:tint val="40000"/>
            <a:alpha val="90000"/>
            <a:hueOff val="-1771241"/>
            <a:satOff val="31998"/>
            <a:lumOff val="1334"/>
            <a:alphaOff val="0"/>
          </a:schemeClr>
        </a:solidFill>
        <a:ln w="12700" cap="flat" cmpd="sng" algn="ctr">
          <a:solidFill>
            <a:schemeClr val="accent3">
              <a:tint val="40000"/>
              <a:alpha val="90000"/>
              <a:hueOff val="-1771241"/>
              <a:satOff val="31998"/>
              <a:lumOff val="133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Domain/URL (optional)</a:t>
          </a:r>
        </a:p>
      </dsp:txBody>
      <dsp:txXfrm>
        <a:off x="4554390" y="5933813"/>
        <a:ext cx="915432" cy="610288"/>
      </dsp:txXfrm>
    </dsp:sp>
    <dsp:sp modelId="{42700050-EC7C-440C-8B75-58280355AC32}">
      <dsp:nvSpPr>
        <dsp:cNvPr id="0" name=""/>
        <dsp:cNvSpPr/>
      </dsp:nvSpPr>
      <dsp:spPr>
        <a:xfrm>
          <a:off x="25757" y="6709541"/>
          <a:ext cx="1838218" cy="735287"/>
        </a:xfrm>
        <a:prstGeom prst="chevron">
          <a:avLst/>
        </a:prstGeom>
        <a:solidFill>
          <a:schemeClr val="accent3">
            <a:hueOff val="-1617565"/>
            <a:satOff val="41387"/>
            <a:lumOff val="15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8890" rIns="0" bIns="8890" numCol="1" spcCol="1270" anchor="ctr" anchorCtr="0">
          <a:noAutofit/>
        </a:bodyPr>
        <a:lstStyle/>
        <a:p>
          <a:pPr lvl="0" algn="ctr" defTabSz="622300">
            <a:lnSpc>
              <a:spcPct val="90000"/>
            </a:lnSpc>
            <a:spcBef>
              <a:spcPct val="0"/>
            </a:spcBef>
            <a:spcAft>
              <a:spcPct val="35000"/>
            </a:spcAft>
          </a:pPr>
          <a:r>
            <a:rPr lang="en-US" sz="1400" kern="1200"/>
            <a:t>Integrate Data into Mobile Applications**</a:t>
          </a:r>
        </a:p>
      </dsp:txBody>
      <dsp:txXfrm>
        <a:off x="393401" y="6709541"/>
        <a:ext cx="1102931" cy="735287"/>
      </dsp:txXfrm>
    </dsp:sp>
    <dsp:sp modelId="{891AD16F-DCE7-411C-A1B3-DB7BADDE8EEE}">
      <dsp:nvSpPr>
        <dsp:cNvPr id="0" name=""/>
        <dsp:cNvSpPr/>
      </dsp:nvSpPr>
      <dsp:spPr>
        <a:xfrm>
          <a:off x="1625006" y="6772040"/>
          <a:ext cx="1525720" cy="610288"/>
        </a:xfrm>
        <a:prstGeom prst="chevron">
          <a:avLst/>
        </a:prstGeom>
        <a:solidFill>
          <a:schemeClr val="accent3">
            <a:tint val="40000"/>
            <a:alpha val="90000"/>
            <a:hueOff val="-1848251"/>
            <a:satOff val="33390"/>
            <a:lumOff val="1392"/>
            <a:alphaOff val="0"/>
          </a:schemeClr>
        </a:solidFill>
        <a:ln w="12700" cap="flat" cmpd="sng" algn="ctr">
          <a:solidFill>
            <a:schemeClr val="accent3">
              <a:tint val="40000"/>
              <a:alpha val="90000"/>
              <a:hueOff val="-1848251"/>
              <a:satOff val="33390"/>
              <a:lumOff val="139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Integrate Web GPS/Location services</a:t>
          </a:r>
        </a:p>
      </dsp:txBody>
      <dsp:txXfrm>
        <a:off x="1930150" y="6772040"/>
        <a:ext cx="915432" cy="610288"/>
      </dsp:txXfrm>
    </dsp:sp>
    <dsp:sp modelId="{3BE8117D-1D56-41E3-BE69-B1C8F0F8B767}">
      <dsp:nvSpPr>
        <dsp:cNvPr id="0" name=""/>
        <dsp:cNvSpPr/>
      </dsp:nvSpPr>
      <dsp:spPr>
        <a:xfrm>
          <a:off x="2937126" y="6772040"/>
          <a:ext cx="1525720" cy="610288"/>
        </a:xfrm>
        <a:prstGeom prst="chevron">
          <a:avLst/>
        </a:prstGeom>
        <a:solidFill>
          <a:schemeClr val="accent3">
            <a:tint val="40000"/>
            <a:alpha val="90000"/>
            <a:hueOff val="-1925262"/>
            <a:satOff val="34781"/>
            <a:lumOff val="1450"/>
            <a:alphaOff val="0"/>
          </a:schemeClr>
        </a:solidFill>
        <a:ln w="12700" cap="flat" cmpd="sng" algn="ctr">
          <a:solidFill>
            <a:schemeClr val="accent3">
              <a:tint val="40000"/>
              <a:alpha val="90000"/>
              <a:hueOff val="-1925262"/>
              <a:satOff val="34781"/>
              <a:lumOff val="145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Android Application Integration</a:t>
          </a:r>
        </a:p>
      </dsp:txBody>
      <dsp:txXfrm>
        <a:off x="3242270" y="6772040"/>
        <a:ext cx="915432" cy="610288"/>
      </dsp:txXfrm>
    </dsp:sp>
    <dsp:sp modelId="{44A0BBDD-1132-4649-AA6D-6AFE520E0776}">
      <dsp:nvSpPr>
        <dsp:cNvPr id="0" name=""/>
        <dsp:cNvSpPr/>
      </dsp:nvSpPr>
      <dsp:spPr>
        <a:xfrm>
          <a:off x="4249246" y="6772040"/>
          <a:ext cx="1525720" cy="610288"/>
        </a:xfrm>
        <a:prstGeom prst="chevron">
          <a:avLst/>
        </a:prstGeom>
        <a:solidFill>
          <a:schemeClr val="accent3">
            <a:tint val="40000"/>
            <a:alpha val="90000"/>
            <a:hueOff val="-2002272"/>
            <a:satOff val="36172"/>
            <a:lumOff val="1508"/>
            <a:alphaOff val="0"/>
          </a:schemeClr>
        </a:solidFill>
        <a:ln w="12700" cap="flat" cmpd="sng" algn="ctr">
          <a:solidFill>
            <a:schemeClr val="accent3">
              <a:tint val="40000"/>
              <a:alpha val="90000"/>
              <a:hueOff val="-2002272"/>
              <a:satOff val="36172"/>
              <a:lumOff val="15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r>
            <a:rPr lang="en-US" sz="1200" kern="1200"/>
            <a:t>Add Apple and Windows Integration</a:t>
          </a:r>
        </a:p>
      </dsp:txBody>
      <dsp:txXfrm>
        <a:off x="4554390" y="6772040"/>
        <a:ext cx="915432" cy="61028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800043-91B1-0A43-A620-459648EFDA62}">
      <dsp:nvSpPr>
        <dsp:cNvPr id="0" name=""/>
        <dsp:cNvSpPr/>
      </dsp:nvSpPr>
      <dsp:spPr>
        <a:xfrm>
          <a:off x="1445553" y="335255"/>
          <a:ext cx="2303828" cy="2303828"/>
        </a:xfrm>
        <a:prstGeom prst="blockArc">
          <a:avLst>
            <a:gd name="adj1" fmla="val 12600000"/>
            <a:gd name="adj2" fmla="val 16200000"/>
            <a:gd name="adj3" fmla="val 4506"/>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8C7A99-F85E-BE49-AE28-720C4BCF4265}">
      <dsp:nvSpPr>
        <dsp:cNvPr id="0" name=""/>
        <dsp:cNvSpPr/>
      </dsp:nvSpPr>
      <dsp:spPr>
        <a:xfrm>
          <a:off x="1445553" y="335255"/>
          <a:ext cx="2303828" cy="2303828"/>
        </a:xfrm>
        <a:prstGeom prst="blockArc">
          <a:avLst>
            <a:gd name="adj1" fmla="val 9000000"/>
            <a:gd name="adj2" fmla="val 12600000"/>
            <a:gd name="adj3" fmla="val 4506"/>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ADEA337-AD34-4422-B53A-01423AF1AC8F}">
      <dsp:nvSpPr>
        <dsp:cNvPr id="0" name=""/>
        <dsp:cNvSpPr/>
      </dsp:nvSpPr>
      <dsp:spPr>
        <a:xfrm>
          <a:off x="1445553" y="335255"/>
          <a:ext cx="2303828" cy="2303828"/>
        </a:xfrm>
        <a:prstGeom prst="blockArc">
          <a:avLst>
            <a:gd name="adj1" fmla="val 5400000"/>
            <a:gd name="adj2" fmla="val 9000000"/>
            <a:gd name="adj3" fmla="val 4506"/>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3B5DF5F-8B8B-41EF-8531-276CBECDCAB4}">
      <dsp:nvSpPr>
        <dsp:cNvPr id="0" name=""/>
        <dsp:cNvSpPr/>
      </dsp:nvSpPr>
      <dsp:spPr>
        <a:xfrm>
          <a:off x="1445553" y="335255"/>
          <a:ext cx="2303828" cy="2303828"/>
        </a:xfrm>
        <a:prstGeom prst="blockArc">
          <a:avLst>
            <a:gd name="adj1" fmla="val 1800000"/>
            <a:gd name="adj2" fmla="val 5400000"/>
            <a:gd name="adj3" fmla="val 4506"/>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CB3940-637A-4C32-AB7F-CFAD929A59AB}">
      <dsp:nvSpPr>
        <dsp:cNvPr id="0" name=""/>
        <dsp:cNvSpPr/>
      </dsp:nvSpPr>
      <dsp:spPr>
        <a:xfrm>
          <a:off x="1445553" y="335255"/>
          <a:ext cx="2303828" cy="2303828"/>
        </a:xfrm>
        <a:prstGeom prst="blockArc">
          <a:avLst>
            <a:gd name="adj1" fmla="val 19800000"/>
            <a:gd name="adj2" fmla="val 1800000"/>
            <a:gd name="adj3" fmla="val 4506"/>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DE7562-7D1C-4B0F-8927-12F8E6C5F5AF}">
      <dsp:nvSpPr>
        <dsp:cNvPr id="0" name=""/>
        <dsp:cNvSpPr/>
      </dsp:nvSpPr>
      <dsp:spPr>
        <a:xfrm>
          <a:off x="1445553" y="335255"/>
          <a:ext cx="2303828" cy="2303828"/>
        </a:xfrm>
        <a:prstGeom prst="blockArc">
          <a:avLst>
            <a:gd name="adj1" fmla="val 16200000"/>
            <a:gd name="adj2" fmla="val 19800000"/>
            <a:gd name="adj3" fmla="val 4506"/>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2BB9C9C-582A-4226-99A2-A6A4B7AD887A}">
      <dsp:nvSpPr>
        <dsp:cNvPr id="0" name=""/>
        <dsp:cNvSpPr/>
      </dsp:nvSpPr>
      <dsp:spPr>
        <a:xfrm>
          <a:off x="2082539" y="972242"/>
          <a:ext cx="1029855" cy="102985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kern="1200" dirty="0" smtClean="0"/>
            <a:t>Project’s Mapping Service</a:t>
          </a:r>
          <a:endParaRPr lang="en-US" sz="1500" kern="1200" dirty="0"/>
        </a:p>
      </dsp:txBody>
      <dsp:txXfrm>
        <a:off x="2233358" y="1123061"/>
        <a:ext cx="728217" cy="728217"/>
      </dsp:txXfrm>
    </dsp:sp>
    <dsp:sp modelId="{0B9D5D8D-AE9B-4E3C-8081-7E5A4C702F02}">
      <dsp:nvSpPr>
        <dsp:cNvPr id="0" name=""/>
        <dsp:cNvSpPr/>
      </dsp:nvSpPr>
      <dsp:spPr>
        <a:xfrm>
          <a:off x="2237018" y="758"/>
          <a:ext cx="720898" cy="720898"/>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dirty="0" smtClean="0"/>
            <a:t>Nearest Toilet Locator (GPS)</a:t>
          </a:r>
          <a:endParaRPr lang="en-US" sz="500" kern="1200" dirty="0"/>
        </a:p>
      </dsp:txBody>
      <dsp:txXfrm>
        <a:off x="2342591" y="106331"/>
        <a:ext cx="509752" cy="509752"/>
      </dsp:txXfrm>
    </dsp:sp>
    <dsp:sp modelId="{1C226D9E-C8BD-43C0-B5A7-66592C02513E}">
      <dsp:nvSpPr>
        <dsp:cNvPr id="0" name=""/>
        <dsp:cNvSpPr/>
      </dsp:nvSpPr>
      <dsp:spPr>
        <a:xfrm>
          <a:off x="3212129" y="563739"/>
          <a:ext cx="720898" cy="720898"/>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dirty="0" smtClean="0"/>
            <a:t>iOS, Android &amp; Windows Store Integration</a:t>
          </a:r>
          <a:endParaRPr lang="en-US" sz="500" kern="1200" dirty="0"/>
        </a:p>
      </dsp:txBody>
      <dsp:txXfrm>
        <a:off x="3317702" y="669312"/>
        <a:ext cx="509752" cy="509752"/>
      </dsp:txXfrm>
    </dsp:sp>
    <dsp:sp modelId="{29DFD080-5F1B-4B82-A3B2-DA9D6DF3694E}">
      <dsp:nvSpPr>
        <dsp:cNvPr id="0" name=""/>
        <dsp:cNvSpPr/>
      </dsp:nvSpPr>
      <dsp:spPr>
        <a:xfrm>
          <a:off x="3212129" y="1689701"/>
          <a:ext cx="720898" cy="72089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dirty="0" smtClean="0"/>
            <a:t>Integrate into an online mapping platform (e.g. MassGIS's Oliver)</a:t>
          </a:r>
          <a:endParaRPr lang="en-US" sz="500" kern="1200" dirty="0"/>
        </a:p>
      </dsp:txBody>
      <dsp:txXfrm>
        <a:off x="3317702" y="1795274"/>
        <a:ext cx="509752" cy="509752"/>
      </dsp:txXfrm>
    </dsp:sp>
    <dsp:sp modelId="{B3F8C3C3-65FB-486F-82C0-A8478B7022B9}">
      <dsp:nvSpPr>
        <dsp:cNvPr id="0" name=""/>
        <dsp:cNvSpPr/>
      </dsp:nvSpPr>
      <dsp:spPr>
        <a:xfrm>
          <a:off x="2237018" y="2252682"/>
          <a:ext cx="720898" cy="72089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dirty="0" smtClean="0"/>
            <a:t>Enable dynamic Crowd-mapping of data</a:t>
          </a:r>
          <a:endParaRPr lang="en-US" sz="500" kern="1200" dirty="0"/>
        </a:p>
      </dsp:txBody>
      <dsp:txXfrm>
        <a:off x="2342591" y="2358255"/>
        <a:ext cx="509752" cy="509752"/>
      </dsp:txXfrm>
    </dsp:sp>
    <dsp:sp modelId="{07E671FA-8E51-564D-BFC1-DAB7F103D651}">
      <dsp:nvSpPr>
        <dsp:cNvPr id="0" name=""/>
        <dsp:cNvSpPr/>
      </dsp:nvSpPr>
      <dsp:spPr>
        <a:xfrm>
          <a:off x="1261906" y="1689701"/>
          <a:ext cx="720898" cy="72089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dirty="0"/>
            <a:t>Partnership with Health Centers as data providers</a:t>
          </a:r>
        </a:p>
      </dsp:txBody>
      <dsp:txXfrm>
        <a:off x="1367479" y="1795274"/>
        <a:ext cx="509752" cy="509752"/>
      </dsp:txXfrm>
    </dsp:sp>
    <dsp:sp modelId="{8F03832F-978F-114E-ACA8-C7DA1740B718}">
      <dsp:nvSpPr>
        <dsp:cNvPr id="0" name=""/>
        <dsp:cNvSpPr/>
      </dsp:nvSpPr>
      <dsp:spPr>
        <a:xfrm>
          <a:off x="1261906" y="563739"/>
          <a:ext cx="720898" cy="720898"/>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dirty="0"/>
            <a:t>Partnership with Civic engagement organistions</a:t>
          </a:r>
        </a:p>
      </dsp:txBody>
      <dsp:txXfrm>
        <a:off x="1367479" y="669312"/>
        <a:ext cx="509752" cy="509752"/>
      </dsp:txXfrm>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2016-06-30T00:00:00</PublishDate>
  <Abstract/>
  <CompanyAddress>College of computer and information sciences</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D3BD2EE6-AFC3-7942-9CA5-8E2FBF699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C:\Users\kar.b\AppData\Roaming\Microsoft\Templates\Project communication plan.dotx</Template>
  <TotalTime>5</TotalTime>
  <Pages>13</Pages>
  <Words>3241</Words>
  <Characters>18474</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Mapping Public restrooms in the U.S.</vt:lpstr>
    </vt:vector>
  </TitlesOfParts>
  <Company>Northeastern University</Company>
  <LinksUpToDate>false</LinksUpToDate>
  <CharactersWithSpaces>21672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Public restrooms in the U.S.</dc:title>
  <dc:subject>A guide for travellers and patients with oab</dc:subject>
  <dc:creator>Biswaraj Kar</dc:creator>
  <cp:keywords>project;us;gis</cp:keywords>
  <cp:lastModifiedBy>Biswaraj Kar</cp:lastModifiedBy>
  <cp:revision>6</cp:revision>
  <cp:lastPrinted>2016-07-01T08:24:00Z</cp:lastPrinted>
  <dcterms:created xsi:type="dcterms:W3CDTF">2016-07-01T08:24:00Z</dcterms:created>
  <dcterms:modified xsi:type="dcterms:W3CDTF">2016-07-01T08:42:00Z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